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13517" w14:textId="6345368F" w:rsidR="00270114" w:rsidRDefault="006B1BEB" w:rsidP="00D70D02">
      <w:pPr>
        <w:rPr>
          <w:noProof/>
        </w:rPr>
      </w:pPr>
      <w:bookmarkStart w:id="0" w:name="_Hlk120347223"/>
      <w:bookmarkEnd w:id="0"/>
      <w:r>
        <w:rPr>
          <w:noProof/>
        </w:rPr>
        <w:drawing>
          <wp:anchor distT="0" distB="0" distL="114300" distR="114300" simplePos="0" relativeHeight="251658240" behindDoc="1" locked="0" layoutInCell="1" allowOverlap="1" wp14:anchorId="598F0E17" wp14:editId="50EF90F2">
            <wp:simplePos x="0" y="0"/>
            <wp:positionH relativeFrom="column">
              <wp:posOffset>2964180</wp:posOffset>
            </wp:positionH>
            <wp:positionV relativeFrom="page">
              <wp:align>bottom</wp:align>
            </wp:positionV>
            <wp:extent cx="4060825" cy="919162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4060825" cy="91916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inline distT="0" distB="0" distL="0" distR="0" wp14:anchorId="1E6B005E" wp14:editId="09F9E906">
                <wp:extent cx="3528695" cy="1689100"/>
                <wp:effectExtent l="0" t="0" r="0" b="6350"/>
                <wp:docPr id="8" name="Text Box 8"/>
                <wp:cNvGraphicFramePr/>
                <a:graphic xmlns:a="http://schemas.openxmlformats.org/drawingml/2006/main">
                  <a:graphicData uri="http://schemas.microsoft.com/office/word/2010/wordprocessingShape">
                    <wps:wsp>
                      <wps:cNvSpPr txBox="1"/>
                      <wps:spPr>
                        <a:xfrm>
                          <a:off x="0" y="0"/>
                          <a:ext cx="3528695" cy="1689100"/>
                        </a:xfrm>
                        <a:prstGeom prst="rect">
                          <a:avLst/>
                        </a:prstGeom>
                        <a:noFill/>
                        <a:ln w="6350">
                          <a:noFill/>
                        </a:ln>
                      </wps:spPr>
                      <wps:txbx>
                        <w:txbxContent>
                          <w:p w14:paraId="167D0131" w14:textId="77777777" w:rsidR="006B1BEB" w:rsidRPr="000E66FA" w:rsidRDefault="006B1BEB" w:rsidP="006B1BEB">
                            <w:pPr>
                              <w:pStyle w:val="Title"/>
                              <w:spacing w:after="0"/>
                            </w:pPr>
                            <w:r>
                              <w:t>Artificial Intelligence Documentation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E6B005E" id="_x0000_t202" coordsize="21600,21600" o:spt="202" path="m,l,21600r21600,l21600,xe">
                <v:stroke joinstyle="miter"/>
                <v:path gradientshapeok="t" o:connecttype="rect"/>
              </v:shapetype>
              <v:shape id="Text Box 8" o:spid="_x0000_s1026" type="#_x0000_t202" style="width:277.85pt;height:1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" filled="f" stroked="f" strokeweight=".5pt">
                <v:textbox>
                  <w:txbxContent>
                    <w:p w14:paraId="167D0131" w14:textId="77777777" w:rsidR="006B1BEB" w:rsidRPr="000E66FA" w:rsidRDefault="006B1BEB" w:rsidP="006B1BEB">
                      <w:pPr>
                        <w:pStyle w:val="Title"/>
                        <w:spacing w:after="0"/>
                      </w:pPr>
                      <w:r>
                        <w:t>Artificial Intelligence Documentation</w:t>
                      </w:r>
                    </w:p>
                  </w:txbxContent>
                </v:textbox>
                <w10:anchorlock/>
              </v:shape>
            </w:pict>
          </mc:Fallback>
        </mc:AlternateContent>
      </w:r>
    </w:p>
    <w:tbl>
      <w:tblPr>
        <w:tblpPr w:leftFromText="180" w:rightFromText="180" w:vertAnchor="text" w:horzAnchor="margin" w:tblpY="-2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4858"/>
      </w:tblGrid>
      <w:tr w:rsidR="00B778D4" w14:paraId="0F47D5CB" w14:textId="77777777" w:rsidTr="00B778D4">
        <w:trPr>
          <w:trHeight w:val="336"/>
        </w:trPr>
        <w:tc>
          <w:tcPr>
            <w:tcW w:w="4858" w:type="dxa"/>
            <w:tcBorders>
              <w:top w:val="nil"/>
              <w:left w:val="nil"/>
              <w:bottom w:val="nil"/>
              <w:right w:val="nil"/>
            </w:tcBorders>
          </w:tcPr>
          <w:p w14:paraId="224013E4" w14:textId="77777777" w:rsidR="00B778D4" w:rsidRDefault="00B778D4" w:rsidP="00B778D4"/>
        </w:tc>
      </w:tr>
    </w:tbl>
    <w:p w14:paraId="75992226" w14:textId="0849CC11" w:rsidR="00D077E9" w:rsidRDefault="00D077E9" w:rsidP="00D70D02"/>
    <w:p w14:paraId="1EF81240" w14:textId="0FC18747" w:rsidR="00D66E9A" w:rsidRPr="00D66E9A" w:rsidRDefault="00D66E9A" w:rsidP="00D66E9A">
      <w:pPr>
        <w:spacing w:after="200"/>
      </w:pPr>
      <w:r>
        <w:rPr>
          <w:bCs/>
          <w:color w:val="002060"/>
          <w:sz w:val="48"/>
          <w:szCs w:val="48"/>
        </w:rPr>
        <w:br w:type="page"/>
      </w:r>
    </w:p>
    <w:tbl>
      <w:tblPr>
        <w:tblpPr w:leftFromText="180" w:rightFromText="180" w:vertAnchor="text" w:horzAnchor="margin" w:tblpY="-2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658"/>
      </w:tblGrid>
      <w:tr w:rsidR="00D66E9A" w14:paraId="59472D9F" w14:textId="77777777" w:rsidTr="007F6694">
        <w:trPr>
          <w:trHeight w:val="1356"/>
        </w:trPr>
        <w:tc>
          <w:tcPr>
            <w:tcW w:w="4858" w:type="dxa"/>
            <w:tcBorders>
              <w:top w:val="nil"/>
              <w:left w:val="nil"/>
              <w:bottom w:val="nil"/>
              <w:right w:val="nil"/>
            </w:tcBorders>
          </w:tcPr>
          <w:p w14:paraId="2DE0D926" w14:textId="77777777" w:rsidR="00D66E9A" w:rsidRDefault="00D66E9A" w:rsidP="007F6694"/>
          <w:p w14:paraId="25F74D9D" w14:textId="77777777" w:rsidR="00D66E9A" w:rsidRDefault="00D66E9A" w:rsidP="007F6694"/>
          <w:p w14:paraId="1B694C77" w14:textId="77777777" w:rsidR="00D66E9A" w:rsidRDefault="00D66E9A" w:rsidP="007F6694"/>
          <w:p w14:paraId="31A72F33" w14:textId="77777777" w:rsidR="00D66E9A" w:rsidRDefault="00D66E9A" w:rsidP="007F6694"/>
          <w:sdt>
            <w:sdtPr>
              <w:id w:val="1080870105"/>
              <w:placeholder>
                <w:docPart w:val="745CCC4F4713413480EA294501A0193A"/>
              </w:placeholder>
              <w15:appearance w15:val="hidden"/>
            </w:sdtPr>
            <w:sdtContent>
              <w:p w14:paraId="75CA7351" w14:textId="77777777" w:rsidR="00D66E9A" w:rsidRDefault="00D66E9A" w:rsidP="007F6694">
                <w:r>
                  <w:t xml:space="preserve">Written By: </w:t>
                </w:r>
              </w:p>
            </w:sdtContent>
          </w:sdt>
          <w:p w14:paraId="72B6E8AD" w14:textId="77777777" w:rsidR="00D66E9A" w:rsidRDefault="00D66E9A" w:rsidP="007F6694">
            <w:pPr>
              <w:rPr>
                <w:noProof/>
                <w:sz w:val="10"/>
                <w:szCs w:val="10"/>
              </w:rPr>
            </w:pPr>
            <w:r>
              <w:rPr>
                <w:noProof/>
              </w:rPr>
              <mc:AlternateContent>
                <mc:Choice Requires="wps">
                  <w:drawing>
                    <wp:inline distT="0" distB="0" distL="0" distR="0" wp14:anchorId="1AAE093A" wp14:editId="21A4AF18">
                      <wp:extent cx="895350" cy="9525"/>
                      <wp:effectExtent l="19050" t="19050" r="19050" b="28575"/>
                      <wp:docPr id="5" name="Straight Connector 5" descr="text divider"/>
                      <wp:cNvGraphicFramePr/>
                      <a:graphic xmlns:a="http://schemas.openxmlformats.org/drawingml/2006/main">
                        <a:graphicData uri="http://schemas.microsoft.com/office/word/2010/wordprocessingShape">
                          <wps:wsp>
                            <wps:cNvCnPr/>
                            <wps:spPr>
                              <a:xfrm flipV="1">
                                <a:off x="0" y="0"/>
                                <a:ext cx="895350" cy="9525"/>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2D5E96C" id="Straight Connector 5" o:spid="_x0000_s1026" alt="text divider" style="flip:y;visibility:visible;mso-wrap-style:square;mso-left-percent:-10001;mso-top-percent:-10001;mso-position-horizontal:absolute;mso-position-horizontal-relative:char;mso-position-vertical:absolute;mso-position-vertical-relative:line;mso-left-percent:-10001;mso-top-percent:-10001" from="0,0" to="7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" strokecolor="#082a75 [3215]" strokeweight="3pt">
                      <w10:anchorlock/>
                    </v:line>
                  </w:pict>
                </mc:Fallback>
              </mc:AlternateContent>
            </w:r>
          </w:p>
          <w:p w14:paraId="6E093798" w14:textId="77777777" w:rsidR="00D66E9A" w:rsidRDefault="00D66E9A" w:rsidP="007F6694">
            <w:pPr>
              <w:rPr>
                <w:noProof/>
                <w:sz w:val="10"/>
                <w:szCs w:val="10"/>
              </w:rPr>
            </w:pPr>
          </w:p>
          <w:p w14:paraId="72A6C112" w14:textId="77777777" w:rsidR="00D66E9A" w:rsidRDefault="00D66E9A" w:rsidP="007F6694">
            <w:pPr>
              <w:rPr>
                <w:noProof/>
                <w:sz w:val="10"/>
                <w:szCs w:val="10"/>
              </w:rPr>
            </w:pPr>
          </w:p>
          <w:tbl>
            <w:tblPr>
              <w:tblStyle w:val="TableGrid"/>
              <w:tblpPr w:leftFromText="180" w:rightFromText="180" w:vertAnchor="text" w:horzAnchor="margin" w:tblpY="-107"/>
              <w:tblOverlap w:val="never"/>
              <w:tblW w:w="9648" w:type="dxa"/>
              <w:tblLook w:val="04A0" w:firstRow="1" w:lastRow="0" w:firstColumn="1" w:lastColumn="0" w:noHBand="0" w:noVBand="1"/>
            </w:tblPr>
            <w:tblGrid>
              <w:gridCol w:w="4286"/>
              <w:gridCol w:w="1773"/>
              <w:gridCol w:w="3589"/>
            </w:tblGrid>
            <w:tr w:rsidR="005A7CD8" w14:paraId="04151A3D" w14:textId="77777777" w:rsidTr="005A7CD8">
              <w:trPr>
                <w:trHeight w:val="713"/>
              </w:trPr>
              <w:tc>
                <w:tcPr>
                  <w:tcW w:w="4286" w:type="dxa"/>
                  <w:shd w:val="clear" w:color="auto" w:fill="1B174A" w:themeFill="text1" w:themeFillTint="E6"/>
                </w:tcPr>
                <w:p w14:paraId="5EC745B9" w14:textId="23D73AC6" w:rsidR="005A7CD8" w:rsidRPr="00D66E9A" w:rsidRDefault="005A7CD8" w:rsidP="00D66E9A">
                  <w:pPr>
                    <w:pStyle w:val="ContactInfo"/>
                    <w:ind w:left="0"/>
                    <w:rPr>
                      <w:b/>
                      <w:bCs/>
                      <w:color w:val="FF0000"/>
                    </w:rPr>
                  </w:pPr>
                  <w:r w:rsidRPr="00D66E9A">
                    <w:rPr>
                      <w:b/>
                      <w:bCs/>
                      <w:color w:val="FF0000"/>
                    </w:rPr>
                    <w:t>NAME</w:t>
                  </w:r>
                </w:p>
              </w:tc>
              <w:tc>
                <w:tcPr>
                  <w:tcW w:w="1773" w:type="dxa"/>
                  <w:shd w:val="clear" w:color="auto" w:fill="1B174A" w:themeFill="text1" w:themeFillTint="E6"/>
                </w:tcPr>
                <w:p w14:paraId="6E2474C6" w14:textId="1951178D" w:rsidR="005A7CD8" w:rsidRPr="005A7CD8" w:rsidRDefault="005A7CD8" w:rsidP="00D66E9A">
                  <w:pPr>
                    <w:pStyle w:val="ContactInfo"/>
                    <w:ind w:left="0"/>
                    <w:rPr>
                      <w:b/>
                      <w:bCs/>
                      <w:color w:val="FF0000"/>
                      <w:sz w:val="32"/>
                      <w:szCs w:val="32"/>
                      <w:rtl/>
                      <w:lang w:bidi="ar-EG"/>
                    </w:rPr>
                  </w:pPr>
                  <w:r w:rsidRPr="005A7CD8">
                    <w:rPr>
                      <w:b/>
                      <w:bCs/>
                      <w:color w:val="C00000"/>
                      <w:sz w:val="32"/>
                      <w:szCs w:val="32"/>
                    </w:rPr>
                    <w:t>Section</w:t>
                  </w:r>
                </w:p>
              </w:tc>
              <w:tc>
                <w:tcPr>
                  <w:tcW w:w="3589" w:type="dxa"/>
                  <w:shd w:val="clear" w:color="auto" w:fill="1B174A" w:themeFill="text1" w:themeFillTint="E6"/>
                </w:tcPr>
                <w:p w14:paraId="1DCAB1D6" w14:textId="4368CDA0" w:rsidR="005A7CD8" w:rsidRPr="00D66E9A" w:rsidRDefault="005A7CD8" w:rsidP="00D66E9A">
                  <w:pPr>
                    <w:pStyle w:val="ContactInfo"/>
                    <w:ind w:left="0"/>
                    <w:rPr>
                      <w:b/>
                      <w:bCs/>
                      <w:color w:val="FF0000"/>
                    </w:rPr>
                  </w:pPr>
                  <w:r w:rsidRPr="00D66E9A">
                    <w:rPr>
                      <w:b/>
                      <w:bCs/>
                      <w:color w:val="FF0000"/>
                    </w:rPr>
                    <w:t>ID</w:t>
                  </w:r>
                </w:p>
              </w:tc>
            </w:tr>
            <w:tr w:rsidR="005A7CD8" w14:paraId="65DFDC63" w14:textId="77777777" w:rsidTr="005A7CD8">
              <w:trPr>
                <w:trHeight w:val="713"/>
              </w:trPr>
              <w:tc>
                <w:tcPr>
                  <w:tcW w:w="4286" w:type="dxa"/>
                </w:tcPr>
                <w:p w14:paraId="389C522E" w14:textId="05B7E9EC" w:rsidR="005A7CD8" w:rsidRDefault="005A7CD8" w:rsidP="00D66E9A">
                  <w:pPr>
                    <w:pStyle w:val="ContactInfo"/>
                    <w:ind w:left="0"/>
                    <w:rPr>
                      <w:b/>
                      <w:bCs/>
                    </w:rPr>
                  </w:pPr>
                  <w:r w:rsidRPr="009D3746">
                    <w:rPr>
                      <w:b/>
                      <w:bCs/>
                    </w:rPr>
                    <w:t xml:space="preserve">Emad </w:t>
                  </w:r>
                  <w:r>
                    <w:rPr>
                      <w:b/>
                      <w:bCs/>
                    </w:rPr>
                    <w:t>M</w:t>
                  </w:r>
                  <w:r w:rsidRPr="009D3746">
                    <w:rPr>
                      <w:b/>
                      <w:bCs/>
                    </w:rPr>
                    <w:t xml:space="preserve">ostafa </w:t>
                  </w:r>
                  <w:r>
                    <w:rPr>
                      <w:b/>
                      <w:bCs/>
                    </w:rPr>
                    <w:t>S</w:t>
                  </w:r>
                  <w:r w:rsidRPr="009D3746">
                    <w:rPr>
                      <w:b/>
                      <w:bCs/>
                    </w:rPr>
                    <w:t>rag</w:t>
                  </w:r>
                </w:p>
              </w:tc>
              <w:tc>
                <w:tcPr>
                  <w:tcW w:w="1773" w:type="dxa"/>
                </w:tcPr>
                <w:p w14:paraId="3F187D34" w14:textId="764E0B9E" w:rsidR="005A7CD8" w:rsidRPr="005A7CD8" w:rsidRDefault="005A7CD8" w:rsidP="00D66E9A">
                  <w:pPr>
                    <w:pStyle w:val="ContactInfo"/>
                    <w:ind w:left="0"/>
                  </w:pPr>
                  <w:r w:rsidRPr="005A7CD8">
                    <w:t>CS</w:t>
                  </w:r>
                </w:p>
              </w:tc>
              <w:tc>
                <w:tcPr>
                  <w:tcW w:w="3589" w:type="dxa"/>
                </w:tcPr>
                <w:p w14:paraId="60097524" w14:textId="2EA8EFDA" w:rsidR="005A7CD8" w:rsidRPr="00D66E9A" w:rsidRDefault="005A7CD8" w:rsidP="00D66E9A">
                  <w:pPr>
                    <w:pStyle w:val="ContactInfo"/>
                    <w:ind w:left="0"/>
                  </w:pPr>
                  <w:r>
                    <w:t>202000580</w:t>
                  </w:r>
                </w:p>
              </w:tc>
            </w:tr>
            <w:tr w:rsidR="005A7CD8" w14:paraId="68BD9CFA" w14:textId="77777777" w:rsidTr="005A7CD8">
              <w:trPr>
                <w:trHeight w:val="713"/>
              </w:trPr>
              <w:tc>
                <w:tcPr>
                  <w:tcW w:w="4286" w:type="dxa"/>
                </w:tcPr>
                <w:p w14:paraId="08B17AD2" w14:textId="3E088590" w:rsidR="005A7CD8" w:rsidRPr="009D3746" w:rsidRDefault="005A7CD8" w:rsidP="00D66E9A">
                  <w:pPr>
                    <w:pStyle w:val="ContactInfo"/>
                    <w:ind w:left="0"/>
                    <w:rPr>
                      <w:b/>
                      <w:bCs/>
                    </w:rPr>
                  </w:pPr>
                  <w:r w:rsidRPr="009D3746">
                    <w:rPr>
                      <w:b/>
                      <w:bCs/>
                    </w:rPr>
                    <w:t xml:space="preserve">Hana Mohamed </w:t>
                  </w:r>
                  <w:r>
                    <w:rPr>
                      <w:b/>
                      <w:bCs/>
                    </w:rPr>
                    <w:t>Z</w:t>
                  </w:r>
                  <w:r w:rsidRPr="009D3746">
                    <w:rPr>
                      <w:b/>
                      <w:bCs/>
                    </w:rPr>
                    <w:t>ein</w:t>
                  </w:r>
                </w:p>
              </w:tc>
              <w:tc>
                <w:tcPr>
                  <w:tcW w:w="1773" w:type="dxa"/>
                </w:tcPr>
                <w:p w14:paraId="6210C149" w14:textId="6510E65E" w:rsidR="005A7CD8" w:rsidRPr="005A7CD8" w:rsidRDefault="005A7CD8" w:rsidP="00D66E9A">
                  <w:pPr>
                    <w:pStyle w:val="ContactInfo"/>
                    <w:ind w:left="0"/>
                  </w:pPr>
                  <w:r w:rsidRPr="005A7CD8">
                    <w:t>CS</w:t>
                  </w:r>
                </w:p>
              </w:tc>
              <w:tc>
                <w:tcPr>
                  <w:tcW w:w="3589" w:type="dxa"/>
                </w:tcPr>
                <w:p w14:paraId="1BC17BF8" w14:textId="66B176DB" w:rsidR="005A7CD8" w:rsidRDefault="005A7CD8" w:rsidP="00D66E9A">
                  <w:pPr>
                    <w:pStyle w:val="ContactInfo"/>
                    <w:ind w:left="0"/>
                  </w:pPr>
                  <w:r>
                    <w:t>202001039</w:t>
                  </w:r>
                </w:p>
              </w:tc>
            </w:tr>
            <w:tr w:rsidR="005A7CD8" w14:paraId="5D0C9815" w14:textId="77777777" w:rsidTr="005A7CD8">
              <w:trPr>
                <w:trHeight w:val="713"/>
              </w:trPr>
              <w:tc>
                <w:tcPr>
                  <w:tcW w:w="4286" w:type="dxa"/>
                </w:tcPr>
                <w:p w14:paraId="3787EBEA" w14:textId="0E98B367" w:rsidR="005A7CD8" w:rsidRPr="009D3746" w:rsidRDefault="005A7CD8" w:rsidP="00D66E9A">
                  <w:pPr>
                    <w:pStyle w:val="ContactInfo"/>
                    <w:ind w:left="0"/>
                    <w:rPr>
                      <w:b/>
                      <w:bCs/>
                    </w:rPr>
                  </w:pPr>
                  <w:r w:rsidRPr="009D3746">
                    <w:rPr>
                      <w:b/>
                      <w:bCs/>
                    </w:rPr>
                    <w:t xml:space="preserve">Yasmin </w:t>
                  </w:r>
                  <w:r>
                    <w:rPr>
                      <w:b/>
                      <w:bCs/>
                    </w:rPr>
                    <w:t>H</w:t>
                  </w:r>
                  <w:r w:rsidRPr="009D3746">
                    <w:rPr>
                      <w:b/>
                      <w:bCs/>
                    </w:rPr>
                    <w:t>amdy</w:t>
                  </w:r>
                </w:p>
              </w:tc>
              <w:tc>
                <w:tcPr>
                  <w:tcW w:w="1773" w:type="dxa"/>
                </w:tcPr>
                <w:p w14:paraId="5C3C2E18" w14:textId="73E3D7C9" w:rsidR="005A7CD8" w:rsidRPr="005A7CD8" w:rsidRDefault="005A7CD8" w:rsidP="00D66E9A">
                  <w:pPr>
                    <w:pStyle w:val="ContactInfo"/>
                    <w:ind w:left="0"/>
                  </w:pPr>
                  <w:r w:rsidRPr="005A7CD8">
                    <w:t>CS</w:t>
                  </w:r>
                </w:p>
              </w:tc>
              <w:tc>
                <w:tcPr>
                  <w:tcW w:w="3589" w:type="dxa"/>
                </w:tcPr>
                <w:p w14:paraId="74723949" w14:textId="7496BC8C" w:rsidR="005A7CD8" w:rsidRDefault="005A7CD8" w:rsidP="00D66E9A">
                  <w:pPr>
                    <w:pStyle w:val="ContactInfo"/>
                    <w:ind w:left="0"/>
                  </w:pPr>
                  <w:r>
                    <w:t>201900958</w:t>
                  </w:r>
                </w:p>
              </w:tc>
            </w:tr>
            <w:tr w:rsidR="005A7CD8" w14:paraId="725A23D0" w14:textId="77777777" w:rsidTr="005A7CD8">
              <w:trPr>
                <w:trHeight w:val="713"/>
              </w:trPr>
              <w:tc>
                <w:tcPr>
                  <w:tcW w:w="4286" w:type="dxa"/>
                </w:tcPr>
                <w:p w14:paraId="1C28637E" w14:textId="7995CE9C" w:rsidR="005A7CD8" w:rsidRPr="009D3746" w:rsidRDefault="005A7CD8" w:rsidP="00D66E9A">
                  <w:pPr>
                    <w:pStyle w:val="ContactInfo"/>
                    <w:ind w:left="0"/>
                    <w:rPr>
                      <w:b/>
                      <w:bCs/>
                    </w:rPr>
                  </w:pPr>
                  <w:r w:rsidRPr="009D3746">
                    <w:rPr>
                      <w:b/>
                      <w:bCs/>
                    </w:rPr>
                    <w:t>Moatasem Mohamed</w:t>
                  </w:r>
                </w:p>
              </w:tc>
              <w:tc>
                <w:tcPr>
                  <w:tcW w:w="1773" w:type="dxa"/>
                </w:tcPr>
                <w:p w14:paraId="0EF84833" w14:textId="52E4012E" w:rsidR="005A7CD8" w:rsidRPr="005A7CD8" w:rsidRDefault="005A7CD8" w:rsidP="00D66E9A">
                  <w:pPr>
                    <w:pStyle w:val="ContactInfo"/>
                    <w:ind w:left="0"/>
                  </w:pPr>
                  <w:r w:rsidRPr="005A7CD8">
                    <w:t>CS</w:t>
                  </w:r>
                </w:p>
              </w:tc>
              <w:tc>
                <w:tcPr>
                  <w:tcW w:w="3589" w:type="dxa"/>
                </w:tcPr>
                <w:p w14:paraId="547D9F6E" w14:textId="177BD1D3" w:rsidR="005A7CD8" w:rsidRDefault="005A7CD8" w:rsidP="00D66E9A">
                  <w:pPr>
                    <w:pStyle w:val="ContactInfo"/>
                    <w:ind w:left="0"/>
                  </w:pPr>
                  <w:r>
                    <w:t>202000928</w:t>
                  </w:r>
                </w:p>
              </w:tc>
            </w:tr>
            <w:tr w:rsidR="005A7CD8" w14:paraId="767083AB" w14:textId="77777777" w:rsidTr="005A7CD8">
              <w:trPr>
                <w:trHeight w:val="713"/>
              </w:trPr>
              <w:tc>
                <w:tcPr>
                  <w:tcW w:w="4286" w:type="dxa"/>
                </w:tcPr>
                <w:p w14:paraId="62656533" w14:textId="4D5E89F2" w:rsidR="005A7CD8" w:rsidRPr="009D3746" w:rsidRDefault="005A7CD8" w:rsidP="00D66E9A">
                  <w:pPr>
                    <w:pStyle w:val="ContactInfo"/>
                    <w:ind w:left="0"/>
                    <w:rPr>
                      <w:b/>
                      <w:bCs/>
                    </w:rPr>
                  </w:pPr>
                  <w:r w:rsidRPr="009D3746">
                    <w:rPr>
                      <w:b/>
                      <w:bCs/>
                    </w:rPr>
                    <w:t xml:space="preserve">Aya </w:t>
                  </w:r>
                  <w:r>
                    <w:rPr>
                      <w:b/>
                      <w:bCs/>
                    </w:rPr>
                    <w:t>R</w:t>
                  </w:r>
                  <w:r w:rsidRPr="009D3746">
                    <w:rPr>
                      <w:b/>
                      <w:bCs/>
                    </w:rPr>
                    <w:t xml:space="preserve">aafat </w:t>
                  </w:r>
                  <w:r>
                    <w:rPr>
                      <w:b/>
                      <w:bCs/>
                    </w:rPr>
                    <w:t>M</w:t>
                  </w:r>
                  <w:r w:rsidRPr="009D3746">
                    <w:rPr>
                      <w:b/>
                      <w:bCs/>
                    </w:rPr>
                    <w:t>etwalli</w:t>
                  </w:r>
                </w:p>
              </w:tc>
              <w:tc>
                <w:tcPr>
                  <w:tcW w:w="1773" w:type="dxa"/>
                </w:tcPr>
                <w:p w14:paraId="3BEFDFAA" w14:textId="761A7800" w:rsidR="005A7CD8" w:rsidRPr="005A7CD8" w:rsidRDefault="005A7CD8" w:rsidP="00D66E9A">
                  <w:pPr>
                    <w:pStyle w:val="ContactInfo"/>
                    <w:ind w:left="0"/>
                  </w:pPr>
                  <w:r w:rsidRPr="005A7CD8">
                    <w:t>CS</w:t>
                  </w:r>
                </w:p>
              </w:tc>
              <w:tc>
                <w:tcPr>
                  <w:tcW w:w="3589" w:type="dxa"/>
                </w:tcPr>
                <w:p w14:paraId="66E83CC7" w14:textId="55F890E0" w:rsidR="005A7CD8" w:rsidRDefault="005A7CD8" w:rsidP="00D66E9A">
                  <w:pPr>
                    <w:pStyle w:val="ContactInfo"/>
                    <w:ind w:left="0"/>
                  </w:pPr>
                  <w:r>
                    <w:t>202000184</w:t>
                  </w:r>
                </w:p>
              </w:tc>
            </w:tr>
            <w:tr w:rsidR="005A7CD8" w14:paraId="2D3A32E1" w14:textId="77777777" w:rsidTr="005A7CD8">
              <w:trPr>
                <w:trHeight w:val="713"/>
              </w:trPr>
              <w:tc>
                <w:tcPr>
                  <w:tcW w:w="4286" w:type="dxa"/>
                </w:tcPr>
                <w:p w14:paraId="26AE9260" w14:textId="609DE181" w:rsidR="005A7CD8" w:rsidRPr="009D3746" w:rsidRDefault="005A7CD8" w:rsidP="00D66E9A">
                  <w:pPr>
                    <w:pStyle w:val="ContactInfo"/>
                    <w:ind w:left="0"/>
                    <w:rPr>
                      <w:b/>
                      <w:bCs/>
                    </w:rPr>
                  </w:pPr>
                  <w:r w:rsidRPr="009D3746">
                    <w:rPr>
                      <w:b/>
                      <w:bCs/>
                    </w:rPr>
                    <w:t xml:space="preserve">Mohamed </w:t>
                  </w:r>
                  <w:r>
                    <w:rPr>
                      <w:b/>
                      <w:bCs/>
                    </w:rPr>
                    <w:t>A</w:t>
                  </w:r>
                  <w:r w:rsidRPr="009D3746">
                    <w:rPr>
                      <w:b/>
                      <w:bCs/>
                    </w:rPr>
                    <w:t xml:space="preserve">li </w:t>
                  </w:r>
                  <w:r>
                    <w:rPr>
                      <w:b/>
                      <w:bCs/>
                    </w:rPr>
                    <w:t>M</w:t>
                  </w:r>
                  <w:r w:rsidRPr="009D3746">
                    <w:rPr>
                      <w:b/>
                      <w:bCs/>
                    </w:rPr>
                    <w:t>osleh</w:t>
                  </w:r>
                </w:p>
              </w:tc>
              <w:tc>
                <w:tcPr>
                  <w:tcW w:w="1773" w:type="dxa"/>
                </w:tcPr>
                <w:p w14:paraId="323B07A8" w14:textId="4BDEC463" w:rsidR="005A7CD8" w:rsidRPr="005A7CD8" w:rsidRDefault="005A7CD8" w:rsidP="00D66E9A">
                  <w:pPr>
                    <w:pStyle w:val="ContactInfo"/>
                    <w:ind w:left="0"/>
                  </w:pPr>
                  <w:r w:rsidRPr="005A7CD8">
                    <w:t>CS</w:t>
                  </w:r>
                </w:p>
              </w:tc>
              <w:tc>
                <w:tcPr>
                  <w:tcW w:w="3589" w:type="dxa"/>
                </w:tcPr>
                <w:p w14:paraId="123242D2" w14:textId="54077F3A" w:rsidR="005A7CD8" w:rsidRDefault="005A7CD8" w:rsidP="00D66E9A">
                  <w:pPr>
                    <w:pStyle w:val="ContactInfo"/>
                    <w:ind w:left="0"/>
                  </w:pPr>
                  <w:r>
                    <w:t>202000804</w:t>
                  </w:r>
                </w:p>
              </w:tc>
            </w:tr>
          </w:tbl>
          <w:p w14:paraId="2A855CD5" w14:textId="77777777" w:rsidR="00D66E9A" w:rsidRDefault="00D66E9A" w:rsidP="00D66E9A">
            <w:pPr>
              <w:pStyle w:val="ContactInfo"/>
              <w:ind w:left="0"/>
              <w:rPr>
                <w:noProof/>
              </w:rPr>
            </w:pPr>
          </w:p>
        </w:tc>
      </w:tr>
    </w:tbl>
    <w:p w14:paraId="107FE4F9" w14:textId="2EBCE05D" w:rsidR="00D66E9A" w:rsidRPr="00D66E9A" w:rsidRDefault="00D66E9A">
      <w:pPr>
        <w:spacing w:after="200"/>
        <w:rPr>
          <w:bCs/>
          <w:color w:val="C00000"/>
          <w:sz w:val="48"/>
          <w:szCs w:val="48"/>
        </w:rPr>
      </w:pPr>
    </w:p>
    <w:p w14:paraId="37DBA4A7" w14:textId="77777777" w:rsidR="005A7CD8" w:rsidRDefault="005A7CD8">
      <w:pPr>
        <w:spacing w:after="200"/>
        <w:rPr>
          <w:bCs/>
          <w:noProof/>
          <w:color w:val="002060"/>
          <w:sz w:val="48"/>
          <w:szCs w:val="48"/>
        </w:rPr>
      </w:pPr>
      <w:r>
        <w:rPr>
          <w:bCs/>
          <w:noProof/>
          <w:color w:val="002060"/>
          <w:sz w:val="48"/>
          <w:szCs w:val="48"/>
        </w:rPr>
        <w:br w:type="page"/>
      </w:r>
    </w:p>
    <w:p w14:paraId="3F310DD2" w14:textId="7FEC38D0" w:rsidR="005A7CD8" w:rsidRDefault="00DC1732" w:rsidP="006A364A">
      <w:pPr>
        <w:spacing w:after="200"/>
        <w:rPr>
          <w:bCs/>
          <w:color w:val="002060"/>
          <w:sz w:val="48"/>
          <w:szCs w:val="48"/>
        </w:rPr>
      </w:pPr>
      <w:r>
        <w:rPr>
          <w:bCs/>
          <w:noProof/>
          <w:color w:val="002060"/>
          <w:sz w:val="48"/>
          <w:szCs w:val="48"/>
        </w:rPr>
        <w:lastRenderedPageBreak/>
        <w:drawing>
          <wp:inline distT="0" distB="0" distL="0" distR="0" wp14:anchorId="2E8BFBE5" wp14:editId="24691007">
            <wp:extent cx="5486400" cy="8315325"/>
            <wp:effectExtent l="57150" t="57150" r="0" b="0"/>
            <wp:docPr id="45" name="Diagram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244C9201" w14:textId="11F9B0D9" w:rsidR="005A7CD8" w:rsidRDefault="005A7CD8">
      <w:pPr>
        <w:spacing w:after="200"/>
        <w:rPr>
          <w:bCs/>
          <w:color w:val="002060"/>
          <w:sz w:val="48"/>
          <w:szCs w:val="48"/>
        </w:rPr>
      </w:pPr>
      <w:r>
        <w:rPr>
          <w:bCs/>
          <w:color w:val="002060"/>
          <w:sz w:val="48"/>
          <w:szCs w:val="48"/>
        </w:rPr>
        <w:br w:type="page"/>
      </w:r>
      <w:r>
        <w:rPr>
          <w:bCs/>
          <w:noProof/>
          <w:color w:val="002060"/>
          <w:sz w:val="48"/>
          <w:szCs w:val="48"/>
        </w:rPr>
        <w:lastRenderedPageBreak/>
        <w:drawing>
          <wp:inline distT="0" distB="0" distL="0" distR="0" wp14:anchorId="33022B75" wp14:editId="6491391A">
            <wp:extent cx="5486400" cy="8172450"/>
            <wp:effectExtent l="57150" t="38100" r="57150" b="0"/>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75DB7A35" w14:textId="77777777" w:rsidR="006A364A" w:rsidRDefault="006A364A" w:rsidP="006A364A">
      <w:pPr>
        <w:spacing w:after="200"/>
        <w:rPr>
          <w:bCs/>
          <w:color w:val="002060"/>
          <w:sz w:val="48"/>
          <w:szCs w:val="48"/>
        </w:rPr>
      </w:pPr>
    </w:p>
    <w:p w14:paraId="00CD2D60" w14:textId="757624B3" w:rsidR="00F328AB" w:rsidRPr="00F328AB" w:rsidRDefault="00F328AB" w:rsidP="00F328AB">
      <w:pPr>
        <w:jc w:val="center"/>
        <w:rPr>
          <w:bCs/>
          <w:color w:val="002060"/>
          <w:sz w:val="48"/>
          <w:szCs w:val="48"/>
        </w:rPr>
      </w:pPr>
      <w:r w:rsidRPr="00F328AB">
        <w:rPr>
          <w:bCs/>
          <w:color w:val="002060"/>
          <w:sz w:val="48"/>
          <w:szCs w:val="48"/>
        </w:rPr>
        <w:t>Optical Character Recognition "OCR"</w:t>
      </w:r>
    </w:p>
    <w:p w14:paraId="479B05C4" w14:textId="77777777" w:rsidR="00F328AB" w:rsidRDefault="00F328AB" w:rsidP="00F328AB">
      <w:pPr>
        <w:rPr>
          <w:b w:val="0"/>
          <w:bCs/>
          <w:sz w:val="36"/>
          <w:szCs w:val="36"/>
        </w:rPr>
      </w:pPr>
      <w:r w:rsidRPr="11C1257A">
        <w:rPr>
          <w:bCs/>
          <w:color w:val="auto"/>
          <w:sz w:val="36"/>
          <w:szCs w:val="36"/>
        </w:rPr>
        <w:t>What is OCR??</w:t>
      </w:r>
    </w:p>
    <w:p w14:paraId="213903D3" w14:textId="77777777" w:rsidR="00F328AB" w:rsidRDefault="00F328AB" w:rsidP="00F328AB">
      <w:r w:rsidRPr="11C1257A">
        <w:rPr>
          <w:b w:val="0"/>
          <w:color w:val="auto"/>
          <w:szCs w:val="28"/>
        </w:rPr>
        <w:t>OCR (optical character recognition) is the use of technology to distinguish printed or handwritten text characters inside digital images of physical documents, such as a scanned paper document. The basic process of OCR involves examining the text of a document and translating the characters into code that can be used for data processing. OCR is sometimes also referred to as text recognition.</w:t>
      </w:r>
      <w:r w:rsidRPr="11C1257A">
        <w:rPr>
          <w:b w:val="0"/>
          <w:color w:val="auto"/>
          <w:sz w:val="36"/>
          <w:szCs w:val="36"/>
        </w:rPr>
        <w:t xml:space="preserve">  </w:t>
      </w:r>
      <w:r w:rsidRPr="11C1257A">
        <w:rPr>
          <w:b w:val="0"/>
          <w:color w:val="auto"/>
          <w:szCs w:val="28"/>
        </w:rPr>
        <w:t xml:space="preserve">Hardware, such as an optical scanner or specialized circuit board, is used to copy or read text while software typically handles the advanced processing. Software can also take advantage of artificial intelligence (AI) to implement more advanced methods of intelligent character recognition (ICR), like identifying languages or styles of handwriting. </w:t>
      </w:r>
      <w:r>
        <w:rPr>
          <w:noProof/>
        </w:rPr>
        <w:drawing>
          <wp:inline distT="0" distB="0" distL="0" distR="0" wp14:anchorId="44D11064" wp14:editId="236EA4E5">
            <wp:extent cx="6048375" cy="1819275"/>
            <wp:effectExtent l="0" t="0" r="0" b="0"/>
            <wp:docPr id="1531160423" name="Picture 153116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048375" cy="1819275"/>
                    </a:xfrm>
                    <a:prstGeom prst="rect">
                      <a:avLst/>
                    </a:prstGeom>
                  </pic:spPr>
                </pic:pic>
              </a:graphicData>
            </a:graphic>
          </wp:inline>
        </w:drawing>
      </w:r>
    </w:p>
    <w:p w14:paraId="23548467" w14:textId="77777777" w:rsidR="00F328AB" w:rsidRDefault="00F328AB" w:rsidP="00F328AB">
      <w:pPr>
        <w:rPr>
          <w:b w:val="0"/>
          <w:bCs/>
          <w:sz w:val="36"/>
          <w:szCs w:val="36"/>
        </w:rPr>
      </w:pPr>
      <w:r w:rsidRPr="11C1257A">
        <w:rPr>
          <w:bCs/>
          <w:color w:val="auto"/>
          <w:sz w:val="36"/>
          <w:szCs w:val="36"/>
        </w:rPr>
        <w:t xml:space="preserve">What is Scene Text Recognition (STR)?   </w:t>
      </w:r>
    </w:p>
    <w:p w14:paraId="7C683995" w14:textId="77777777" w:rsidR="00F328AB" w:rsidRDefault="00F328AB" w:rsidP="00F328AB">
      <w:pPr>
        <w:rPr>
          <w:szCs w:val="28"/>
        </w:rPr>
      </w:pPr>
      <w:r w:rsidRPr="11C1257A">
        <w:rPr>
          <w:b w:val="0"/>
          <w:color w:val="auto"/>
          <w:szCs w:val="28"/>
        </w:rPr>
        <w:t xml:space="preserve">In computer vision, machines can read text in natural scenes by first detecting text regions, cropping those regions, and subsequently recognizing text in those regions. The vision task of recognizing text from the cropped regions is called Scene Text Recognition (STR). STR makes it possible to read road signs, billboards, logos, and printed objects such as text on shirts, paper bills, etc. STR applications include practical use cases such as self-driving cars, augmented reality, retail analysis, education, devices for the visually impaired, and others.  </w:t>
      </w:r>
    </w:p>
    <w:p w14:paraId="457604FC" w14:textId="77777777" w:rsidR="00F328AB" w:rsidRDefault="00F328AB" w:rsidP="00F328AB">
      <w:r>
        <w:rPr>
          <w:noProof/>
        </w:rPr>
        <w:lastRenderedPageBreak/>
        <w:drawing>
          <wp:inline distT="0" distB="0" distL="0" distR="0" wp14:anchorId="66B8B37D" wp14:editId="56CABB7E">
            <wp:extent cx="5981700" cy="2647950"/>
            <wp:effectExtent l="0" t="0" r="0" b="0"/>
            <wp:docPr id="638588478" name="Picture 63858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81700" cy="2647950"/>
                    </a:xfrm>
                    <a:prstGeom prst="rect">
                      <a:avLst/>
                    </a:prstGeom>
                  </pic:spPr>
                </pic:pic>
              </a:graphicData>
            </a:graphic>
          </wp:inline>
        </w:drawing>
      </w:r>
    </w:p>
    <w:p w14:paraId="5BAA1B20" w14:textId="77777777" w:rsidR="00F328AB" w:rsidRPr="00EC3341" w:rsidRDefault="00F328AB" w:rsidP="00F328AB">
      <w:pPr>
        <w:rPr>
          <w:b w:val="0"/>
          <w:bCs/>
          <w:color w:val="auto"/>
          <w:sz w:val="36"/>
          <w:szCs w:val="36"/>
        </w:rPr>
      </w:pPr>
      <w:r w:rsidRPr="00EC3341">
        <w:rPr>
          <w:bCs/>
          <w:color w:val="auto"/>
          <w:sz w:val="36"/>
          <w:szCs w:val="36"/>
        </w:rPr>
        <w:t xml:space="preserve">How Artificial Intelligence Gives OCR a Boost?  </w:t>
      </w:r>
    </w:p>
    <w:p w14:paraId="27DF83D3" w14:textId="77777777" w:rsidR="00F328AB" w:rsidRDefault="00F328AB" w:rsidP="00F328AB">
      <w:pPr>
        <w:rPr>
          <w:b w:val="0"/>
          <w:bCs/>
          <w:sz w:val="36"/>
          <w:szCs w:val="36"/>
        </w:rPr>
      </w:pPr>
      <w:r w:rsidRPr="11C1257A">
        <w:rPr>
          <w:b w:val="0"/>
          <w:szCs w:val="28"/>
        </w:rPr>
        <w:t xml:space="preserve">Artificial intelligence is transforming the capabilities of optical character recognition (OCR) tools. An area of computer vision, OCR processes images of text and converts that text into machine-readable forms. In other words, it takes handwritten or typed text within physical documents and converts them into digital formats. </w:t>
      </w:r>
      <w:r w:rsidRPr="11C1257A">
        <w:rPr>
          <w:bCs/>
          <w:sz w:val="36"/>
          <w:szCs w:val="36"/>
        </w:rPr>
        <w:t xml:space="preserve"> </w:t>
      </w:r>
    </w:p>
    <w:p w14:paraId="7A3F2C15" w14:textId="51EB7558" w:rsidR="00F328AB" w:rsidRDefault="00F328AB" w:rsidP="000E66FA">
      <w:pPr>
        <w:pStyle w:val="Heading1"/>
        <w:rPr>
          <w:color w:val="0F0D29" w:themeColor="text1"/>
        </w:rPr>
      </w:pPr>
    </w:p>
    <w:p w14:paraId="51017F1E" w14:textId="53589D34" w:rsidR="00EC3341" w:rsidRDefault="00EC3341" w:rsidP="000E66FA">
      <w:pPr>
        <w:pStyle w:val="Heading1"/>
        <w:rPr>
          <w:color w:val="0F0D29" w:themeColor="text1"/>
        </w:rPr>
      </w:pPr>
    </w:p>
    <w:p w14:paraId="0993B2B7" w14:textId="4C4B37B4" w:rsidR="00EC3341" w:rsidRDefault="00EC3341">
      <w:pPr>
        <w:spacing w:after="200"/>
        <w:rPr>
          <w:rFonts w:asciiTheme="majorHAnsi" w:eastAsiaTheme="majorEastAsia" w:hAnsiTheme="majorHAnsi" w:cstheme="majorBidi"/>
          <w:color w:val="0F0D29" w:themeColor="text1"/>
          <w:kern w:val="28"/>
          <w:sz w:val="52"/>
          <w:szCs w:val="32"/>
        </w:rPr>
      </w:pPr>
      <w:r>
        <w:rPr>
          <w:color w:val="0F0D29" w:themeColor="text1"/>
        </w:rPr>
        <w:br w:type="page"/>
      </w:r>
    </w:p>
    <w:p w14:paraId="5521D6EE" w14:textId="2A3D2D43" w:rsidR="00EC3341" w:rsidRPr="001651F0" w:rsidRDefault="00EC3341" w:rsidP="00EC3341">
      <w:pPr>
        <w:spacing w:line="240" w:lineRule="auto"/>
        <w:rPr>
          <w:rFonts w:eastAsiaTheme="minorHAnsi"/>
          <w:b w:val="0"/>
          <w:color w:val="002060"/>
          <w:sz w:val="48"/>
          <w:szCs w:val="48"/>
        </w:rPr>
      </w:pPr>
      <w:r w:rsidRPr="001651F0">
        <w:rPr>
          <w:color w:val="002060"/>
          <w:sz w:val="48"/>
          <w:szCs w:val="48"/>
        </w:rPr>
        <w:lastRenderedPageBreak/>
        <w:t>Process and function of Optical Character Recognition (OCR)</w:t>
      </w:r>
    </w:p>
    <w:p w14:paraId="0E3F58B5" w14:textId="77777777" w:rsidR="00EC3341" w:rsidRDefault="00EC3341" w:rsidP="00EC3341">
      <w:pPr>
        <w:spacing w:line="240" w:lineRule="auto"/>
        <w:rPr>
          <w:color w:val="auto"/>
          <w:sz w:val="22"/>
        </w:rPr>
      </w:pPr>
    </w:p>
    <w:p w14:paraId="24CE5BBC" w14:textId="3FC8B6AF" w:rsidR="00EC3341" w:rsidRPr="00EC3341" w:rsidRDefault="00EC3341" w:rsidP="00EC3341">
      <w:pPr>
        <w:ind w:left="720"/>
        <w:rPr>
          <w:b w:val="0"/>
          <w:bCs/>
          <w:color w:val="auto"/>
          <w:sz w:val="32"/>
          <w:szCs w:val="32"/>
        </w:rPr>
      </w:pPr>
      <w:r>
        <w:rPr>
          <w:b w:val="0"/>
          <w:bCs/>
          <w:color w:val="auto"/>
          <w:sz w:val="32"/>
          <w:szCs w:val="32"/>
        </w:rPr>
        <w:t>Handwrite</w:t>
      </w:r>
      <w:r w:rsidRPr="00EC3341">
        <w:rPr>
          <w:b w:val="0"/>
          <w:bCs/>
          <w:color w:val="auto"/>
          <w:sz w:val="32"/>
          <w:szCs w:val="32"/>
        </w:rPr>
        <w:t xml:space="preserve"> recognition is one of the types of Optical Character Recognition (OCR). OCR is identification of text, which may be printed or hand-written. In OCR, the document is captured via camera as image and can be converted to desired formats like PDFs. Then the file is fed to the algorithm for character recognition</w:t>
      </w:r>
    </w:p>
    <w:p w14:paraId="1BA1F5F8" w14:textId="06F1E5AB" w:rsidR="00EC3341" w:rsidRDefault="00EC3341" w:rsidP="00EC3341">
      <w:pPr>
        <w:rPr>
          <w:sz w:val="36"/>
          <w:szCs w:val="36"/>
        </w:rPr>
      </w:pPr>
      <w:r>
        <w:rPr>
          <w:noProof/>
          <w:sz w:val="22"/>
        </w:rPr>
        <mc:AlternateContent>
          <mc:Choice Requires="wps">
            <w:drawing>
              <wp:anchor distT="0" distB="0" distL="114300" distR="114300" simplePos="0" relativeHeight="251671552" behindDoc="0" locked="0" layoutInCell="1" allowOverlap="1" wp14:anchorId="798E33DF" wp14:editId="0E3CCFF1">
                <wp:simplePos x="0" y="0"/>
                <wp:positionH relativeFrom="column">
                  <wp:posOffset>1560830</wp:posOffset>
                </wp:positionH>
                <wp:positionV relativeFrom="paragraph">
                  <wp:posOffset>160020</wp:posOffset>
                </wp:positionV>
                <wp:extent cx="1650999" cy="889000"/>
                <wp:effectExtent l="0" t="0" r="26035" b="25400"/>
                <wp:wrapNone/>
                <wp:docPr id="25" name="Rectangle: Rounded Corners 25"/>
                <wp:cNvGraphicFramePr/>
                <a:graphic xmlns:a="http://schemas.openxmlformats.org/drawingml/2006/main">
                  <a:graphicData uri="http://schemas.microsoft.com/office/word/2010/wordprocessingShape">
                    <wps:wsp>
                      <wps:cNvSpPr/>
                      <wps:spPr>
                        <a:xfrm>
                          <a:off x="0" y="0"/>
                          <a:ext cx="1650999" cy="889000"/>
                        </a:xfrm>
                        <a:prstGeom prst="roundRect">
                          <a:avLst>
                            <a:gd name="adj" fmla="val 27907"/>
                          </a:avLst>
                        </a:prstGeom>
                        <a:solidFill>
                          <a:schemeClr val="accent1">
                            <a:lumMod val="60000"/>
                            <a:lumOff val="40000"/>
                          </a:schemeClr>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C22626" w14:textId="77777777" w:rsidR="00EC3341" w:rsidRDefault="00EC3341" w:rsidP="00EC3341">
                            <w:pPr>
                              <w:spacing w:line="240" w:lineRule="auto"/>
                              <w:jc w:val="center"/>
                              <w:rPr>
                                <w:rFonts w:ascii="Times New Roman" w:eastAsia="Times New Roman" w:hAnsi="Times New Roman" w:cs="Times New Roman"/>
                                <w:bCs/>
                                <w:color w:val="0F0D29" w:themeColor="text1"/>
                                <w:szCs w:val="28"/>
                              </w:rPr>
                            </w:pPr>
                            <w:r>
                              <w:rPr>
                                <w:color w:val="0F0D29" w:themeColor="text1"/>
                                <w:szCs w:val="28"/>
                              </w:rPr>
                              <w:t>Optical Character Recognition (OCR)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8E33DF" id="Rectangle: Rounded Corners 25" o:spid="_x0000_s1027" style="position:absolute;margin-left:122.9pt;margin-top:12.6pt;width:130pt;height:7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82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" fillcolor="#18affb [1940]" strokecolor="#e7e6e6 [3214]" strokeweight="2pt">
                <v:textbox>
                  <w:txbxContent>
                    <w:p w14:paraId="3FC22626" w14:textId="77777777" w:rsidR="00EC3341" w:rsidRDefault="00EC3341" w:rsidP="00EC3341">
                      <w:pPr>
                        <w:spacing w:line="240" w:lineRule="auto"/>
                        <w:jc w:val="center"/>
                        <w:rPr>
                          <w:rFonts w:ascii="Times New Roman" w:eastAsia="Times New Roman" w:hAnsi="Times New Roman" w:cs="Times New Roman"/>
                          <w:bCs/>
                          <w:color w:val="0F0D29" w:themeColor="text1"/>
                          <w:szCs w:val="28"/>
                        </w:rPr>
                      </w:pPr>
                      <w:r>
                        <w:rPr>
                          <w:color w:val="0F0D29" w:themeColor="text1"/>
                          <w:szCs w:val="28"/>
                        </w:rPr>
                        <w:t>Optical Character Recognition (OCR)</w:t>
                      </w:r>
                    </w:p>
                  </w:txbxContent>
                </v:textbox>
              </v:roundrect>
            </w:pict>
          </mc:Fallback>
        </mc:AlternateContent>
      </w:r>
    </w:p>
    <w:p w14:paraId="2F65E730" w14:textId="7D50D5A4" w:rsidR="00EC3341" w:rsidRDefault="00EC3341" w:rsidP="00EC3341">
      <w:pPr>
        <w:rPr>
          <w:sz w:val="36"/>
          <w:szCs w:val="36"/>
        </w:rPr>
      </w:pPr>
      <w:r>
        <w:rPr>
          <w:noProof/>
          <w:sz w:val="22"/>
        </w:rPr>
        <mc:AlternateContent>
          <mc:Choice Requires="wps">
            <w:drawing>
              <wp:anchor distT="0" distB="0" distL="114300" distR="114300" simplePos="0" relativeHeight="251678720" behindDoc="0" locked="0" layoutInCell="1" allowOverlap="1" wp14:anchorId="0C4EA2A4" wp14:editId="57F5EE00">
                <wp:simplePos x="0" y="0"/>
                <wp:positionH relativeFrom="column">
                  <wp:posOffset>2382520</wp:posOffset>
                </wp:positionH>
                <wp:positionV relativeFrom="paragraph">
                  <wp:posOffset>1223645</wp:posOffset>
                </wp:positionV>
                <wp:extent cx="632460" cy="784860"/>
                <wp:effectExtent l="19050" t="0" r="15240" b="34290"/>
                <wp:wrapNone/>
                <wp:docPr id="41" name="Arrow: Bent-Up 41"/>
                <wp:cNvGraphicFramePr/>
                <a:graphic xmlns:a="http://schemas.openxmlformats.org/drawingml/2006/main">
                  <a:graphicData uri="http://schemas.microsoft.com/office/word/2010/wordprocessingShape">
                    <wps:wsp>
                      <wps:cNvSpPr/>
                      <wps:spPr>
                        <a:xfrm rot="10800000">
                          <a:off x="0" y="0"/>
                          <a:ext cx="632460" cy="784860"/>
                        </a:xfrm>
                        <a:prstGeom prst="bentUpArrow">
                          <a:avLst>
                            <a:gd name="adj1" fmla="val 25000"/>
                            <a:gd name="adj2" fmla="val 15045"/>
                            <a:gd name="adj3" fmla="val 25000"/>
                          </a:avLst>
                        </a:prstGeom>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B0370" id="Arrow: Bent-Up 41" o:spid="_x0000_s1026" style="position:absolute;margin-left:187.6pt;margin-top:96.35pt;width:49.8pt;height:61.8pt;rotation:18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2460,784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" path="m,626745r458249,l458249,158115r-16096,l537306,r95154,158115l616364,158115r,626745l,784860,,626745xe" fillcolor="#024f75 [3204]" strokecolor="#012639 [1604]" strokeweight=".25pt">
                <v:path arrowok="t" o:connecttype="custom" o:connectlocs="0,626745;458249,626745;458249,158115;442153,158115;537306,0;632460,158115;616364,158115;616364,784860;0,784860;0,626745" o:connectangles="0,0,0,0,0,0,0,0,0,0"/>
              </v:shape>
            </w:pict>
          </mc:Fallback>
        </mc:AlternateContent>
      </w:r>
      <w:r>
        <w:rPr>
          <w:noProof/>
          <w:sz w:val="22"/>
        </w:rPr>
        <mc:AlternateContent>
          <mc:Choice Requires="wps">
            <w:drawing>
              <wp:anchor distT="0" distB="0" distL="114300" distR="114300" simplePos="0" relativeHeight="251677696" behindDoc="1" locked="0" layoutInCell="1" allowOverlap="1" wp14:anchorId="6C72FBDF" wp14:editId="4E08E995">
                <wp:simplePos x="0" y="0"/>
                <wp:positionH relativeFrom="column">
                  <wp:posOffset>4390390</wp:posOffset>
                </wp:positionH>
                <wp:positionV relativeFrom="paragraph">
                  <wp:posOffset>1223645</wp:posOffset>
                </wp:positionV>
                <wp:extent cx="678180" cy="739140"/>
                <wp:effectExtent l="0" t="0" r="45720" b="41910"/>
                <wp:wrapSquare wrapText="bothSides"/>
                <wp:docPr id="39" name="Arrow: Bent-Up 39"/>
                <wp:cNvGraphicFramePr/>
                <a:graphic xmlns:a="http://schemas.openxmlformats.org/drawingml/2006/main">
                  <a:graphicData uri="http://schemas.microsoft.com/office/word/2010/wordprocessingShape">
                    <wps:wsp>
                      <wps:cNvSpPr/>
                      <wps:spPr>
                        <a:xfrm rot="10800000" flipH="1">
                          <a:off x="0" y="0"/>
                          <a:ext cx="678180" cy="739140"/>
                        </a:xfrm>
                        <a:prstGeom prst="bentUpArrow">
                          <a:avLst>
                            <a:gd name="adj1" fmla="val 25000"/>
                            <a:gd name="adj2" fmla="val 15045"/>
                            <a:gd name="adj3" fmla="val 25000"/>
                          </a:avLst>
                        </a:prstGeom>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03781" id="Arrow: Bent-Up 39" o:spid="_x0000_s1026" style="position:absolute;margin-left:345.7pt;margin-top:96.35pt;width:53.4pt;height:58.2pt;rotation:180;flip:x;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78180,739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" path="m,569595r491375,l491375,169545r-17259,l576148,,678180,169545r-17260,l660920,739140,,739140,,569595xe" fillcolor="#024f75 [3204]" strokecolor="#012639 [1604]" strokeweight=".25pt">
                <v:path arrowok="t" o:connecttype="custom" o:connectlocs="0,569595;491375,569595;491375,169545;474116,169545;576148,0;678180,169545;660920,169545;660920,739140;0,739140;0,569595" o:connectangles="0,0,0,0,0,0,0,0,0,0"/>
                <w10:wrap type="square"/>
              </v:shape>
            </w:pict>
          </mc:Fallback>
        </mc:AlternateContent>
      </w:r>
      <w:r>
        <w:rPr>
          <w:noProof/>
          <w:sz w:val="22"/>
        </w:rPr>
        <mc:AlternateContent>
          <mc:Choice Requires="wps">
            <w:drawing>
              <wp:anchor distT="0" distB="0" distL="114300" distR="114300" simplePos="0" relativeHeight="251679744" behindDoc="0" locked="0" layoutInCell="1" allowOverlap="1" wp14:anchorId="52283B2D" wp14:editId="6C58AC92">
                <wp:simplePos x="0" y="0"/>
                <wp:positionH relativeFrom="column">
                  <wp:posOffset>3209290</wp:posOffset>
                </wp:positionH>
                <wp:positionV relativeFrom="paragraph">
                  <wp:posOffset>312420</wp:posOffset>
                </wp:positionV>
                <wp:extent cx="617220" cy="739140"/>
                <wp:effectExtent l="0" t="0" r="30480" b="41910"/>
                <wp:wrapNone/>
                <wp:docPr id="42" name="Arrow: Bent-Up 42"/>
                <wp:cNvGraphicFramePr/>
                <a:graphic xmlns:a="http://schemas.openxmlformats.org/drawingml/2006/main">
                  <a:graphicData uri="http://schemas.microsoft.com/office/word/2010/wordprocessingShape">
                    <wps:wsp>
                      <wps:cNvSpPr/>
                      <wps:spPr>
                        <a:xfrm rot="10800000" flipH="1">
                          <a:off x="0" y="0"/>
                          <a:ext cx="617220" cy="739140"/>
                        </a:xfrm>
                        <a:prstGeom prst="bentUpArrow">
                          <a:avLst>
                            <a:gd name="adj1" fmla="val 25000"/>
                            <a:gd name="adj2" fmla="val 15045"/>
                            <a:gd name="adj3" fmla="val 25000"/>
                          </a:avLst>
                        </a:prstGeom>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41CAC" id="Arrow: Bent-Up 42" o:spid="_x0000_s1026" style="position:absolute;margin-left:252.7pt;margin-top:24.6pt;width:48.6pt;height:58.2pt;rotation:180;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7220,739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" path="m,584835r447207,l447207,154305r-15708,l524359,r92861,154305l601512,154305r,584835l,739140,,584835xe" fillcolor="#024f75 [3204]" strokecolor="#012639 [1604]" strokeweight=".25pt">
                <v:path arrowok="t" o:connecttype="custom" o:connectlocs="0,584835;447207,584835;447207,154305;431499,154305;524359,0;617220,154305;601512,154305;601512,739140;0,739140;0,584835" o:connectangles="0,0,0,0,0,0,0,0,0,0"/>
              </v:shape>
            </w:pict>
          </mc:Fallback>
        </mc:AlternateContent>
      </w:r>
      <w:r>
        <w:rPr>
          <w:noProof/>
          <w:sz w:val="22"/>
        </w:rPr>
        <mc:AlternateContent>
          <mc:Choice Requires="wps">
            <w:drawing>
              <wp:anchor distT="0" distB="0" distL="114300" distR="114300" simplePos="0" relativeHeight="251676672" behindDoc="0" locked="0" layoutInCell="1" allowOverlap="1" wp14:anchorId="09EFDE1A" wp14:editId="2BEADE23">
                <wp:simplePos x="0" y="0"/>
                <wp:positionH relativeFrom="column">
                  <wp:posOffset>957580</wp:posOffset>
                </wp:positionH>
                <wp:positionV relativeFrom="paragraph">
                  <wp:posOffset>281940</wp:posOffset>
                </wp:positionV>
                <wp:extent cx="594360" cy="754380"/>
                <wp:effectExtent l="19050" t="0" r="15240" b="45720"/>
                <wp:wrapNone/>
                <wp:docPr id="38" name="Arrow: Bent-Up 38"/>
                <wp:cNvGraphicFramePr/>
                <a:graphic xmlns:a="http://schemas.openxmlformats.org/drawingml/2006/main">
                  <a:graphicData uri="http://schemas.microsoft.com/office/word/2010/wordprocessingShape">
                    <wps:wsp>
                      <wps:cNvSpPr/>
                      <wps:spPr>
                        <a:xfrm rot="10800000">
                          <a:off x="0" y="0"/>
                          <a:ext cx="594360" cy="754380"/>
                        </a:xfrm>
                        <a:prstGeom prst="bentUpArrow">
                          <a:avLst>
                            <a:gd name="adj1" fmla="val 25000"/>
                            <a:gd name="adj2" fmla="val 15045"/>
                            <a:gd name="adj3" fmla="val 25000"/>
                          </a:avLst>
                        </a:prstGeom>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29A4E" id="Arrow: Bent-Up 38" o:spid="_x0000_s1026" style="position:absolute;margin-left:75.4pt;margin-top:22.2pt;width:46.8pt;height:59.4pt;rotation:18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4360,754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" path="m,605790r430644,l430644,148590r-15127,l504939,r89421,148590l579234,148590r,605790l,754380,,605790xe" fillcolor="#024f75 [3204]" strokecolor="#012639 [1604]" strokeweight=".25pt">
                <v:path arrowok="t" o:connecttype="custom" o:connectlocs="0,605790;430644,605790;430644,148590;415517,148590;504939,0;594360,148590;579234,148590;579234,754380;0,754380;0,605790" o:connectangles="0,0,0,0,0,0,0,0,0,0"/>
              </v:shape>
            </w:pict>
          </mc:Fallback>
        </mc:AlternateContent>
      </w:r>
    </w:p>
    <w:p w14:paraId="7362E9D6" w14:textId="137D8227" w:rsidR="00EC3341" w:rsidRDefault="00EC3341" w:rsidP="00EC3341">
      <w:pPr>
        <w:rPr>
          <w:sz w:val="36"/>
          <w:szCs w:val="36"/>
        </w:rPr>
      </w:pPr>
    </w:p>
    <w:p w14:paraId="34B1A8EF" w14:textId="77777777" w:rsidR="00EC3341" w:rsidRDefault="00EC3341" w:rsidP="00EC3341">
      <w:pPr>
        <w:rPr>
          <w:sz w:val="36"/>
          <w:szCs w:val="36"/>
        </w:rPr>
      </w:pPr>
    </w:p>
    <w:p w14:paraId="1EAAABC6" w14:textId="24D3B073" w:rsidR="00EC3341" w:rsidRDefault="00692315" w:rsidP="00EC3341">
      <w:pPr>
        <w:rPr>
          <w:sz w:val="36"/>
          <w:szCs w:val="36"/>
        </w:rPr>
      </w:pPr>
      <w:r>
        <w:rPr>
          <w:noProof/>
          <w:sz w:val="22"/>
        </w:rPr>
        <mc:AlternateContent>
          <mc:Choice Requires="wps">
            <w:drawing>
              <wp:anchor distT="0" distB="0" distL="114300" distR="114300" simplePos="0" relativeHeight="251672576" behindDoc="0" locked="0" layoutInCell="1" allowOverlap="1" wp14:anchorId="5F68F56F" wp14:editId="4BDF24F7">
                <wp:simplePos x="0" y="0"/>
                <wp:positionH relativeFrom="column">
                  <wp:posOffset>506730</wp:posOffset>
                </wp:positionH>
                <wp:positionV relativeFrom="paragraph">
                  <wp:posOffset>127635</wp:posOffset>
                </wp:positionV>
                <wp:extent cx="1432560" cy="977900"/>
                <wp:effectExtent l="0" t="0" r="15240" b="12700"/>
                <wp:wrapNone/>
                <wp:docPr id="23" name="Rectangle: Rounded Corners 23"/>
                <wp:cNvGraphicFramePr/>
                <a:graphic xmlns:a="http://schemas.openxmlformats.org/drawingml/2006/main">
                  <a:graphicData uri="http://schemas.microsoft.com/office/word/2010/wordprocessingShape">
                    <wps:wsp>
                      <wps:cNvSpPr/>
                      <wps:spPr>
                        <a:xfrm>
                          <a:off x="0" y="0"/>
                          <a:ext cx="1432560" cy="977900"/>
                        </a:xfrm>
                        <a:prstGeom prst="roundRect">
                          <a:avLst>
                            <a:gd name="adj" fmla="val 41667"/>
                          </a:avLst>
                        </a:prstGeom>
                        <a:solidFill>
                          <a:schemeClr val="accent1">
                            <a:lumMod val="60000"/>
                            <a:lumOff val="40000"/>
                          </a:schemeClr>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CDF76E" w14:textId="77777777" w:rsidR="00EC3341" w:rsidRDefault="00EC3341" w:rsidP="00EC3341">
                            <w:pPr>
                              <w:spacing w:line="240" w:lineRule="auto"/>
                              <w:jc w:val="center"/>
                              <w:rPr>
                                <w:szCs w:val="28"/>
                              </w:rPr>
                            </w:pPr>
                            <w:r>
                              <w:rPr>
                                <w:color w:val="0F0D29" w:themeColor="text1"/>
                                <w:szCs w:val="28"/>
                              </w:rPr>
                              <w:t>Printed</w:t>
                            </w:r>
                            <w:r>
                              <w:rPr>
                                <w:szCs w:val="28"/>
                              </w:rPr>
                              <w:t xml:space="preserve"> </w:t>
                            </w:r>
                            <w:r>
                              <w:rPr>
                                <w:color w:val="0F0D29" w:themeColor="text1"/>
                                <w:szCs w:val="28"/>
                              </w:rPr>
                              <w:t>Character Recognition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68F56F" id="Rectangle: Rounded Corners 23" o:spid="_x0000_s1028" style="position:absolute;margin-left:39.9pt;margin-top:10.05pt;width:112.8pt;height:7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73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" fillcolor="#18affb [1940]" strokecolor="#e7e6e6 [3214]" strokeweight="2pt">
                <v:textbox>
                  <w:txbxContent>
                    <w:p w14:paraId="71CDF76E" w14:textId="77777777" w:rsidR="00EC3341" w:rsidRDefault="00EC3341" w:rsidP="00EC3341">
                      <w:pPr>
                        <w:spacing w:line="240" w:lineRule="auto"/>
                        <w:jc w:val="center"/>
                        <w:rPr>
                          <w:szCs w:val="28"/>
                        </w:rPr>
                      </w:pPr>
                      <w:r>
                        <w:rPr>
                          <w:color w:val="0F0D29" w:themeColor="text1"/>
                          <w:szCs w:val="28"/>
                        </w:rPr>
                        <w:t>Printed</w:t>
                      </w:r>
                      <w:r>
                        <w:rPr>
                          <w:szCs w:val="28"/>
                        </w:rPr>
                        <w:t xml:space="preserve"> </w:t>
                      </w:r>
                      <w:r>
                        <w:rPr>
                          <w:color w:val="0F0D29" w:themeColor="text1"/>
                          <w:szCs w:val="28"/>
                        </w:rPr>
                        <w:t>Character Recognition</w:t>
                      </w:r>
                    </w:p>
                  </w:txbxContent>
                </v:textbox>
              </v:roundrect>
            </w:pict>
          </mc:Fallback>
        </mc:AlternateContent>
      </w:r>
      <w:r>
        <w:rPr>
          <w:noProof/>
          <w:sz w:val="22"/>
        </w:rPr>
        <mc:AlternateContent>
          <mc:Choice Requires="wps">
            <w:drawing>
              <wp:anchor distT="0" distB="0" distL="114300" distR="114300" simplePos="0" relativeHeight="251674624" behindDoc="0" locked="0" layoutInCell="1" allowOverlap="1" wp14:anchorId="589C943D" wp14:editId="40BC019B">
                <wp:simplePos x="0" y="0"/>
                <wp:positionH relativeFrom="column">
                  <wp:posOffset>3034030</wp:posOffset>
                </wp:positionH>
                <wp:positionV relativeFrom="paragraph">
                  <wp:posOffset>133985</wp:posOffset>
                </wp:positionV>
                <wp:extent cx="1348740" cy="723900"/>
                <wp:effectExtent l="0" t="0" r="22860" b="19050"/>
                <wp:wrapNone/>
                <wp:docPr id="34" name="Rectangle: Rounded Corners 34"/>
                <wp:cNvGraphicFramePr/>
                <a:graphic xmlns:a="http://schemas.openxmlformats.org/drawingml/2006/main">
                  <a:graphicData uri="http://schemas.microsoft.com/office/word/2010/wordprocessingShape">
                    <wps:wsp>
                      <wps:cNvSpPr/>
                      <wps:spPr>
                        <a:xfrm>
                          <a:off x="0" y="0"/>
                          <a:ext cx="1348740" cy="723900"/>
                        </a:xfrm>
                        <a:prstGeom prst="roundRect">
                          <a:avLst>
                            <a:gd name="adj" fmla="val 41667"/>
                          </a:avLst>
                        </a:prstGeom>
                        <a:solidFill>
                          <a:schemeClr val="accent1">
                            <a:lumMod val="60000"/>
                            <a:lumOff val="40000"/>
                          </a:schemeClr>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972239" w14:textId="10B84D12" w:rsidR="00EC3341" w:rsidRDefault="00EC3341" w:rsidP="00EC3341">
                            <w:pPr>
                              <w:spacing w:line="240" w:lineRule="auto"/>
                              <w:jc w:val="center"/>
                              <w:rPr>
                                <w:color w:val="0F0D29" w:themeColor="text1"/>
                                <w:szCs w:val="28"/>
                              </w:rPr>
                            </w:pPr>
                            <w:r>
                              <w:rPr>
                                <w:color w:val="0F0D29" w:themeColor="text1"/>
                                <w:szCs w:val="28"/>
                              </w:rPr>
                              <w:t>Handwrite recognition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9C943D" id="Rectangle: Rounded Corners 34" o:spid="_x0000_s1029" style="position:absolute;margin-left:238.9pt;margin-top:10.55pt;width:106.2pt;height:5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73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" fillcolor="#18affb [1940]" strokecolor="#e7e6e6 [3214]" strokeweight="2pt">
                <v:textbox>
                  <w:txbxContent>
                    <w:p w14:paraId="04972239" w14:textId="10B84D12" w:rsidR="00EC3341" w:rsidRDefault="00EC3341" w:rsidP="00EC3341">
                      <w:pPr>
                        <w:spacing w:line="240" w:lineRule="auto"/>
                        <w:jc w:val="center"/>
                        <w:rPr>
                          <w:color w:val="0F0D29" w:themeColor="text1"/>
                          <w:szCs w:val="28"/>
                        </w:rPr>
                      </w:pPr>
                      <w:r>
                        <w:rPr>
                          <w:color w:val="0F0D29" w:themeColor="text1"/>
                          <w:szCs w:val="28"/>
                        </w:rPr>
                        <w:t>Handwrite recognition</w:t>
                      </w:r>
                    </w:p>
                  </w:txbxContent>
                </v:textbox>
              </v:roundrect>
            </w:pict>
          </mc:Fallback>
        </mc:AlternateContent>
      </w:r>
      <w:r w:rsidR="00EC3341">
        <w:rPr>
          <w:noProof/>
          <w:sz w:val="22"/>
        </w:rPr>
        <mc:AlternateContent>
          <mc:Choice Requires="wps">
            <w:drawing>
              <wp:anchor distT="0" distB="0" distL="114300" distR="114300" simplePos="0" relativeHeight="251680768" behindDoc="0" locked="0" layoutInCell="1" allowOverlap="1" wp14:anchorId="7607683F" wp14:editId="2077D722">
                <wp:simplePos x="0" y="0"/>
                <wp:positionH relativeFrom="column">
                  <wp:posOffset>3238500</wp:posOffset>
                </wp:positionH>
                <wp:positionV relativeFrom="paragraph">
                  <wp:posOffset>5803265</wp:posOffset>
                </wp:positionV>
                <wp:extent cx="1760220" cy="640080"/>
                <wp:effectExtent l="0" t="0" r="11430" b="26670"/>
                <wp:wrapNone/>
                <wp:docPr id="44" name="Rectangle 44"/>
                <wp:cNvGraphicFramePr/>
                <a:graphic xmlns:a="http://schemas.openxmlformats.org/drawingml/2006/main">
                  <a:graphicData uri="http://schemas.microsoft.com/office/word/2010/wordprocessingShape">
                    <wps:wsp>
                      <wps:cNvSpPr/>
                      <wps:spPr>
                        <a:xfrm>
                          <a:off x="0" y="0"/>
                          <a:ext cx="1760220" cy="640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C933A8" w14:textId="77777777" w:rsidR="00EC3341" w:rsidRDefault="00EC3341" w:rsidP="00EC3341">
                            <w:pPr>
                              <w:jc w:val="center"/>
                              <w:rPr>
                                <w:sz w:val="32"/>
                                <w:szCs w:val="32"/>
                              </w:rPr>
                            </w:pPr>
                            <w:r>
                              <w:rPr>
                                <w:sz w:val="32"/>
                                <w:szCs w:val="32"/>
                              </w:rPr>
                              <w:t>Feature extraction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7683F" id="Rectangle 44" o:spid="_x0000_s1030" style="position:absolute;margin-left:255pt;margin-top:456.95pt;width:138.6pt;height:50.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" fillcolor="#024f75 [3204]" strokecolor="#012639 [1604]" strokeweight="2pt">
                <v:textbox>
                  <w:txbxContent>
                    <w:p w14:paraId="5AC933A8" w14:textId="77777777" w:rsidR="00EC3341" w:rsidRDefault="00EC3341" w:rsidP="00EC3341">
                      <w:pPr>
                        <w:jc w:val="center"/>
                        <w:rPr>
                          <w:sz w:val="32"/>
                          <w:szCs w:val="32"/>
                        </w:rPr>
                      </w:pPr>
                      <w:r>
                        <w:rPr>
                          <w:sz w:val="32"/>
                          <w:szCs w:val="32"/>
                        </w:rPr>
                        <w:t>Feature extraction</w:t>
                      </w:r>
                    </w:p>
                  </w:txbxContent>
                </v:textbox>
              </v:rect>
            </w:pict>
          </mc:Fallback>
        </mc:AlternateContent>
      </w:r>
      <w:r w:rsidR="00EC3341">
        <w:rPr>
          <w:noProof/>
          <w:sz w:val="22"/>
        </w:rPr>
        <mc:AlternateContent>
          <mc:Choice Requires="wps">
            <w:drawing>
              <wp:anchor distT="0" distB="0" distL="114300" distR="114300" simplePos="0" relativeHeight="251688960" behindDoc="0" locked="0" layoutInCell="1" allowOverlap="1" wp14:anchorId="15373366" wp14:editId="6F35EF80">
                <wp:simplePos x="0" y="0"/>
                <wp:positionH relativeFrom="margin">
                  <wp:posOffset>4141470</wp:posOffset>
                </wp:positionH>
                <wp:positionV relativeFrom="paragraph">
                  <wp:posOffset>6431915</wp:posOffset>
                </wp:positionV>
                <wp:extent cx="7620" cy="243840"/>
                <wp:effectExtent l="38100" t="0" r="68580" b="60960"/>
                <wp:wrapNone/>
                <wp:docPr id="57" name="Straight Arrow Connector 57"/>
                <wp:cNvGraphicFramePr/>
                <a:graphic xmlns:a="http://schemas.openxmlformats.org/drawingml/2006/main">
                  <a:graphicData uri="http://schemas.microsoft.com/office/word/2010/wordprocessingShape">
                    <wps:wsp>
                      <wps:cNvCnPr/>
                      <wps:spPr>
                        <a:xfrm>
                          <a:off x="0" y="0"/>
                          <a:ext cx="7620" cy="24384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1FFF12AD" id="_x0000_t32" coordsize="21600,21600" o:spt="32" o:oned="t" path="m,l21600,21600e" filled="f">
                <v:path arrowok="t" fillok="f" o:connecttype="none"/>
                <o:lock v:ext="edit" shapetype="t"/>
              </v:shapetype>
              <v:shape id="Straight Arrow Connector 57" o:spid="_x0000_s1026" type="#_x0000_t32" style="position:absolute;margin-left:326.1pt;margin-top:506.45pt;width:.6pt;height:19.2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" strokecolor="#024f75 [3204]" strokeweight="1.5pt">
                <v:stroke endarrow="block"/>
                <w10:wrap anchorx="margin"/>
              </v:shape>
            </w:pict>
          </mc:Fallback>
        </mc:AlternateContent>
      </w:r>
      <w:r w:rsidR="00EC3341">
        <w:rPr>
          <w:noProof/>
          <w:sz w:val="22"/>
        </w:rPr>
        <mc:AlternateContent>
          <mc:Choice Requires="wps">
            <w:drawing>
              <wp:anchor distT="0" distB="0" distL="114300" distR="114300" simplePos="0" relativeHeight="251689984" behindDoc="0" locked="0" layoutInCell="1" allowOverlap="1" wp14:anchorId="01BB82EF" wp14:editId="0331FD49">
                <wp:simplePos x="0" y="0"/>
                <wp:positionH relativeFrom="margin">
                  <wp:align>center</wp:align>
                </wp:positionH>
                <wp:positionV relativeFrom="paragraph">
                  <wp:posOffset>5510530</wp:posOffset>
                </wp:positionV>
                <wp:extent cx="7620" cy="243840"/>
                <wp:effectExtent l="38100" t="0" r="68580" b="60960"/>
                <wp:wrapNone/>
                <wp:docPr id="58" name="Straight Arrow Connector 58"/>
                <wp:cNvGraphicFramePr/>
                <a:graphic xmlns:a="http://schemas.openxmlformats.org/drawingml/2006/main">
                  <a:graphicData uri="http://schemas.microsoft.com/office/word/2010/wordprocessingShape">
                    <wps:wsp>
                      <wps:cNvCnPr/>
                      <wps:spPr>
                        <a:xfrm>
                          <a:off x="0" y="0"/>
                          <a:ext cx="7620" cy="24384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4F94992" id="Straight Arrow Connector 58" o:spid="_x0000_s1026" type="#_x0000_t32" style="position:absolute;margin-left:0;margin-top:433.9pt;width:.6pt;height:19.2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" strokecolor="#024f75 [3204]" strokeweight="1.5pt">
                <v:stroke endarrow="block"/>
                <w10:wrap anchorx="margin"/>
              </v:shape>
            </w:pict>
          </mc:Fallback>
        </mc:AlternateContent>
      </w:r>
      <w:r w:rsidR="00EC3341">
        <w:rPr>
          <w:noProof/>
          <w:sz w:val="22"/>
        </w:rPr>
        <mc:AlternateContent>
          <mc:Choice Requires="wps">
            <w:drawing>
              <wp:anchor distT="0" distB="0" distL="114300" distR="114300" simplePos="0" relativeHeight="251691008" behindDoc="0" locked="0" layoutInCell="1" allowOverlap="1" wp14:anchorId="119ACB1E" wp14:editId="2FCE8FB2">
                <wp:simplePos x="0" y="0"/>
                <wp:positionH relativeFrom="margin">
                  <wp:posOffset>3268980</wp:posOffset>
                </wp:positionH>
                <wp:positionV relativeFrom="paragraph">
                  <wp:posOffset>6689090</wp:posOffset>
                </wp:positionV>
                <wp:extent cx="1790700" cy="571500"/>
                <wp:effectExtent l="0" t="0" r="19050" b="19050"/>
                <wp:wrapNone/>
                <wp:docPr id="59" name="Rectangle 59"/>
                <wp:cNvGraphicFramePr/>
                <a:graphic xmlns:a="http://schemas.openxmlformats.org/drawingml/2006/main">
                  <a:graphicData uri="http://schemas.microsoft.com/office/word/2010/wordprocessingShape">
                    <wps:wsp>
                      <wps:cNvSpPr/>
                      <wps:spPr>
                        <a:xfrm>
                          <a:off x="0" y="0"/>
                          <a:ext cx="1790700"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3CF641" w14:textId="77777777" w:rsidR="00EC3341" w:rsidRDefault="00EC3341" w:rsidP="00EC3341">
                            <w:pPr>
                              <w:jc w:val="center"/>
                              <w:rPr>
                                <w:sz w:val="36"/>
                                <w:szCs w:val="36"/>
                              </w:rPr>
                            </w:pPr>
                            <w:r>
                              <w:rPr>
                                <w:sz w:val="36"/>
                                <w:szCs w:val="36"/>
                              </w:rPr>
                              <w:t>Classification</w:t>
                            </w:r>
                          </w:p>
                          <w:p w14:paraId="60C01778" w14:textId="77777777" w:rsidR="00EC3341" w:rsidRDefault="00EC3341" w:rsidP="00EC3341">
                            <w:pPr>
                              <w:jc w:val="center"/>
                              <w:rPr>
                                <w:sz w:val="36"/>
                                <w:szCs w:val="36"/>
                              </w:rPr>
                            </w:pPr>
                          </w:p>
                          <w:p w14:paraId="44513A2C" w14:textId="77777777" w:rsidR="00EC3341" w:rsidRDefault="00EC3341" w:rsidP="00EC3341">
                            <w:pPr>
                              <w:jc w:val="center"/>
                              <w:rPr>
                                <w:sz w:val="36"/>
                                <w:szCs w:val="36"/>
                              </w:rPr>
                            </w:pPr>
                          </w:p>
                          <w:p w14:paraId="7B31932E" w14:textId="77777777" w:rsidR="00EC3341" w:rsidRDefault="00EC3341" w:rsidP="00EC3341">
                            <w:pPr>
                              <w:jc w:val="center"/>
                              <w:rPr>
                                <w:sz w:val="36"/>
                                <w:szCs w:val="36"/>
                              </w:rPr>
                            </w:pPr>
                          </w:p>
                          <w:p w14:paraId="37E84CD0" w14:textId="77777777" w:rsidR="00EC3341" w:rsidRDefault="00EC3341" w:rsidP="00EC3341">
                            <w:pPr>
                              <w:jc w:val="center"/>
                              <w:rPr>
                                <w:sz w:val="36"/>
                                <w:szCs w:val="36"/>
                              </w:rPr>
                            </w:pPr>
                          </w:p>
                          <w:p w14:paraId="65D7A033" w14:textId="77777777" w:rsidR="00EC3341" w:rsidRDefault="00EC3341" w:rsidP="00EC3341">
                            <w:pPr>
                              <w:jc w:val="center"/>
                              <w:rPr>
                                <w:sz w:val="36"/>
                                <w:szCs w:val="36"/>
                              </w:rPr>
                            </w:pPr>
                          </w:p>
                          <w:p w14:paraId="1C29C029" w14:textId="77777777" w:rsidR="00EC3341" w:rsidRDefault="00EC3341" w:rsidP="00EC3341">
                            <w:pPr>
                              <w:jc w:val="center"/>
                              <w:rPr>
                                <w:sz w:val="36"/>
                                <w:szCs w:val="36"/>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ACB1E" id="Rectangle 59" o:spid="_x0000_s1031" style="position:absolute;margin-left:257.4pt;margin-top:526.7pt;width:141pt;height:4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" fillcolor="#024f75 [3204]" strokecolor="#012639 [1604]" strokeweight="2pt">
                <v:textbox>
                  <w:txbxContent>
                    <w:p w14:paraId="7F3CF641" w14:textId="77777777" w:rsidR="00EC3341" w:rsidRDefault="00EC3341" w:rsidP="00EC3341">
                      <w:pPr>
                        <w:jc w:val="center"/>
                        <w:rPr>
                          <w:sz w:val="36"/>
                          <w:szCs w:val="36"/>
                        </w:rPr>
                      </w:pPr>
                      <w:r>
                        <w:rPr>
                          <w:sz w:val="36"/>
                          <w:szCs w:val="36"/>
                        </w:rPr>
                        <w:t>Classification</w:t>
                      </w:r>
                    </w:p>
                    <w:p w14:paraId="60C01778" w14:textId="77777777" w:rsidR="00EC3341" w:rsidRDefault="00EC3341" w:rsidP="00EC3341">
                      <w:pPr>
                        <w:jc w:val="center"/>
                        <w:rPr>
                          <w:sz w:val="36"/>
                          <w:szCs w:val="36"/>
                        </w:rPr>
                      </w:pPr>
                    </w:p>
                    <w:p w14:paraId="44513A2C" w14:textId="77777777" w:rsidR="00EC3341" w:rsidRDefault="00EC3341" w:rsidP="00EC3341">
                      <w:pPr>
                        <w:jc w:val="center"/>
                        <w:rPr>
                          <w:sz w:val="36"/>
                          <w:szCs w:val="36"/>
                        </w:rPr>
                      </w:pPr>
                    </w:p>
                    <w:p w14:paraId="7B31932E" w14:textId="77777777" w:rsidR="00EC3341" w:rsidRDefault="00EC3341" w:rsidP="00EC3341">
                      <w:pPr>
                        <w:jc w:val="center"/>
                        <w:rPr>
                          <w:sz w:val="36"/>
                          <w:szCs w:val="36"/>
                        </w:rPr>
                      </w:pPr>
                    </w:p>
                    <w:p w14:paraId="37E84CD0" w14:textId="77777777" w:rsidR="00EC3341" w:rsidRDefault="00EC3341" w:rsidP="00EC3341">
                      <w:pPr>
                        <w:jc w:val="center"/>
                        <w:rPr>
                          <w:sz w:val="36"/>
                          <w:szCs w:val="36"/>
                        </w:rPr>
                      </w:pPr>
                    </w:p>
                    <w:p w14:paraId="65D7A033" w14:textId="77777777" w:rsidR="00EC3341" w:rsidRDefault="00EC3341" w:rsidP="00EC3341">
                      <w:pPr>
                        <w:jc w:val="center"/>
                        <w:rPr>
                          <w:sz w:val="36"/>
                          <w:szCs w:val="36"/>
                        </w:rPr>
                      </w:pPr>
                    </w:p>
                    <w:p w14:paraId="1C29C029" w14:textId="77777777" w:rsidR="00EC3341" w:rsidRDefault="00EC3341" w:rsidP="00EC3341">
                      <w:pPr>
                        <w:jc w:val="center"/>
                        <w:rPr>
                          <w:sz w:val="36"/>
                          <w:szCs w:val="36"/>
                        </w:rPr>
                      </w:pPr>
                    </w:p>
                  </w:txbxContent>
                </v:textbox>
                <w10:wrap anchorx="margin"/>
              </v:rect>
            </w:pict>
          </mc:Fallback>
        </mc:AlternateContent>
      </w:r>
    </w:p>
    <w:p w14:paraId="148C8155" w14:textId="77777777" w:rsidR="00EC3341" w:rsidRDefault="00EC3341" w:rsidP="00EC3341">
      <w:pPr>
        <w:rPr>
          <w:sz w:val="36"/>
          <w:szCs w:val="36"/>
        </w:rPr>
      </w:pPr>
    </w:p>
    <w:p w14:paraId="6D4A4868" w14:textId="77777777" w:rsidR="00EC3341" w:rsidRDefault="00EC3341" w:rsidP="00EC3341">
      <w:pPr>
        <w:rPr>
          <w:sz w:val="36"/>
          <w:szCs w:val="36"/>
        </w:rPr>
      </w:pPr>
    </w:p>
    <w:p w14:paraId="55C8B644" w14:textId="212100FF" w:rsidR="00EC3341" w:rsidRDefault="00692315" w:rsidP="00EC3341">
      <w:pPr>
        <w:rPr>
          <w:sz w:val="36"/>
          <w:szCs w:val="36"/>
        </w:rPr>
      </w:pPr>
      <w:r>
        <w:rPr>
          <w:noProof/>
          <w:sz w:val="22"/>
        </w:rPr>
        <mc:AlternateContent>
          <mc:Choice Requires="wps">
            <w:drawing>
              <wp:anchor distT="0" distB="0" distL="114300" distR="114300" simplePos="0" relativeHeight="251675648" behindDoc="0" locked="0" layoutInCell="1" allowOverlap="1" wp14:anchorId="123581A4" wp14:editId="71C7C64E">
                <wp:simplePos x="0" y="0"/>
                <wp:positionH relativeFrom="column">
                  <wp:posOffset>4138930</wp:posOffset>
                </wp:positionH>
                <wp:positionV relativeFrom="paragraph">
                  <wp:posOffset>104775</wp:posOffset>
                </wp:positionV>
                <wp:extent cx="1744980" cy="711200"/>
                <wp:effectExtent l="0" t="0" r="26670" b="12700"/>
                <wp:wrapNone/>
                <wp:docPr id="35" name="Rectangle: Rounded Corners 35"/>
                <wp:cNvGraphicFramePr/>
                <a:graphic xmlns:a="http://schemas.openxmlformats.org/drawingml/2006/main">
                  <a:graphicData uri="http://schemas.microsoft.com/office/word/2010/wordprocessingShape">
                    <wps:wsp>
                      <wps:cNvSpPr/>
                      <wps:spPr>
                        <a:xfrm>
                          <a:off x="0" y="0"/>
                          <a:ext cx="1744980" cy="711200"/>
                        </a:xfrm>
                        <a:prstGeom prst="roundRect">
                          <a:avLst>
                            <a:gd name="adj" fmla="val 41667"/>
                          </a:avLst>
                        </a:prstGeom>
                        <a:solidFill>
                          <a:schemeClr val="accent1">
                            <a:lumMod val="60000"/>
                            <a:lumOff val="40000"/>
                          </a:schemeClr>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6CAD1E" w14:textId="77777777" w:rsidR="00EC3341" w:rsidRDefault="00EC3341" w:rsidP="00EC3341">
                            <w:pPr>
                              <w:spacing w:line="240" w:lineRule="auto"/>
                              <w:jc w:val="center"/>
                              <w:rPr>
                                <w:sz w:val="20"/>
                                <w:szCs w:val="20"/>
                              </w:rPr>
                            </w:pPr>
                            <w:r>
                              <w:rPr>
                                <w:color w:val="0F0D29" w:themeColor="text1"/>
                                <w:szCs w:val="28"/>
                              </w:rPr>
                              <w:t>Offline Character Recognition</w:t>
                            </w:r>
                          </w:p>
                          <w:p w14:paraId="323A2454" w14:textId="77777777" w:rsidR="00EC3341" w:rsidRDefault="00EC3341" w:rsidP="00EC3341">
                            <w:pPr>
                              <w:spacing w:line="240" w:lineRule="auto"/>
                              <w:jc w:val="center"/>
                              <w:rPr>
                                <w:sz w:val="20"/>
                                <w:szCs w:val="20"/>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3581A4" id="Rectangle: Rounded Corners 35" o:spid="_x0000_s1032" style="position:absolute;margin-left:325.9pt;margin-top:8.25pt;width:137.4pt;height:5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73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" fillcolor="#18affb [1940]" strokecolor="#e7e6e6 [3214]" strokeweight="2pt">
                <v:textbox>
                  <w:txbxContent>
                    <w:p w14:paraId="266CAD1E" w14:textId="77777777" w:rsidR="00EC3341" w:rsidRDefault="00EC3341" w:rsidP="00EC3341">
                      <w:pPr>
                        <w:spacing w:line="240" w:lineRule="auto"/>
                        <w:jc w:val="center"/>
                        <w:rPr>
                          <w:sz w:val="20"/>
                          <w:szCs w:val="20"/>
                        </w:rPr>
                      </w:pPr>
                      <w:r>
                        <w:rPr>
                          <w:color w:val="0F0D29" w:themeColor="text1"/>
                          <w:szCs w:val="28"/>
                        </w:rPr>
                        <w:t>Offline Character Recognition</w:t>
                      </w:r>
                    </w:p>
                    <w:p w14:paraId="323A2454" w14:textId="77777777" w:rsidR="00EC3341" w:rsidRDefault="00EC3341" w:rsidP="00EC3341">
                      <w:pPr>
                        <w:spacing w:line="240" w:lineRule="auto"/>
                        <w:jc w:val="center"/>
                        <w:rPr>
                          <w:sz w:val="20"/>
                          <w:szCs w:val="20"/>
                        </w:rPr>
                      </w:pPr>
                    </w:p>
                  </w:txbxContent>
                </v:textbox>
              </v:roundrect>
            </w:pict>
          </mc:Fallback>
        </mc:AlternateContent>
      </w:r>
      <w:r>
        <w:rPr>
          <w:noProof/>
          <w:sz w:val="22"/>
        </w:rPr>
        <mc:AlternateContent>
          <mc:Choice Requires="wps">
            <w:drawing>
              <wp:anchor distT="0" distB="0" distL="114300" distR="114300" simplePos="0" relativeHeight="251673600" behindDoc="0" locked="0" layoutInCell="1" allowOverlap="1" wp14:anchorId="7A6EEB87" wp14:editId="22A53366">
                <wp:simplePos x="0" y="0"/>
                <wp:positionH relativeFrom="column">
                  <wp:posOffset>1808480</wp:posOffset>
                </wp:positionH>
                <wp:positionV relativeFrom="paragraph">
                  <wp:posOffset>117475</wp:posOffset>
                </wp:positionV>
                <wp:extent cx="1668780" cy="749300"/>
                <wp:effectExtent l="0" t="0" r="26670" b="12700"/>
                <wp:wrapNone/>
                <wp:docPr id="33" name="Rectangle: Rounded Corners 33"/>
                <wp:cNvGraphicFramePr/>
                <a:graphic xmlns:a="http://schemas.openxmlformats.org/drawingml/2006/main">
                  <a:graphicData uri="http://schemas.microsoft.com/office/word/2010/wordprocessingShape">
                    <wps:wsp>
                      <wps:cNvSpPr/>
                      <wps:spPr>
                        <a:xfrm>
                          <a:off x="0" y="0"/>
                          <a:ext cx="1668780" cy="749300"/>
                        </a:xfrm>
                        <a:prstGeom prst="roundRect">
                          <a:avLst>
                            <a:gd name="adj" fmla="val 41667"/>
                          </a:avLst>
                        </a:prstGeom>
                        <a:solidFill>
                          <a:schemeClr val="accent1">
                            <a:lumMod val="60000"/>
                            <a:lumOff val="40000"/>
                          </a:schemeClr>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BD75D" w14:textId="77777777" w:rsidR="00EC3341" w:rsidRDefault="00EC3341" w:rsidP="00EC3341">
                            <w:pPr>
                              <w:spacing w:line="240" w:lineRule="auto"/>
                              <w:jc w:val="center"/>
                              <w:rPr>
                                <w:sz w:val="20"/>
                                <w:szCs w:val="20"/>
                              </w:rPr>
                            </w:pPr>
                            <w:r>
                              <w:rPr>
                                <w:color w:val="0F0D29" w:themeColor="text1"/>
                                <w:szCs w:val="28"/>
                              </w:rPr>
                              <w:t>Online Character Recognition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6EEB87" id="Rectangle: Rounded Corners 33" o:spid="_x0000_s1033" style="position:absolute;margin-left:142.4pt;margin-top:9.25pt;width:131.4pt;height:5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73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" fillcolor="#18affb [1940]" strokecolor="#e7e6e6 [3214]" strokeweight="2pt">
                <v:textbox>
                  <w:txbxContent>
                    <w:p w14:paraId="709BD75D" w14:textId="77777777" w:rsidR="00EC3341" w:rsidRDefault="00EC3341" w:rsidP="00EC3341">
                      <w:pPr>
                        <w:spacing w:line="240" w:lineRule="auto"/>
                        <w:jc w:val="center"/>
                        <w:rPr>
                          <w:sz w:val="20"/>
                          <w:szCs w:val="20"/>
                        </w:rPr>
                      </w:pPr>
                      <w:r>
                        <w:rPr>
                          <w:color w:val="0F0D29" w:themeColor="text1"/>
                          <w:szCs w:val="28"/>
                        </w:rPr>
                        <w:t>Online Character Recognition</w:t>
                      </w:r>
                    </w:p>
                  </w:txbxContent>
                </v:textbox>
              </v:roundrect>
            </w:pict>
          </mc:Fallback>
        </mc:AlternateContent>
      </w:r>
    </w:p>
    <w:p w14:paraId="10052B8B" w14:textId="77777777" w:rsidR="00EC3341" w:rsidRDefault="00EC3341" w:rsidP="00EC3341">
      <w:pPr>
        <w:rPr>
          <w:sz w:val="36"/>
          <w:szCs w:val="36"/>
        </w:rPr>
      </w:pPr>
    </w:p>
    <w:p w14:paraId="316428FF" w14:textId="77777777" w:rsidR="00EC3341" w:rsidRDefault="00EC3341" w:rsidP="00EC3341">
      <w:pPr>
        <w:rPr>
          <w:sz w:val="36"/>
          <w:szCs w:val="36"/>
        </w:rPr>
      </w:pPr>
    </w:p>
    <w:p w14:paraId="69E9B3E7" w14:textId="3F2EE1FF" w:rsidR="00EC3341" w:rsidRDefault="00EC3341" w:rsidP="00EC3341">
      <w:pPr>
        <w:rPr>
          <w:sz w:val="36"/>
          <w:szCs w:val="36"/>
        </w:rPr>
      </w:pPr>
    </w:p>
    <w:p w14:paraId="04A0B92D" w14:textId="24EC960B" w:rsidR="00692315" w:rsidRDefault="00692315" w:rsidP="00EC3341">
      <w:pPr>
        <w:rPr>
          <w:sz w:val="36"/>
          <w:szCs w:val="36"/>
        </w:rPr>
      </w:pPr>
    </w:p>
    <w:p w14:paraId="2344DB4C" w14:textId="239DA809" w:rsidR="00692315" w:rsidRDefault="00692315" w:rsidP="00EC3341">
      <w:pPr>
        <w:rPr>
          <w:sz w:val="36"/>
          <w:szCs w:val="36"/>
        </w:rPr>
      </w:pPr>
    </w:p>
    <w:p w14:paraId="7244284C" w14:textId="3BCAF34E" w:rsidR="00692315" w:rsidRDefault="00692315" w:rsidP="00EC3341">
      <w:pPr>
        <w:rPr>
          <w:sz w:val="36"/>
          <w:szCs w:val="36"/>
        </w:rPr>
      </w:pPr>
    </w:p>
    <w:p w14:paraId="73E4CF60" w14:textId="2BF48020" w:rsidR="00692315" w:rsidRDefault="00692315" w:rsidP="00EC3341">
      <w:pPr>
        <w:rPr>
          <w:sz w:val="36"/>
          <w:szCs w:val="36"/>
        </w:rPr>
      </w:pPr>
    </w:p>
    <w:p w14:paraId="5DE414FA" w14:textId="1205B45B" w:rsidR="00692315" w:rsidRDefault="00692315" w:rsidP="00EC3341">
      <w:pPr>
        <w:rPr>
          <w:sz w:val="36"/>
          <w:szCs w:val="36"/>
        </w:rPr>
      </w:pPr>
    </w:p>
    <w:p w14:paraId="7FE4D25C" w14:textId="08670252" w:rsidR="00692315" w:rsidRDefault="00692315" w:rsidP="00EC3341">
      <w:pPr>
        <w:rPr>
          <w:sz w:val="36"/>
          <w:szCs w:val="36"/>
        </w:rPr>
      </w:pPr>
    </w:p>
    <w:p w14:paraId="72D0B0AB" w14:textId="4B1688C1" w:rsidR="00692315" w:rsidRDefault="00692315" w:rsidP="00EC3341">
      <w:pPr>
        <w:rPr>
          <w:sz w:val="36"/>
          <w:szCs w:val="36"/>
        </w:rPr>
      </w:pPr>
    </w:p>
    <w:p w14:paraId="3A893F09" w14:textId="3E441DD4" w:rsidR="00692315" w:rsidRDefault="00692315" w:rsidP="00EC3341">
      <w:pPr>
        <w:rPr>
          <w:sz w:val="36"/>
          <w:szCs w:val="36"/>
        </w:rPr>
      </w:pPr>
    </w:p>
    <w:p w14:paraId="47D70510" w14:textId="7F24A179" w:rsidR="00692315" w:rsidRDefault="00692315" w:rsidP="00692315">
      <w:pPr>
        <w:rPr>
          <w:sz w:val="36"/>
          <w:szCs w:val="36"/>
        </w:rPr>
      </w:pPr>
      <w:r>
        <w:rPr>
          <w:noProof/>
          <w:sz w:val="36"/>
          <w:szCs w:val="36"/>
        </w:rPr>
        <w:lastRenderedPageBreak/>
        <mc:AlternateContent>
          <mc:Choice Requires="wps">
            <w:drawing>
              <wp:anchor distT="0" distB="0" distL="114300" distR="114300" simplePos="0" relativeHeight="251695104" behindDoc="0" locked="0" layoutInCell="1" allowOverlap="1" wp14:anchorId="36BDA6B4" wp14:editId="111684C4">
                <wp:simplePos x="0" y="0"/>
                <wp:positionH relativeFrom="margin">
                  <wp:align>center</wp:align>
                </wp:positionH>
                <wp:positionV relativeFrom="paragraph">
                  <wp:posOffset>123190</wp:posOffset>
                </wp:positionV>
                <wp:extent cx="1722120" cy="670560"/>
                <wp:effectExtent l="0" t="0" r="11430" b="15240"/>
                <wp:wrapNone/>
                <wp:docPr id="47" name="Rectangle 47"/>
                <wp:cNvGraphicFramePr/>
                <a:graphic xmlns:a="http://schemas.openxmlformats.org/drawingml/2006/main">
                  <a:graphicData uri="http://schemas.microsoft.com/office/word/2010/wordprocessingShape">
                    <wps:wsp>
                      <wps:cNvSpPr/>
                      <wps:spPr>
                        <a:xfrm>
                          <a:off x="0" y="0"/>
                          <a:ext cx="1722120" cy="6705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D52F98" w14:textId="77777777" w:rsidR="00692315" w:rsidRPr="00692315" w:rsidRDefault="00692315" w:rsidP="00692315">
                            <w:pPr>
                              <w:jc w:val="center"/>
                              <w:rPr>
                                <w:color w:val="FFFFFF" w:themeColor="background1"/>
                                <w:sz w:val="32"/>
                                <w:szCs w:val="32"/>
                              </w:rPr>
                            </w:pPr>
                            <w:r w:rsidRPr="00692315">
                              <w:rPr>
                                <w:color w:val="FFFFFF" w:themeColor="background1"/>
                                <w:sz w:val="32"/>
                                <w:szCs w:val="32"/>
                              </w:rPr>
                              <w:t>Image 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DA6B4" id="Rectangle 47" o:spid="_x0000_s1034" style="position:absolute;margin-left:0;margin-top:9.7pt;width:135.6pt;height:52.8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" fillcolor="#024f75 [3204]" strokecolor="#012639 [1604]" strokeweight="2pt">
                <v:textbox>
                  <w:txbxContent>
                    <w:p w14:paraId="66D52F98" w14:textId="77777777" w:rsidR="00692315" w:rsidRPr="00692315" w:rsidRDefault="00692315" w:rsidP="00692315">
                      <w:pPr>
                        <w:jc w:val="center"/>
                        <w:rPr>
                          <w:color w:val="FFFFFF" w:themeColor="background1"/>
                          <w:sz w:val="32"/>
                          <w:szCs w:val="32"/>
                        </w:rPr>
                      </w:pPr>
                      <w:r w:rsidRPr="00692315">
                        <w:rPr>
                          <w:color w:val="FFFFFF" w:themeColor="background1"/>
                          <w:sz w:val="32"/>
                          <w:szCs w:val="32"/>
                        </w:rPr>
                        <w:t>Image source</w:t>
                      </w:r>
                    </w:p>
                  </w:txbxContent>
                </v:textbox>
                <w10:wrap anchorx="margin"/>
              </v:rect>
            </w:pict>
          </mc:Fallback>
        </mc:AlternateContent>
      </w:r>
    </w:p>
    <w:p w14:paraId="1EEA227D" w14:textId="5E2C7329" w:rsidR="00692315" w:rsidRDefault="00692315" w:rsidP="00692315">
      <w:pPr>
        <w:rPr>
          <w:sz w:val="36"/>
          <w:szCs w:val="36"/>
        </w:rPr>
      </w:pPr>
    </w:p>
    <w:p w14:paraId="1739C990" w14:textId="13AAA56D" w:rsidR="00692315" w:rsidRDefault="00692315" w:rsidP="00692315">
      <w:pPr>
        <w:rPr>
          <w:sz w:val="36"/>
          <w:szCs w:val="36"/>
        </w:rPr>
      </w:pPr>
      <w:r>
        <w:rPr>
          <w:noProof/>
          <w:sz w:val="36"/>
          <w:szCs w:val="36"/>
        </w:rPr>
        <mc:AlternateContent>
          <mc:Choice Requires="wps">
            <w:drawing>
              <wp:anchor distT="0" distB="0" distL="114300" distR="114300" simplePos="0" relativeHeight="251700224" behindDoc="0" locked="0" layoutInCell="1" allowOverlap="1" wp14:anchorId="36DF5967" wp14:editId="5D1B1935">
                <wp:simplePos x="0" y="0"/>
                <wp:positionH relativeFrom="margin">
                  <wp:posOffset>2729230</wp:posOffset>
                </wp:positionH>
                <wp:positionV relativeFrom="paragraph">
                  <wp:posOffset>157480</wp:posOffset>
                </wp:positionV>
                <wp:extent cx="406400" cy="476250"/>
                <wp:effectExtent l="38100" t="0" r="31750" b="57150"/>
                <wp:wrapNone/>
                <wp:docPr id="56" name="Straight Arrow Connector 56"/>
                <wp:cNvGraphicFramePr/>
                <a:graphic xmlns:a="http://schemas.openxmlformats.org/drawingml/2006/main">
                  <a:graphicData uri="http://schemas.microsoft.com/office/word/2010/wordprocessingShape">
                    <wps:wsp>
                      <wps:cNvCnPr/>
                      <wps:spPr>
                        <a:xfrm flipH="1">
                          <a:off x="0" y="0"/>
                          <a:ext cx="406400" cy="47625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4DCA1" id="Straight Arrow Connector 56" o:spid="_x0000_s1026" type="#_x0000_t32" style="position:absolute;margin-left:214.9pt;margin-top:12.4pt;width:32pt;height:37.5pt;flip:x;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" strokecolor="#024f75 [3204]" strokeweight="1.5pt">
                <v:stroke endarrow="block"/>
                <w10:wrap anchorx="margin"/>
              </v:shape>
            </w:pict>
          </mc:Fallback>
        </mc:AlternateContent>
      </w:r>
    </w:p>
    <w:p w14:paraId="1EF65CFA" w14:textId="35E2F060" w:rsidR="00692315" w:rsidRDefault="00692315" w:rsidP="00692315">
      <w:pPr>
        <w:rPr>
          <w:sz w:val="36"/>
          <w:szCs w:val="36"/>
        </w:rPr>
      </w:pPr>
      <w:r>
        <w:rPr>
          <w:noProof/>
          <w:sz w:val="36"/>
          <w:szCs w:val="36"/>
        </w:rPr>
        <mc:AlternateContent>
          <mc:Choice Requires="wps">
            <w:drawing>
              <wp:anchor distT="0" distB="0" distL="114300" distR="114300" simplePos="0" relativeHeight="251696128" behindDoc="0" locked="0" layoutInCell="1" allowOverlap="1" wp14:anchorId="077EC493" wp14:editId="6BBB8F4C">
                <wp:simplePos x="0" y="0"/>
                <wp:positionH relativeFrom="margin">
                  <wp:posOffset>1752600</wp:posOffset>
                </wp:positionH>
                <wp:positionV relativeFrom="paragraph">
                  <wp:posOffset>309880</wp:posOffset>
                </wp:positionV>
                <wp:extent cx="1714500" cy="617220"/>
                <wp:effectExtent l="0" t="0" r="19050" b="11430"/>
                <wp:wrapNone/>
                <wp:docPr id="48" name="Rectangle 48"/>
                <wp:cNvGraphicFramePr/>
                <a:graphic xmlns:a="http://schemas.openxmlformats.org/drawingml/2006/main">
                  <a:graphicData uri="http://schemas.microsoft.com/office/word/2010/wordprocessingShape">
                    <wps:wsp>
                      <wps:cNvSpPr/>
                      <wps:spPr>
                        <a:xfrm>
                          <a:off x="0" y="0"/>
                          <a:ext cx="1714500" cy="6172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8FCF09" w14:textId="77777777" w:rsidR="00692315" w:rsidRPr="00692315" w:rsidRDefault="00692315" w:rsidP="00692315">
                            <w:pPr>
                              <w:jc w:val="center"/>
                              <w:rPr>
                                <w:color w:val="FFFFFF" w:themeColor="background1"/>
                                <w:sz w:val="32"/>
                                <w:szCs w:val="32"/>
                              </w:rPr>
                            </w:pPr>
                            <w:r w:rsidRPr="00692315">
                              <w:rPr>
                                <w:color w:val="FFFFFF" w:themeColor="background1"/>
                                <w:sz w:val="32"/>
                                <w:szCs w:val="32"/>
                              </w:rP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EC493" id="Rectangle 48" o:spid="_x0000_s1035" style="position:absolute;margin-left:138pt;margin-top:24.4pt;width:135pt;height:48.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" fillcolor="#024f75 [3204]" strokecolor="#012639 [1604]" strokeweight="2pt">
                <v:textbox>
                  <w:txbxContent>
                    <w:p w14:paraId="1B8FCF09" w14:textId="77777777" w:rsidR="00692315" w:rsidRPr="00692315" w:rsidRDefault="00692315" w:rsidP="00692315">
                      <w:pPr>
                        <w:jc w:val="center"/>
                        <w:rPr>
                          <w:color w:val="FFFFFF" w:themeColor="background1"/>
                          <w:sz w:val="32"/>
                          <w:szCs w:val="32"/>
                        </w:rPr>
                      </w:pPr>
                      <w:r w:rsidRPr="00692315">
                        <w:rPr>
                          <w:color w:val="FFFFFF" w:themeColor="background1"/>
                          <w:sz w:val="32"/>
                          <w:szCs w:val="32"/>
                        </w:rPr>
                        <w:t>Pre-processing</w:t>
                      </w:r>
                    </w:p>
                  </w:txbxContent>
                </v:textbox>
                <w10:wrap anchorx="margin"/>
              </v:rect>
            </w:pict>
          </mc:Fallback>
        </mc:AlternateContent>
      </w:r>
    </w:p>
    <w:p w14:paraId="6C59971E" w14:textId="6624374A" w:rsidR="00692315" w:rsidRDefault="00692315" w:rsidP="00692315">
      <w:pPr>
        <w:rPr>
          <w:sz w:val="36"/>
          <w:szCs w:val="36"/>
        </w:rPr>
      </w:pPr>
    </w:p>
    <w:p w14:paraId="440751DC" w14:textId="1D83ED7E" w:rsidR="00692315" w:rsidRDefault="00692315" w:rsidP="00692315">
      <w:pPr>
        <w:rPr>
          <w:sz w:val="36"/>
          <w:szCs w:val="36"/>
        </w:rPr>
      </w:pPr>
      <w:r>
        <w:rPr>
          <w:noProof/>
          <w:sz w:val="36"/>
          <w:szCs w:val="36"/>
        </w:rPr>
        <mc:AlternateContent>
          <mc:Choice Requires="wps">
            <w:drawing>
              <wp:anchor distT="0" distB="0" distL="114300" distR="114300" simplePos="0" relativeHeight="251698176" behindDoc="0" locked="0" layoutInCell="1" allowOverlap="1" wp14:anchorId="56C3E790" wp14:editId="46205A24">
                <wp:simplePos x="0" y="0"/>
                <wp:positionH relativeFrom="column">
                  <wp:posOffset>2691130</wp:posOffset>
                </wp:positionH>
                <wp:positionV relativeFrom="paragraph">
                  <wp:posOffset>297180</wp:posOffset>
                </wp:positionV>
                <wp:extent cx="768350" cy="421640"/>
                <wp:effectExtent l="0" t="0" r="69850" b="54610"/>
                <wp:wrapNone/>
                <wp:docPr id="54" name="Straight Arrow Connector 54"/>
                <wp:cNvGraphicFramePr/>
                <a:graphic xmlns:a="http://schemas.openxmlformats.org/drawingml/2006/main">
                  <a:graphicData uri="http://schemas.microsoft.com/office/word/2010/wordprocessingShape">
                    <wps:wsp>
                      <wps:cNvCnPr/>
                      <wps:spPr>
                        <a:xfrm>
                          <a:off x="0" y="0"/>
                          <a:ext cx="768350" cy="42164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F51BCA" id="Straight Arrow Connector 54" o:spid="_x0000_s1026" type="#_x0000_t32" style="position:absolute;margin-left:211.9pt;margin-top:23.4pt;width:60.5pt;height:3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" strokecolor="#024f75 [3204]" strokeweight="1.5pt">
                <v:stroke endarrow="block"/>
              </v:shape>
            </w:pict>
          </mc:Fallback>
        </mc:AlternateContent>
      </w:r>
    </w:p>
    <w:p w14:paraId="67DC376A" w14:textId="77078054" w:rsidR="00692315" w:rsidRDefault="00692315" w:rsidP="00692315">
      <w:pPr>
        <w:rPr>
          <w:sz w:val="36"/>
          <w:szCs w:val="36"/>
        </w:rPr>
      </w:pPr>
    </w:p>
    <w:p w14:paraId="0646DD31" w14:textId="0A4BB81D" w:rsidR="00692315" w:rsidRDefault="00692315" w:rsidP="00692315">
      <w:pPr>
        <w:rPr>
          <w:sz w:val="36"/>
          <w:szCs w:val="36"/>
        </w:rPr>
      </w:pPr>
      <w:r>
        <w:rPr>
          <w:noProof/>
          <w:sz w:val="36"/>
          <w:szCs w:val="36"/>
        </w:rPr>
        <mc:AlternateContent>
          <mc:Choice Requires="wps">
            <w:drawing>
              <wp:anchor distT="0" distB="0" distL="114300" distR="114300" simplePos="0" relativeHeight="251694080" behindDoc="0" locked="0" layoutInCell="1" allowOverlap="1" wp14:anchorId="2C32EB21" wp14:editId="3F1818D2">
                <wp:simplePos x="0" y="0"/>
                <wp:positionH relativeFrom="margin">
                  <wp:posOffset>2806700</wp:posOffset>
                </wp:positionH>
                <wp:positionV relativeFrom="paragraph">
                  <wp:posOffset>97155</wp:posOffset>
                </wp:positionV>
                <wp:extent cx="1676400" cy="579120"/>
                <wp:effectExtent l="0" t="0" r="19050" b="11430"/>
                <wp:wrapNone/>
                <wp:docPr id="46" name="Rectangle 46"/>
                <wp:cNvGraphicFramePr/>
                <a:graphic xmlns:a="http://schemas.openxmlformats.org/drawingml/2006/main">
                  <a:graphicData uri="http://schemas.microsoft.com/office/word/2010/wordprocessingShape">
                    <wps:wsp>
                      <wps:cNvSpPr/>
                      <wps:spPr>
                        <a:xfrm>
                          <a:off x="0" y="0"/>
                          <a:ext cx="1676400" cy="5791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064690" w14:textId="77777777" w:rsidR="00692315" w:rsidRPr="00692315" w:rsidRDefault="00692315" w:rsidP="00692315">
                            <w:pPr>
                              <w:jc w:val="center"/>
                              <w:rPr>
                                <w:color w:val="FFFFFF" w:themeColor="background1"/>
                                <w:sz w:val="32"/>
                                <w:szCs w:val="32"/>
                              </w:rPr>
                            </w:pPr>
                            <w:r w:rsidRPr="00692315">
                              <w:rPr>
                                <w:color w:val="FFFFFF" w:themeColor="background1"/>
                                <w:sz w:val="32"/>
                                <w:szCs w:val="32"/>
                              </w:rPr>
                              <w:t>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2EB21" id="Rectangle 46" o:spid="_x0000_s1036" style="position:absolute;margin-left:221pt;margin-top:7.65pt;width:132pt;height:45.6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" fillcolor="#024f75 [3204]" strokecolor="#012639 [1604]" strokeweight="2pt">
                <v:textbox>
                  <w:txbxContent>
                    <w:p w14:paraId="77064690" w14:textId="77777777" w:rsidR="00692315" w:rsidRPr="00692315" w:rsidRDefault="00692315" w:rsidP="00692315">
                      <w:pPr>
                        <w:jc w:val="center"/>
                        <w:rPr>
                          <w:color w:val="FFFFFF" w:themeColor="background1"/>
                          <w:sz w:val="32"/>
                          <w:szCs w:val="32"/>
                        </w:rPr>
                      </w:pPr>
                      <w:r w:rsidRPr="00692315">
                        <w:rPr>
                          <w:color w:val="FFFFFF" w:themeColor="background1"/>
                          <w:sz w:val="32"/>
                          <w:szCs w:val="32"/>
                        </w:rPr>
                        <w:t>segmentation</w:t>
                      </w:r>
                    </w:p>
                  </w:txbxContent>
                </v:textbox>
                <w10:wrap anchorx="margin"/>
              </v:rect>
            </w:pict>
          </mc:Fallback>
        </mc:AlternateContent>
      </w:r>
    </w:p>
    <w:p w14:paraId="67A041B1" w14:textId="1C44766E" w:rsidR="00692315" w:rsidRDefault="00692315" w:rsidP="00692315">
      <w:pPr>
        <w:rPr>
          <w:sz w:val="36"/>
          <w:szCs w:val="36"/>
        </w:rPr>
      </w:pPr>
    </w:p>
    <w:p w14:paraId="0A05198B" w14:textId="09EFAA58" w:rsidR="00692315" w:rsidRDefault="00692315" w:rsidP="00692315">
      <w:pPr>
        <w:rPr>
          <w:sz w:val="36"/>
          <w:szCs w:val="36"/>
        </w:rPr>
      </w:pPr>
      <w:r>
        <w:rPr>
          <w:noProof/>
          <w:sz w:val="36"/>
          <w:szCs w:val="36"/>
        </w:rPr>
        <mc:AlternateContent>
          <mc:Choice Requires="wps">
            <w:drawing>
              <wp:anchor distT="0" distB="0" distL="114300" distR="114300" simplePos="0" relativeHeight="251699200" behindDoc="0" locked="0" layoutInCell="1" allowOverlap="1" wp14:anchorId="55F144E6" wp14:editId="143DAE94">
                <wp:simplePos x="0" y="0"/>
                <wp:positionH relativeFrom="column">
                  <wp:posOffset>2697480</wp:posOffset>
                </wp:positionH>
                <wp:positionV relativeFrom="paragraph">
                  <wp:posOffset>33655</wp:posOffset>
                </wp:positionV>
                <wp:extent cx="768350" cy="579120"/>
                <wp:effectExtent l="38100" t="0" r="31750" b="49530"/>
                <wp:wrapNone/>
                <wp:docPr id="55" name="Straight Arrow Connector 55"/>
                <wp:cNvGraphicFramePr/>
                <a:graphic xmlns:a="http://schemas.openxmlformats.org/drawingml/2006/main">
                  <a:graphicData uri="http://schemas.microsoft.com/office/word/2010/wordprocessingShape">
                    <wps:wsp>
                      <wps:cNvCnPr/>
                      <wps:spPr>
                        <a:xfrm flipH="1">
                          <a:off x="0" y="0"/>
                          <a:ext cx="768350" cy="57912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1E5B3" id="Straight Arrow Connector 55" o:spid="_x0000_s1026" type="#_x0000_t32" style="position:absolute;margin-left:212.4pt;margin-top:2.65pt;width:60.5pt;height:45.6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" strokecolor="#024f75 [3204]" strokeweight="1.5pt">
                <v:stroke endarrow="block"/>
              </v:shape>
            </w:pict>
          </mc:Fallback>
        </mc:AlternateContent>
      </w:r>
    </w:p>
    <w:p w14:paraId="56391486" w14:textId="6AE3410B" w:rsidR="00692315" w:rsidRDefault="00692315" w:rsidP="00692315">
      <w:pPr>
        <w:rPr>
          <w:sz w:val="36"/>
          <w:szCs w:val="36"/>
        </w:rPr>
      </w:pPr>
      <w:r>
        <w:rPr>
          <w:noProof/>
          <w:sz w:val="36"/>
          <w:szCs w:val="36"/>
        </w:rPr>
        <mc:AlternateContent>
          <mc:Choice Requires="wps">
            <w:drawing>
              <wp:anchor distT="0" distB="0" distL="114300" distR="114300" simplePos="0" relativeHeight="251697152" behindDoc="0" locked="0" layoutInCell="1" allowOverlap="1" wp14:anchorId="309BAE1A" wp14:editId="6D2C05A4">
                <wp:simplePos x="0" y="0"/>
                <wp:positionH relativeFrom="margin">
                  <wp:posOffset>2665730</wp:posOffset>
                </wp:positionH>
                <wp:positionV relativeFrom="paragraph">
                  <wp:posOffset>934085</wp:posOffset>
                </wp:positionV>
                <wp:extent cx="831850" cy="427990"/>
                <wp:effectExtent l="0" t="0" r="82550" b="48260"/>
                <wp:wrapNone/>
                <wp:docPr id="53" name="Straight Arrow Connector 53"/>
                <wp:cNvGraphicFramePr/>
                <a:graphic xmlns:a="http://schemas.openxmlformats.org/drawingml/2006/main">
                  <a:graphicData uri="http://schemas.microsoft.com/office/word/2010/wordprocessingShape">
                    <wps:wsp>
                      <wps:cNvCnPr/>
                      <wps:spPr>
                        <a:xfrm>
                          <a:off x="0" y="0"/>
                          <a:ext cx="831850" cy="42799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4DF23" id="Straight Arrow Connector 53" o:spid="_x0000_s1026" type="#_x0000_t32" style="position:absolute;margin-left:209.9pt;margin-top:73.55pt;width:65.5pt;height:33.7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" strokecolor="#024f75 [3204]" strokeweight="1.5pt">
                <v:stroke endarrow="block"/>
                <w10:wrap anchorx="margin"/>
              </v:shape>
            </w:pict>
          </mc:Fallback>
        </mc:AlternateContent>
      </w:r>
      <w:r>
        <w:rPr>
          <w:noProof/>
          <w:sz w:val="36"/>
          <w:szCs w:val="36"/>
        </w:rPr>
        <mc:AlternateContent>
          <mc:Choice Requires="wps">
            <w:drawing>
              <wp:anchor distT="0" distB="0" distL="114300" distR="114300" simplePos="0" relativeHeight="251703296" behindDoc="0" locked="0" layoutInCell="1" allowOverlap="1" wp14:anchorId="73978E0C" wp14:editId="7065352B">
                <wp:simplePos x="0" y="0"/>
                <wp:positionH relativeFrom="margin">
                  <wp:posOffset>2776855</wp:posOffset>
                </wp:positionH>
                <wp:positionV relativeFrom="paragraph">
                  <wp:posOffset>1360170</wp:posOffset>
                </wp:positionV>
                <wp:extent cx="1790700" cy="5715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1790700"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AA14A7" w14:textId="77777777" w:rsidR="00692315" w:rsidRPr="00692315" w:rsidRDefault="00692315" w:rsidP="00692315">
                            <w:pPr>
                              <w:jc w:val="center"/>
                              <w:rPr>
                                <w:color w:val="FFFFFF" w:themeColor="background1"/>
                                <w:sz w:val="32"/>
                                <w:szCs w:val="32"/>
                              </w:rPr>
                            </w:pPr>
                            <w:r w:rsidRPr="00692315">
                              <w:rPr>
                                <w:color w:val="FFFFFF" w:themeColor="background1"/>
                                <w:sz w:val="32"/>
                                <w:szCs w:val="32"/>
                              </w:rPr>
                              <w:t>Classification</w:t>
                            </w:r>
                          </w:p>
                          <w:p w14:paraId="58E72B19" w14:textId="77777777" w:rsidR="00692315" w:rsidRDefault="00692315" w:rsidP="00692315">
                            <w:pPr>
                              <w:jc w:val="center"/>
                              <w:rPr>
                                <w:sz w:val="36"/>
                                <w:szCs w:val="36"/>
                              </w:rPr>
                            </w:pPr>
                          </w:p>
                          <w:p w14:paraId="376D5585" w14:textId="77777777" w:rsidR="00692315" w:rsidRDefault="00692315" w:rsidP="00692315">
                            <w:pPr>
                              <w:jc w:val="center"/>
                              <w:rPr>
                                <w:sz w:val="36"/>
                                <w:szCs w:val="36"/>
                              </w:rPr>
                            </w:pPr>
                          </w:p>
                          <w:p w14:paraId="78769752" w14:textId="77777777" w:rsidR="00692315" w:rsidRDefault="00692315" w:rsidP="00692315">
                            <w:pPr>
                              <w:jc w:val="center"/>
                              <w:rPr>
                                <w:sz w:val="36"/>
                                <w:szCs w:val="36"/>
                              </w:rPr>
                            </w:pPr>
                          </w:p>
                          <w:p w14:paraId="789813FB" w14:textId="77777777" w:rsidR="00692315" w:rsidRDefault="00692315" w:rsidP="00692315">
                            <w:pPr>
                              <w:jc w:val="center"/>
                              <w:rPr>
                                <w:sz w:val="36"/>
                                <w:szCs w:val="36"/>
                              </w:rPr>
                            </w:pPr>
                          </w:p>
                          <w:p w14:paraId="7D43734D" w14:textId="77777777" w:rsidR="00692315" w:rsidRDefault="00692315" w:rsidP="00692315">
                            <w:pPr>
                              <w:jc w:val="center"/>
                              <w:rPr>
                                <w:sz w:val="36"/>
                                <w:szCs w:val="36"/>
                              </w:rPr>
                            </w:pPr>
                          </w:p>
                          <w:p w14:paraId="1FAB3933" w14:textId="77777777" w:rsidR="00692315" w:rsidRPr="008200B6" w:rsidRDefault="00692315" w:rsidP="00692315">
                            <w:pPr>
                              <w:jc w:val="center"/>
                              <w:rPr>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78E0C" id="Rectangle 43" o:spid="_x0000_s1037" style="position:absolute;margin-left:218.65pt;margin-top:107.1pt;width:141pt;height:4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" fillcolor="#024f75 [3204]" strokecolor="#012639 [1604]" strokeweight="2pt">
                <v:textbox>
                  <w:txbxContent>
                    <w:p w14:paraId="35AA14A7" w14:textId="77777777" w:rsidR="00692315" w:rsidRPr="00692315" w:rsidRDefault="00692315" w:rsidP="00692315">
                      <w:pPr>
                        <w:jc w:val="center"/>
                        <w:rPr>
                          <w:color w:val="FFFFFF" w:themeColor="background1"/>
                          <w:sz w:val="32"/>
                          <w:szCs w:val="32"/>
                        </w:rPr>
                      </w:pPr>
                      <w:r w:rsidRPr="00692315">
                        <w:rPr>
                          <w:color w:val="FFFFFF" w:themeColor="background1"/>
                          <w:sz w:val="32"/>
                          <w:szCs w:val="32"/>
                        </w:rPr>
                        <w:t>Classification</w:t>
                      </w:r>
                    </w:p>
                    <w:p w14:paraId="58E72B19" w14:textId="77777777" w:rsidR="00692315" w:rsidRDefault="00692315" w:rsidP="00692315">
                      <w:pPr>
                        <w:jc w:val="center"/>
                        <w:rPr>
                          <w:sz w:val="36"/>
                          <w:szCs w:val="36"/>
                        </w:rPr>
                      </w:pPr>
                    </w:p>
                    <w:p w14:paraId="376D5585" w14:textId="77777777" w:rsidR="00692315" w:rsidRDefault="00692315" w:rsidP="00692315">
                      <w:pPr>
                        <w:jc w:val="center"/>
                        <w:rPr>
                          <w:sz w:val="36"/>
                          <w:szCs w:val="36"/>
                        </w:rPr>
                      </w:pPr>
                    </w:p>
                    <w:p w14:paraId="78769752" w14:textId="77777777" w:rsidR="00692315" w:rsidRDefault="00692315" w:rsidP="00692315">
                      <w:pPr>
                        <w:jc w:val="center"/>
                        <w:rPr>
                          <w:sz w:val="36"/>
                          <w:szCs w:val="36"/>
                        </w:rPr>
                      </w:pPr>
                    </w:p>
                    <w:p w14:paraId="789813FB" w14:textId="77777777" w:rsidR="00692315" w:rsidRDefault="00692315" w:rsidP="00692315">
                      <w:pPr>
                        <w:jc w:val="center"/>
                        <w:rPr>
                          <w:sz w:val="36"/>
                          <w:szCs w:val="36"/>
                        </w:rPr>
                      </w:pPr>
                    </w:p>
                    <w:p w14:paraId="7D43734D" w14:textId="77777777" w:rsidR="00692315" w:rsidRDefault="00692315" w:rsidP="00692315">
                      <w:pPr>
                        <w:jc w:val="center"/>
                        <w:rPr>
                          <w:sz w:val="36"/>
                          <w:szCs w:val="36"/>
                        </w:rPr>
                      </w:pPr>
                    </w:p>
                    <w:p w14:paraId="1FAB3933" w14:textId="77777777" w:rsidR="00692315" w:rsidRPr="008200B6" w:rsidRDefault="00692315" w:rsidP="00692315">
                      <w:pPr>
                        <w:jc w:val="center"/>
                        <w:rPr>
                          <w:sz w:val="36"/>
                          <w:szCs w:val="36"/>
                        </w:rPr>
                      </w:pPr>
                    </w:p>
                  </w:txbxContent>
                </v:textbox>
                <w10:wrap anchorx="margin"/>
              </v:rect>
            </w:pict>
          </mc:Fallback>
        </mc:AlternateContent>
      </w:r>
      <w:r>
        <w:rPr>
          <w:noProof/>
          <w:sz w:val="36"/>
          <w:szCs w:val="36"/>
        </w:rPr>
        <mc:AlternateContent>
          <mc:Choice Requires="wps">
            <w:drawing>
              <wp:anchor distT="0" distB="0" distL="114300" distR="114300" simplePos="0" relativeHeight="251693056" behindDoc="0" locked="0" layoutInCell="1" allowOverlap="1" wp14:anchorId="568C5AE9" wp14:editId="7152EA97">
                <wp:simplePos x="0" y="0"/>
                <wp:positionH relativeFrom="column">
                  <wp:posOffset>1670050</wp:posOffset>
                </wp:positionH>
                <wp:positionV relativeFrom="paragraph">
                  <wp:posOffset>287020</wp:posOffset>
                </wp:positionV>
                <wp:extent cx="1760220" cy="640080"/>
                <wp:effectExtent l="0" t="0" r="11430" b="26670"/>
                <wp:wrapNone/>
                <wp:docPr id="37" name="Rectangle 37"/>
                <wp:cNvGraphicFramePr/>
                <a:graphic xmlns:a="http://schemas.openxmlformats.org/drawingml/2006/main">
                  <a:graphicData uri="http://schemas.microsoft.com/office/word/2010/wordprocessingShape">
                    <wps:wsp>
                      <wps:cNvSpPr/>
                      <wps:spPr>
                        <a:xfrm>
                          <a:off x="0" y="0"/>
                          <a:ext cx="1760220" cy="640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CDE84A" w14:textId="77777777" w:rsidR="00692315" w:rsidRPr="00692315" w:rsidRDefault="00692315" w:rsidP="00692315">
                            <w:pPr>
                              <w:jc w:val="center"/>
                              <w:rPr>
                                <w:color w:val="FFFFFF" w:themeColor="background1"/>
                                <w:sz w:val="32"/>
                                <w:szCs w:val="32"/>
                              </w:rPr>
                            </w:pPr>
                            <w:r w:rsidRPr="00692315">
                              <w:rPr>
                                <w:color w:val="FFFFFF" w:themeColor="background1"/>
                                <w:sz w:val="32"/>
                                <w:szCs w:val="32"/>
                              </w:rPr>
                              <w:t>Feature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C5AE9" id="Rectangle 37" o:spid="_x0000_s1038" style="position:absolute;margin-left:131.5pt;margin-top:22.6pt;width:138.6pt;height:50.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" fillcolor="#024f75 [3204]" strokecolor="#012639 [1604]" strokeweight="2pt">
                <v:textbox>
                  <w:txbxContent>
                    <w:p w14:paraId="46CDE84A" w14:textId="77777777" w:rsidR="00692315" w:rsidRPr="00692315" w:rsidRDefault="00692315" w:rsidP="00692315">
                      <w:pPr>
                        <w:jc w:val="center"/>
                        <w:rPr>
                          <w:color w:val="FFFFFF" w:themeColor="background1"/>
                          <w:sz w:val="32"/>
                          <w:szCs w:val="32"/>
                        </w:rPr>
                      </w:pPr>
                      <w:r w:rsidRPr="00692315">
                        <w:rPr>
                          <w:color w:val="FFFFFF" w:themeColor="background1"/>
                          <w:sz w:val="32"/>
                          <w:szCs w:val="32"/>
                        </w:rPr>
                        <w:t>Feature extraction</w:t>
                      </w:r>
                    </w:p>
                  </w:txbxContent>
                </v:textbox>
              </v:rect>
            </w:pict>
          </mc:Fallback>
        </mc:AlternateContent>
      </w:r>
    </w:p>
    <w:p w14:paraId="2B433916" w14:textId="4CF1BEA8" w:rsidR="00692315" w:rsidRDefault="00692315" w:rsidP="00692315">
      <w:pPr>
        <w:rPr>
          <w:sz w:val="36"/>
          <w:szCs w:val="36"/>
        </w:rPr>
      </w:pPr>
    </w:p>
    <w:p w14:paraId="712C1FAD" w14:textId="44C81839" w:rsidR="00692315" w:rsidRDefault="00692315" w:rsidP="00692315">
      <w:pPr>
        <w:rPr>
          <w:sz w:val="36"/>
          <w:szCs w:val="36"/>
        </w:rPr>
      </w:pPr>
    </w:p>
    <w:p w14:paraId="4B561D98" w14:textId="41BA36B9" w:rsidR="00692315" w:rsidRDefault="00692315" w:rsidP="00692315">
      <w:pPr>
        <w:rPr>
          <w:sz w:val="36"/>
          <w:szCs w:val="36"/>
        </w:rPr>
      </w:pPr>
    </w:p>
    <w:p w14:paraId="1FD21D44" w14:textId="5AB98D2C" w:rsidR="00692315" w:rsidRDefault="00692315" w:rsidP="00692315">
      <w:pPr>
        <w:rPr>
          <w:sz w:val="36"/>
          <w:szCs w:val="36"/>
        </w:rPr>
      </w:pPr>
    </w:p>
    <w:p w14:paraId="1B69B82A" w14:textId="77777777" w:rsidR="00692315" w:rsidRDefault="00692315" w:rsidP="00692315">
      <w:pPr>
        <w:rPr>
          <w:sz w:val="36"/>
          <w:szCs w:val="36"/>
        </w:rPr>
      </w:pPr>
    </w:p>
    <w:p w14:paraId="45A79AEE" w14:textId="77777777" w:rsidR="00EC3341" w:rsidRDefault="00EC3341" w:rsidP="00EC3341">
      <w:pPr>
        <w:rPr>
          <w:color w:val="013A57" w:themeColor="accent1" w:themeShade="BF"/>
          <w:sz w:val="56"/>
          <w:szCs w:val="56"/>
        </w:rPr>
      </w:pPr>
      <w:r>
        <w:rPr>
          <w:color w:val="013A57" w:themeColor="accent1" w:themeShade="BF"/>
          <w:sz w:val="56"/>
          <w:szCs w:val="56"/>
        </w:rPr>
        <w:t xml:space="preserve">1.Image source </w:t>
      </w:r>
    </w:p>
    <w:p w14:paraId="49EF7986" w14:textId="77777777" w:rsidR="00EC3341" w:rsidRPr="00692315" w:rsidRDefault="00EC3341" w:rsidP="00692315">
      <w:pPr>
        <w:ind w:left="720"/>
        <w:rPr>
          <w:b w:val="0"/>
          <w:bCs/>
          <w:color w:val="auto"/>
          <w:sz w:val="32"/>
          <w:szCs w:val="32"/>
        </w:rPr>
      </w:pPr>
      <w:r w:rsidRPr="00692315">
        <w:rPr>
          <w:b w:val="0"/>
          <w:bCs/>
          <w:color w:val="auto"/>
          <w:sz w:val="32"/>
          <w:szCs w:val="32"/>
        </w:rPr>
        <w:t>This phase comes in offline hand-written character recognition. Image source can be from any digitized tool. A scanner or a camera captures the image and is sent to next phase.</w:t>
      </w:r>
    </w:p>
    <w:p w14:paraId="0315D416" w14:textId="77777777" w:rsidR="00EC3341" w:rsidRDefault="00EC3341" w:rsidP="00EC3341">
      <w:pPr>
        <w:rPr>
          <w:color w:val="013A57" w:themeColor="accent1" w:themeShade="BF"/>
          <w:sz w:val="56"/>
          <w:szCs w:val="56"/>
        </w:rPr>
      </w:pPr>
      <w:r>
        <w:rPr>
          <w:color w:val="013A57" w:themeColor="accent1" w:themeShade="BF"/>
          <w:sz w:val="56"/>
          <w:szCs w:val="56"/>
        </w:rPr>
        <w:t xml:space="preserve"> 2. Pre-processing:  </w:t>
      </w:r>
    </w:p>
    <w:p w14:paraId="777611A0" w14:textId="7EEEF482" w:rsidR="00EC3341" w:rsidRDefault="00EC3341" w:rsidP="00692315">
      <w:pPr>
        <w:ind w:left="720"/>
        <w:rPr>
          <w:b w:val="0"/>
          <w:bCs/>
          <w:color w:val="auto"/>
          <w:sz w:val="32"/>
          <w:szCs w:val="32"/>
        </w:rPr>
      </w:pPr>
      <w:r w:rsidRPr="00692315">
        <w:rPr>
          <w:b w:val="0"/>
          <w:bCs/>
          <w:color w:val="auto"/>
          <w:sz w:val="32"/>
          <w:szCs w:val="32"/>
        </w:rPr>
        <w:t>that improves the quality of image and hence increases the accuracy of image. For the hand-written character recognition process, the following pre-processing techniques are followed.</w:t>
      </w:r>
    </w:p>
    <w:p w14:paraId="302711F1" w14:textId="65E827FC" w:rsidR="003D37BA" w:rsidRDefault="003D37BA" w:rsidP="00692315">
      <w:pPr>
        <w:ind w:left="720"/>
        <w:rPr>
          <w:b w:val="0"/>
          <w:bCs/>
          <w:color w:val="auto"/>
          <w:sz w:val="32"/>
          <w:szCs w:val="32"/>
        </w:rPr>
      </w:pPr>
    </w:p>
    <w:p w14:paraId="1652DBCC" w14:textId="77777777" w:rsidR="003D37BA" w:rsidRPr="00692315" w:rsidRDefault="003D37BA" w:rsidP="00692315">
      <w:pPr>
        <w:ind w:left="720"/>
        <w:rPr>
          <w:b w:val="0"/>
          <w:bCs/>
          <w:color w:val="auto"/>
          <w:sz w:val="32"/>
          <w:szCs w:val="32"/>
        </w:rPr>
      </w:pPr>
    </w:p>
    <w:p w14:paraId="3CF43055" w14:textId="77777777" w:rsidR="003D37BA" w:rsidRPr="003D37BA" w:rsidRDefault="00EC3341" w:rsidP="003D37BA">
      <w:pPr>
        <w:pStyle w:val="ListParagraph"/>
        <w:numPr>
          <w:ilvl w:val="0"/>
          <w:numId w:val="8"/>
        </w:numPr>
        <w:spacing w:after="160" w:line="256" w:lineRule="auto"/>
        <w:rPr>
          <w:b w:val="0"/>
          <w:bCs/>
          <w:color w:val="auto"/>
          <w:sz w:val="32"/>
          <w:szCs w:val="32"/>
        </w:rPr>
      </w:pPr>
      <w:r w:rsidRPr="00692315">
        <w:rPr>
          <w:color w:val="FF0000"/>
          <w:sz w:val="32"/>
          <w:szCs w:val="32"/>
        </w:rPr>
        <w:lastRenderedPageBreak/>
        <w:t>Noise-removal:</w:t>
      </w:r>
      <w:r w:rsidRPr="00692315">
        <w:rPr>
          <w:b w:val="0"/>
          <w:bCs/>
          <w:color w:val="FF0000"/>
          <w:sz w:val="32"/>
          <w:szCs w:val="32"/>
        </w:rPr>
        <w:t xml:space="preserve"> </w:t>
      </w:r>
    </w:p>
    <w:p w14:paraId="078F2BD4" w14:textId="1EDA6F7F" w:rsidR="00EC3341" w:rsidRPr="003D37BA" w:rsidRDefault="00EC3341" w:rsidP="003D37BA">
      <w:pPr>
        <w:pStyle w:val="ListParagraph"/>
        <w:spacing w:after="160" w:line="256" w:lineRule="auto"/>
        <w:ind w:left="1440"/>
        <w:rPr>
          <w:b w:val="0"/>
          <w:bCs/>
          <w:color w:val="auto"/>
          <w:sz w:val="32"/>
          <w:szCs w:val="32"/>
        </w:rPr>
      </w:pPr>
      <w:r w:rsidRPr="003D37BA">
        <w:rPr>
          <w:b w:val="0"/>
          <w:bCs/>
          <w:color w:val="auto"/>
          <w:sz w:val="32"/>
          <w:szCs w:val="32"/>
        </w:rPr>
        <w:t>It is the process of removing noise from image. This also refers to smoothening the image by reducing the unwanted signals in the image. There exist many algorithms to remove noises in the image. Some of them are Gaussian filtering method, Min-max filtering method, Median filter etc.</w:t>
      </w:r>
    </w:p>
    <w:p w14:paraId="75C3C7EB" w14:textId="77777777" w:rsidR="003D37BA" w:rsidRPr="003D37BA" w:rsidRDefault="00EC3341" w:rsidP="00EC3341">
      <w:pPr>
        <w:pStyle w:val="ListParagraph"/>
        <w:numPr>
          <w:ilvl w:val="0"/>
          <w:numId w:val="8"/>
        </w:numPr>
        <w:spacing w:after="160" w:line="256" w:lineRule="auto"/>
        <w:rPr>
          <w:b w:val="0"/>
          <w:bCs/>
          <w:color w:val="auto"/>
          <w:sz w:val="32"/>
          <w:szCs w:val="32"/>
        </w:rPr>
      </w:pPr>
      <w:r w:rsidRPr="00692315">
        <w:rPr>
          <w:color w:val="FF0000"/>
          <w:sz w:val="32"/>
          <w:szCs w:val="32"/>
        </w:rPr>
        <w:t>Skew correction</w:t>
      </w:r>
      <w:r w:rsidR="003D37BA">
        <w:rPr>
          <w:b w:val="0"/>
          <w:bCs/>
          <w:color w:val="FF0000"/>
          <w:sz w:val="32"/>
          <w:szCs w:val="32"/>
        </w:rPr>
        <w:t>:</w:t>
      </w:r>
    </w:p>
    <w:p w14:paraId="1A91226F" w14:textId="6DF54778" w:rsidR="00EC3341" w:rsidRPr="00692315" w:rsidRDefault="00EC3341" w:rsidP="003D37BA">
      <w:pPr>
        <w:pStyle w:val="ListParagraph"/>
        <w:spacing w:after="160" w:line="256" w:lineRule="auto"/>
        <w:ind w:left="1440"/>
        <w:rPr>
          <w:b w:val="0"/>
          <w:bCs/>
          <w:color w:val="auto"/>
          <w:sz w:val="32"/>
          <w:szCs w:val="32"/>
        </w:rPr>
      </w:pPr>
      <w:r w:rsidRPr="00692315">
        <w:rPr>
          <w:rFonts w:ascii="Roboto" w:hAnsi="Roboto"/>
          <w:b w:val="0"/>
          <w:bCs/>
          <w:color w:val="auto"/>
          <w:sz w:val="32"/>
          <w:szCs w:val="32"/>
          <w:shd w:val="clear" w:color="auto" w:fill="FFFFFF"/>
        </w:rPr>
        <w:t xml:space="preserve">correcting the skew (deviation of the baseline from the horizontal direction and the slant (deviation of average near-vertical strokes from the vertical direction is an important preprocessing step. Typically, first the skew angle and then the slant angle are corrected [1], [3], [7]. In some cases, however, it might be more convenient to first correct the slant and then the skew [8]. </w:t>
      </w:r>
    </w:p>
    <w:p w14:paraId="03D2DE61" w14:textId="77777777" w:rsidR="00692315" w:rsidRDefault="00EC3341" w:rsidP="00692315">
      <w:pPr>
        <w:ind w:left="720"/>
        <w:rPr>
          <w:b w:val="0"/>
          <w:bCs/>
          <w:color w:val="auto"/>
          <w:sz w:val="32"/>
          <w:szCs w:val="32"/>
        </w:rPr>
      </w:pPr>
      <w:r w:rsidRPr="00692315">
        <w:rPr>
          <w:color w:val="FF0000"/>
          <w:sz w:val="32"/>
          <w:szCs w:val="32"/>
        </w:rPr>
        <w:t>c) Binarization:</w:t>
      </w:r>
      <w:r w:rsidRPr="00692315">
        <w:rPr>
          <w:b w:val="0"/>
          <w:bCs/>
          <w:color w:val="FF0000"/>
          <w:sz w:val="32"/>
          <w:szCs w:val="32"/>
        </w:rPr>
        <w:t xml:space="preserve"> </w:t>
      </w:r>
    </w:p>
    <w:p w14:paraId="4CE2BB90" w14:textId="1E495CC4" w:rsidR="00EC3341" w:rsidRPr="00692315" w:rsidRDefault="00EC3341" w:rsidP="00692315">
      <w:pPr>
        <w:ind w:left="1440" w:firstLine="75"/>
        <w:rPr>
          <w:b w:val="0"/>
          <w:bCs/>
          <w:color w:val="auto"/>
          <w:sz w:val="32"/>
          <w:szCs w:val="32"/>
        </w:rPr>
      </w:pPr>
      <w:r w:rsidRPr="00692315">
        <w:rPr>
          <w:b w:val="0"/>
          <w:bCs/>
          <w:color w:val="auto"/>
          <w:sz w:val="32"/>
          <w:szCs w:val="32"/>
        </w:rPr>
        <w:t>It is a mechanism of converting grayscale or colored image to binary image. Binary images contain only 0’s and 1’s. The pixels in images are partitioned to 0’s or 1’s based on some constant value. If the pixel value is less than the constant, it is replaced with 0 or else with 1.</w:t>
      </w:r>
    </w:p>
    <w:p w14:paraId="232A2DE7" w14:textId="77777777" w:rsidR="00692315" w:rsidRDefault="00EC3341" w:rsidP="00692315">
      <w:pPr>
        <w:ind w:left="720"/>
        <w:rPr>
          <w:b w:val="0"/>
          <w:bCs/>
          <w:color w:val="FF0000"/>
          <w:sz w:val="32"/>
          <w:szCs w:val="32"/>
        </w:rPr>
      </w:pPr>
      <w:r w:rsidRPr="00692315">
        <w:rPr>
          <w:color w:val="FF0000"/>
          <w:sz w:val="32"/>
          <w:szCs w:val="32"/>
        </w:rPr>
        <w:t>d) Morphological operation:</w:t>
      </w:r>
      <w:r w:rsidRPr="00692315">
        <w:rPr>
          <w:b w:val="0"/>
          <w:bCs/>
          <w:color w:val="FF0000"/>
          <w:sz w:val="32"/>
          <w:szCs w:val="32"/>
        </w:rPr>
        <w:t xml:space="preserve"> </w:t>
      </w:r>
      <w:r w:rsidR="00692315">
        <w:rPr>
          <w:b w:val="0"/>
          <w:bCs/>
          <w:color w:val="FF0000"/>
          <w:sz w:val="32"/>
          <w:szCs w:val="32"/>
        </w:rPr>
        <w:t xml:space="preserve"> </w:t>
      </w:r>
    </w:p>
    <w:p w14:paraId="314268D7" w14:textId="03C6CE25" w:rsidR="00EC3341" w:rsidRDefault="00EC3341" w:rsidP="003D37BA">
      <w:pPr>
        <w:ind w:left="1440"/>
        <w:rPr>
          <w:color w:val="auto"/>
          <w:sz w:val="32"/>
          <w:szCs w:val="32"/>
        </w:rPr>
      </w:pPr>
      <w:r w:rsidRPr="00692315">
        <w:rPr>
          <w:b w:val="0"/>
          <w:bCs/>
          <w:color w:val="auto"/>
          <w:sz w:val="32"/>
          <w:szCs w:val="32"/>
        </w:rPr>
        <w:t>This is the process of increasing or decreasing the size of an image. This is done mainly because the algorithm would expect the constant image size. To increase the size of an image, we can add pixels to the boundary of image. To decrease the size of an image, we can remove pixels from the boundary of image.</w:t>
      </w:r>
      <w:r w:rsidRPr="00692315">
        <w:rPr>
          <w:color w:val="auto"/>
          <w:sz w:val="32"/>
          <w:szCs w:val="32"/>
        </w:rPr>
        <w:t xml:space="preserve"> </w:t>
      </w:r>
    </w:p>
    <w:p w14:paraId="7CDF1B48" w14:textId="1626A20E" w:rsidR="003D37BA" w:rsidRDefault="003D37BA" w:rsidP="003D37BA">
      <w:pPr>
        <w:ind w:left="1440"/>
        <w:rPr>
          <w:color w:val="auto"/>
          <w:sz w:val="32"/>
          <w:szCs w:val="32"/>
        </w:rPr>
      </w:pPr>
    </w:p>
    <w:p w14:paraId="6323A12A" w14:textId="68EABD4B" w:rsidR="003D37BA" w:rsidRDefault="003D37BA" w:rsidP="003D37BA">
      <w:pPr>
        <w:ind w:left="1440"/>
        <w:rPr>
          <w:color w:val="auto"/>
          <w:sz w:val="32"/>
          <w:szCs w:val="32"/>
        </w:rPr>
      </w:pPr>
    </w:p>
    <w:p w14:paraId="106CDBD0" w14:textId="77777777" w:rsidR="003D37BA" w:rsidRDefault="003D37BA" w:rsidP="003D37BA">
      <w:pPr>
        <w:ind w:left="1440"/>
        <w:rPr>
          <w:sz w:val="32"/>
          <w:szCs w:val="32"/>
        </w:rPr>
      </w:pPr>
    </w:p>
    <w:p w14:paraId="5BBCDEAA" w14:textId="77777777" w:rsidR="00EC3341" w:rsidRDefault="00EC3341" w:rsidP="00EC3341">
      <w:pPr>
        <w:rPr>
          <w:color w:val="013A57" w:themeColor="accent1" w:themeShade="BF"/>
          <w:sz w:val="56"/>
          <w:szCs w:val="56"/>
        </w:rPr>
      </w:pPr>
      <w:r>
        <w:rPr>
          <w:color w:val="013A57" w:themeColor="accent1" w:themeShade="BF"/>
          <w:sz w:val="56"/>
          <w:szCs w:val="56"/>
        </w:rPr>
        <w:lastRenderedPageBreak/>
        <w:t>3. Segmentation:</w:t>
      </w:r>
    </w:p>
    <w:p w14:paraId="77B7026F" w14:textId="38A8F04C" w:rsidR="00EC3341" w:rsidRPr="003D37BA" w:rsidRDefault="00EC3341" w:rsidP="00692315">
      <w:pPr>
        <w:ind w:left="720"/>
        <w:rPr>
          <w:b w:val="0"/>
          <w:bCs/>
          <w:color w:val="0F0D29" w:themeColor="text1"/>
          <w:sz w:val="32"/>
          <w:szCs w:val="32"/>
        </w:rPr>
      </w:pPr>
      <w:r w:rsidRPr="003D37BA">
        <w:rPr>
          <w:b w:val="0"/>
          <w:bCs/>
          <w:color w:val="0F0D29" w:themeColor="text1"/>
          <w:sz w:val="32"/>
          <w:szCs w:val="32"/>
        </w:rPr>
        <w:t xml:space="preserve">Segmentation is a mechanism that extracts individual characters in the image. There exist two types of segmentation. They are Implicit segmentation and Explicit segmentation. In implicit segmentation the words are recognized without segmentation process. But in explicit segmentation, words are predicted by extracting individual character. </w:t>
      </w:r>
    </w:p>
    <w:p w14:paraId="42E564FE" w14:textId="77777777" w:rsidR="00EC3341" w:rsidRDefault="00EC3341" w:rsidP="00EC3341">
      <w:pPr>
        <w:rPr>
          <w:sz w:val="22"/>
        </w:rPr>
      </w:pPr>
      <w:r>
        <w:rPr>
          <w:color w:val="013A57" w:themeColor="accent1" w:themeShade="BF"/>
          <w:sz w:val="56"/>
          <w:szCs w:val="56"/>
        </w:rPr>
        <w:t>4. Feature-extraction</w:t>
      </w:r>
      <w:r>
        <w:t xml:space="preserve">   </w:t>
      </w:r>
    </w:p>
    <w:p w14:paraId="75604A19" w14:textId="77777777" w:rsidR="00EC3341" w:rsidRPr="003D37BA" w:rsidRDefault="00EC3341" w:rsidP="00692315">
      <w:pPr>
        <w:ind w:left="720"/>
        <w:rPr>
          <w:b w:val="0"/>
          <w:bCs/>
          <w:color w:val="0F0D29" w:themeColor="text1"/>
          <w:sz w:val="32"/>
          <w:szCs w:val="32"/>
        </w:rPr>
      </w:pPr>
      <w:r w:rsidRPr="003D37BA">
        <w:rPr>
          <w:b w:val="0"/>
          <w:bCs/>
          <w:color w:val="0F0D29" w:themeColor="text1"/>
          <w:sz w:val="32"/>
          <w:szCs w:val="32"/>
        </w:rPr>
        <w:t>This is the important phase in the recognition process, and the algorithm of recognition starts from here. Each character contains its own features. It contains group of rules where each rule explains feature of a character. Extraction of such features is done in this phase. 5. Classification By this time, the training would have completed, and the testing of input data starts. The testing data would pass all the above process and the varying probabilities are assigned to the matching rules. The rule with highest probability is selected and the corresponding class-label is made recognized character.</w:t>
      </w:r>
    </w:p>
    <w:p w14:paraId="4ED4E8B8" w14:textId="77777777" w:rsidR="00692315" w:rsidRDefault="00EC3341" w:rsidP="00EC3341">
      <w:pPr>
        <w:rPr>
          <w:color w:val="013A57" w:themeColor="accent1" w:themeShade="BF"/>
          <w:sz w:val="56"/>
          <w:szCs w:val="56"/>
        </w:rPr>
      </w:pPr>
      <w:r>
        <w:rPr>
          <w:color w:val="013A57" w:themeColor="accent1" w:themeShade="BF"/>
          <w:sz w:val="56"/>
          <w:szCs w:val="56"/>
        </w:rPr>
        <w:t>5. Classification</w:t>
      </w:r>
    </w:p>
    <w:p w14:paraId="0A079B85" w14:textId="58F0C624" w:rsidR="00EC3341" w:rsidRPr="003D37BA" w:rsidRDefault="00EC3341" w:rsidP="00692315">
      <w:pPr>
        <w:ind w:left="720" w:firstLine="60"/>
        <w:rPr>
          <w:b w:val="0"/>
          <w:bCs/>
          <w:color w:val="0F0D29" w:themeColor="text1"/>
          <w:sz w:val="32"/>
          <w:szCs w:val="32"/>
          <w:rtl/>
        </w:rPr>
      </w:pPr>
      <w:r w:rsidRPr="003D37BA">
        <w:rPr>
          <w:b w:val="0"/>
          <w:bCs/>
          <w:color w:val="0F0D29" w:themeColor="text1"/>
          <w:sz w:val="32"/>
          <w:szCs w:val="32"/>
        </w:rPr>
        <w:t>By this time, the training would have completed, and the testing of input data starts. The testing data would pass all the above process and the varying probabilities are assigned to the matching rules. The rule with highest probability is selected and the corresponding class-label is made recognized character</w:t>
      </w:r>
    </w:p>
    <w:p w14:paraId="2980F58B" w14:textId="60E5E94C" w:rsidR="00EC3341" w:rsidRDefault="00EC3341">
      <w:pPr>
        <w:spacing w:after="200"/>
        <w:rPr>
          <w:rFonts w:asciiTheme="majorHAnsi" w:eastAsiaTheme="majorEastAsia" w:hAnsiTheme="majorHAnsi" w:cstheme="majorBidi"/>
          <w:color w:val="0F0D29" w:themeColor="text1"/>
          <w:kern w:val="28"/>
          <w:sz w:val="52"/>
          <w:szCs w:val="32"/>
        </w:rPr>
      </w:pPr>
    </w:p>
    <w:p w14:paraId="71AFB4D5" w14:textId="77777777" w:rsidR="00EC3341" w:rsidRDefault="00EC3341" w:rsidP="000E66FA">
      <w:pPr>
        <w:pStyle w:val="Heading1"/>
        <w:rPr>
          <w:color w:val="0F0D29" w:themeColor="text1"/>
        </w:rPr>
      </w:pPr>
    </w:p>
    <w:p w14:paraId="5994F00E" w14:textId="7F8C9A96" w:rsidR="00FD2506" w:rsidRPr="00BE44D8" w:rsidRDefault="00EC3341" w:rsidP="00BE44D8">
      <w:pPr>
        <w:spacing w:after="200"/>
        <w:rPr>
          <w:rFonts w:asciiTheme="majorHAnsi" w:eastAsiaTheme="majorEastAsia" w:hAnsiTheme="majorHAnsi" w:cstheme="majorBidi"/>
          <w:color w:val="0F0D29" w:themeColor="text1"/>
          <w:kern w:val="28"/>
          <w:sz w:val="52"/>
          <w:szCs w:val="32"/>
        </w:rPr>
      </w:pPr>
      <w:r>
        <w:rPr>
          <w:color w:val="0F0D29" w:themeColor="text1"/>
        </w:rPr>
        <w:br w:type="page"/>
      </w:r>
    </w:p>
    <w:p w14:paraId="48596464" w14:textId="196BD9F3" w:rsidR="00FD2506" w:rsidRPr="00B778D4" w:rsidRDefault="00FD2506" w:rsidP="00FD2506">
      <w:pPr>
        <w:rPr>
          <w:color w:val="0F0D29" w:themeColor="text1"/>
          <w:sz w:val="48"/>
          <w:szCs w:val="48"/>
        </w:rPr>
      </w:pPr>
      <w:r w:rsidRPr="00B778D4">
        <w:rPr>
          <w:color w:val="0F0D29" w:themeColor="text1"/>
          <w:sz w:val="48"/>
          <w:szCs w:val="48"/>
        </w:rPr>
        <w:lastRenderedPageBreak/>
        <w:t xml:space="preserve">Applications of </w:t>
      </w:r>
      <w:r w:rsidRPr="00B778D4">
        <w:rPr>
          <w:rFonts w:ascii="Roboto" w:hAnsi="Roboto"/>
          <w:color w:val="0F0D29" w:themeColor="text1"/>
          <w:sz w:val="48"/>
          <w:szCs w:val="48"/>
          <w:shd w:val="clear" w:color="auto" w:fill="FFFFFF"/>
        </w:rPr>
        <w:t xml:space="preserve">Optical Character Recognition </w:t>
      </w:r>
      <w:r w:rsidRPr="00B778D4">
        <w:rPr>
          <w:color w:val="0F0D29" w:themeColor="text1"/>
          <w:sz w:val="48"/>
          <w:szCs w:val="48"/>
        </w:rPr>
        <w:t>in real life:</w:t>
      </w:r>
    </w:p>
    <w:p w14:paraId="7DBB929D" w14:textId="77777777" w:rsidR="00B778D4" w:rsidRPr="00B778D4" w:rsidRDefault="00FD2506" w:rsidP="00B778D4">
      <w:pPr>
        <w:pStyle w:val="NormalWeb"/>
        <w:shd w:val="clear" w:color="auto" w:fill="FFFFFF"/>
        <w:spacing w:before="0" w:after="120" w:line="375" w:lineRule="atLeast"/>
        <w:rPr>
          <w:rFonts w:ascii="Montserrat" w:hAnsi="Montserrat"/>
          <w:b/>
          <w:bCs/>
          <w:color w:val="002060"/>
          <w:sz w:val="44"/>
          <w:szCs w:val="44"/>
        </w:rPr>
      </w:pPr>
      <w:r w:rsidRPr="00B778D4">
        <w:rPr>
          <w:rFonts w:asciiTheme="majorBidi" w:hAnsiTheme="majorBidi" w:cstheme="majorBidi"/>
          <w:b/>
          <w:bCs/>
          <w:color w:val="002060"/>
          <w:sz w:val="44"/>
          <w:szCs w:val="44"/>
        </w:rPr>
        <w:t xml:space="preserve">Google Translate: </w:t>
      </w:r>
    </w:p>
    <w:p w14:paraId="286D2A65" w14:textId="13A00A65" w:rsidR="00FD2506" w:rsidRPr="004902D7" w:rsidRDefault="00FD2506" w:rsidP="00FD2506">
      <w:pPr>
        <w:pStyle w:val="NormalWeb"/>
        <w:numPr>
          <w:ilvl w:val="0"/>
          <w:numId w:val="3"/>
        </w:numPr>
        <w:shd w:val="clear" w:color="auto" w:fill="FFFFFF"/>
        <w:spacing w:before="0" w:after="120" w:line="375" w:lineRule="atLeast"/>
        <w:rPr>
          <w:rFonts w:ascii="Montserrat" w:hAnsi="Montserrat"/>
          <w:color w:val="002060"/>
          <w:sz w:val="28"/>
          <w:szCs w:val="28"/>
        </w:rPr>
      </w:pPr>
      <w:r w:rsidRPr="004902D7">
        <w:rPr>
          <w:rFonts w:ascii="Montserrat" w:hAnsi="Montserrat"/>
          <w:color w:val="002060"/>
          <w:sz w:val="28"/>
          <w:szCs w:val="28"/>
        </w:rPr>
        <w:t>One of the most widely used OCR applications stems from</w:t>
      </w:r>
      <w:hyperlink r:id="rId21" w:history="1">
        <w:r w:rsidRPr="004902D7">
          <w:rPr>
            <w:rStyle w:val="Hyperlink"/>
            <w:rFonts w:ascii="Montserrat" w:hAnsi="Montserrat"/>
            <w:color w:val="013A57" w:themeColor="accent1" w:themeShade="BF"/>
            <w:sz w:val="28"/>
            <w:szCs w:val="28"/>
          </w:rPr>
          <w:t> Google Translate’s OCR addition</w:t>
        </w:r>
      </w:hyperlink>
      <w:r w:rsidRPr="004902D7">
        <w:rPr>
          <w:rFonts w:ascii="Montserrat" w:hAnsi="Montserrat"/>
          <w:color w:val="013A57" w:themeColor="accent1" w:themeShade="BF"/>
          <w:sz w:val="28"/>
          <w:szCs w:val="28"/>
        </w:rPr>
        <w:t xml:space="preserve">, </w:t>
      </w:r>
      <w:r w:rsidRPr="004902D7">
        <w:rPr>
          <w:rFonts w:ascii="Montserrat" w:hAnsi="Montserrat"/>
          <w:color w:val="002060"/>
          <w:sz w:val="28"/>
          <w:szCs w:val="28"/>
        </w:rPr>
        <w:t>which revolutionized the way we communicate in different languages. Instead of typing text into the app like before, you can simply point your mobile phone camera at text, and it will be scanned into Google Translate via OCR. </w:t>
      </w:r>
    </w:p>
    <w:p w14:paraId="7F0024E7" w14:textId="77777777" w:rsidR="00FD2506" w:rsidRPr="004902D7" w:rsidRDefault="00FD2506" w:rsidP="00FD2506">
      <w:pPr>
        <w:pStyle w:val="NormalWeb"/>
        <w:numPr>
          <w:ilvl w:val="0"/>
          <w:numId w:val="3"/>
        </w:numPr>
        <w:shd w:val="clear" w:color="auto" w:fill="FFFFFF"/>
        <w:spacing w:before="0" w:after="120" w:line="375" w:lineRule="atLeast"/>
        <w:rPr>
          <w:rFonts w:ascii="Montserrat" w:hAnsi="Montserrat"/>
          <w:color w:val="002060"/>
          <w:sz w:val="28"/>
          <w:szCs w:val="28"/>
        </w:rPr>
      </w:pPr>
      <w:r w:rsidRPr="004902D7">
        <w:rPr>
          <w:rFonts w:ascii="Montserrat" w:hAnsi="Montserrat"/>
          <w:noProof/>
          <w:color w:val="002060"/>
          <w:sz w:val="40"/>
          <w:szCs w:val="40"/>
        </w:rPr>
        <w:drawing>
          <wp:anchor distT="0" distB="0" distL="114300" distR="114300" simplePos="0" relativeHeight="251665408" behindDoc="1" locked="0" layoutInCell="1" allowOverlap="1" wp14:anchorId="7603207B" wp14:editId="7102122E">
            <wp:simplePos x="0" y="0"/>
            <wp:positionH relativeFrom="column">
              <wp:posOffset>3147060</wp:posOffset>
            </wp:positionH>
            <wp:positionV relativeFrom="margin">
              <wp:posOffset>2766060</wp:posOffset>
            </wp:positionV>
            <wp:extent cx="3147060" cy="2377440"/>
            <wp:effectExtent l="0" t="0" r="0" b="3810"/>
            <wp:wrapThrough wrapText="bothSides">
              <wp:wrapPolygon edited="0">
                <wp:start x="0" y="0"/>
                <wp:lineTo x="0" y="21462"/>
                <wp:lineTo x="21443" y="21462"/>
                <wp:lineTo x="21443"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stretch>
                      <a:fillRect/>
                    </a:stretch>
                  </pic:blipFill>
                  <pic:spPr>
                    <a:xfrm>
                      <a:off x="0" y="0"/>
                      <a:ext cx="3147060" cy="2377440"/>
                    </a:xfrm>
                    <a:prstGeom prst="rect">
                      <a:avLst/>
                    </a:prstGeom>
                  </pic:spPr>
                </pic:pic>
              </a:graphicData>
            </a:graphic>
            <wp14:sizeRelH relativeFrom="margin">
              <wp14:pctWidth>0</wp14:pctWidth>
            </wp14:sizeRelH>
            <wp14:sizeRelV relativeFrom="margin">
              <wp14:pctHeight>0</wp14:pctHeight>
            </wp14:sizeRelV>
          </wp:anchor>
        </w:drawing>
      </w:r>
      <w:r w:rsidRPr="004902D7">
        <w:rPr>
          <w:rFonts w:ascii="Montserrat" w:hAnsi="Montserrat"/>
          <w:color w:val="002060"/>
          <w:sz w:val="28"/>
          <w:szCs w:val="28"/>
        </w:rPr>
        <w:t>This is extremely useful, and it can sometimes be the only viable method of translation. If you’re in a foreign country and you see a signboard, even with a normal translation app, you won’t necessarily know what it means if you can’t speak the language. Some languages don’t use the same script style as English, so you likely won’t even be able to input the correct characters into the translation app. Bringing OCR to the translation game changes everything — you don’t need to know the language to understand it. Google’s advanced OCR can identify and parse the language into its system, providing instant identification of what has been written. For millions of travelers worldwide, this has been a game-changer, especially in countries with vastly differing language scripts (China, Japan, Russia, India, etc.). </w:t>
      </w:r>
    </w:p>
    <w:p w14:paraId="4394A54F" w14:textId="77777777" w:rsidR="00FD2506" w:rsidRDefault="00FD2506" w:rsidP="00FD2506">
      <w:pPr>
        <w:pStyle w:val="NormalWeb"/>
        <w:shd w:val="clear" w:color="auto" w:fill="FFFFFF"/>
        <w:spacing w:before="0" w:after="120" w:line="375" w:lineRule="atLeast"/>
        <w:rPr>
          <w:rFonts w:ascii="Montserrat" w:hAnsi="Montserrat"/>
          <w:color w:val="256D9D" w:themeColor="accent2" w:themeShade="BF"/>
          <w:sz w:val="40"/>
          <w:szCs w:val="40"/>
        </w:rPr>
      </w:pPr>
    </w:p>
    <w:p w14:paraId="3896970D" w14:textId="77777777" w:rsidR="00FD2506" w:rsidRDefault="00FD2506" w:rsidP="00FD2506">
      <w:pPr>
        <w:pStyle w:val="NormalWeb"/>
        <w:shd w:val="clear" w:color="auto" w:fill="FFFFFF"/>
        <w:spacing w:before="0" w:after="120" w:line="375" w:lineRule="atLeast"/>
        <w:rPr>
          <w:rFonts w:ascii="Montserrat" w:hAnsi="Montserrat"/>
          <w:color w:val="256D9D" w:themeColor="accent2" w:themeShade="BF"/>
          <w:sz w:val="40"/>
          <w:szCs w:val="40"/>
        </w:rPr>
      </w:pPr>
    </w:p>
    <w:p w14:paraId="0417BF59" w14:textId="77777777" w:rsidR="00FD2506" w:rsidRDefault="00FD2506" w:rsidP="00FD2506">
      <w:pPr>
        <w:pStyle w:val="NormalWeb"/>
        <w:shd w:val="clear" w:color="auto" w:fill="FFFFFF"/>
        <w:spacing w:before="0" w:after="120" w:line="375" w:lineRule="atLeast"/>
        <w:ind w:left="720"/>
        <w:rPr>
          <w:rFonts w:ascii="Montserrat" w:hAnsi="Montserrat"/>
          <w:color w:val="256D9D" w:themeColor="accent2" w:themeShade="BF"/>
          <w:sz w:val="40"/>
          <w:szCs w:val="40"/>
        </w:rPr>
      </w:pPr>
    </w:p>
    <w:p w14:paraId="042D8EEA" w14:textId="41CA2C71" w:rsidR="00FD2506" w:rsidRPr="00FD2506" w:rsidRDefault="00FD2506" w:rsidP="00FD2506">
      <w:pPr>
        <w:pStyle w:val="NormalWeb"/>
        <w:shd w:val="clear" w:color="auto" w:fill="FFFFFF"/>
        <w:spacing w:before="0" w:after="120" w:line="375" w:lineRule="atLeast"/>
        <w:ind w:left="720"/>
        <w:rPr>
          <w:rFonts w:ascii="Montserrat" w:hAnsi="Montserrat"/>
          <w:b/>
          <w:bCs/>
          <w:color w:val="002060"/>
          <w:sz w:val="48"/>
          <w:szCs w:val="48"/>
        </w:rPr>
      </w:pPr>
      <w:r w:rsidRPr="00FD2506">
        <w:rPr>
          <w:rFonts w:ascii="Montserrat" w:hAnsi="Montserrat"/>
          <w:b/>
          <w:bCs/>
          <w:color w:val="002060"/>
          <w:sz w:val="48"/>
          <w:szCs w:val="48"/>
        </w:rPr>
        <w:lastRenderedPageBreak/>
        <w:t>Cambridge Assessment:</w:t>
      </w:r>
    </w:p>
    <w:p w14:paraId="62D05B88" w14:textId="77777777" w:rsidR="00FD2506" w:rsidRPr="00FE3C11" w:rsidRDefault="00FD2506" w:rsidP="00FD2506">
      <w:pPr>
        <w:pStyle w:val="NormalWeb"/>
        <w:numPr>
          <w:ilvl w:val="0"/>
          <w:numId w:val="3"/>
        </w:numPr>
        <w:shd w:val="clear" w:color="auto" w:fill="FFFFFF"/>
        <w:spacing w:before="0" w:after="120" w:line="375" w:lineRule="atLeast"/>
        <w:rPr>
          <w:rFonts w:ascii="Montserrat" w:hAnsi="Montserrat"/>
          <w:color w:val="002060"/>
          <w:sz w:val="23"/>
          <w:szCs w:val="23"/>
        </w:rPr>
      </w:pPr>
      <w:r w:rsidRPr="00FE3C11">
        <w:rPr>
          <w:rFonts w:ascii="Montserrat" w:hAnsi="Montserrat"/>
          <w:color w:val="002060"/>
          <w:sz w:val="23"/>
          <w:szCs w:val="23"/>
        </w:rPr>
        <w:t>is another company successfully using OCR to automate complex tasks. Cambridge Assessments runs some of the world’s biggest examinations, including GCSEs, IGCSEs, and Cambridge A Levels. They process over one million physical papers per year. Examination papers are handwritten by students, and Cambridge examiners work remotely from all over the world, making it infeasible to send physical copies of answer scripts. To solve their problem, Cambridge Assessments turned to technology.</w:t>
      </w:r>
    </w:p>
    <w:p w14:paraId="6E5456E8" w14:textId="7EAEBC84" w:rsidR="00FD2506" w:rsidRDefault="00FD2506" w:rsidP="00FD2506">
      <w:pPr>
        <w:pStyle w:val="NormalWeb"/>
        <w:numPr>
          <w:ilvl w:val="0"/>
          <w:numId w:val="3"/>
        </w:numPr>
        <w:shd w:val="clear" w:color="auto" w:fill="FFFFFF"/>
        <w:spacing w:before="0" w:after="120" w:line="375" w:lineRule="atLeast"/>
        <w:rPr>
          <w:rFonts w:ascii="Montserrat" w:hAnsi="Montserrat"/>
          <w:color w:val="002060"/>
          <w:sz w:val="23"/>
          <w:szCs w:val="23"/>
        </w:rPr>
      </w:pPr>
      <w:r w:rsidRPr="00FE3C11">
        <w:rPr>
          <w:rFonts w:ascii="Montserrat" w:hAnsi="Montserrat"/>
          <w:noProof/>
          <w:color w:val="002060"/>
          <w:sz w:val="48"/>
          <w:szCs w:val="48"/>
        </w:rPr>
        <w:drawing>
          <wp:anchor distT="0" distB="0" distL="114300" distR="114300" simplePos="0" relativeHeight="251663360" behindDoc="0" locked="0" layoutInCell="1" allowOverlap="1" wp14:anchorId="77806685" wp14:editId="13E9E73E">
            <wp:simplePos x="0" y="0"/>
            <wp:positionH relativeFrom="column">
              <wp:posOffset>2621280</wp:posOffset>
            </wp:positionH>
            <wp:positionV relativeFrom="paragraph">
              <wp:posOffset>313055</wp:posOffset>
            </wp:positionV>
            <wp:extent cx="3816985" cy="21717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stretch>
                      <a:fillRect/>
                    </a:stretch>
                  </pic:blipFill>
                  <pic:spPr>
                    <a:xfrm>
                      <a:off x="0" y="0"/>
                      <a:ext cx="3816985" cy="2171700"/>
                    </a:xfrm>
                    <a:prstGeom prst="rect">
                      <a:avLst/>
                    </a:prstGeom>
                  </pic:spPr>
                </pic:pic>
              </a:graphicData>
            </a:graphic>
            <wp14:sizeRelV relativeFrom="margin">
              <wp14:pctHeight>0</wp14:pctHeight>
            </wp14:sizeRelV>
          </wp:anchor>
        </w:drawing>
      </w:r>
      <w:r w:rsidRPr="00FE3C11">
        <w:rPr>
          <w:rFonts w:ascii="Montserrat" w:hAnsi="Montserrat"/>
          <w:color w:val="002060"/>
          <w:sz w:val="23"/>
          <w:szCs w:val="23"/>
        </w:rPr>
        <w:t>Simple scanning and replicating won’t really do the job: although it transmits the papers electronically to the examiners, the process makes marking much harder. Examiners need to manually go through each answer script and have to sift out the relevant information. Instead,</w:t>
      </w:r>
      <w:r w:rsidRPr="00FE3C11">
        <w:rPr>
          <w:rFonts w:ascii="Montserrat" w:hAnsi="Montserrat"/>
          <w:color w:val="194969" w:themeColor="accent2" w:themeShade="80"/>
          <w:sz w:val="23"/>
          <w:szCs w:val="23"/>
        </w:rPr>
        <w:t> </w:t>
      </w:r>
      <w:hyperlink r:id="rId24" w:history="1">
        <w:r w:rsidRPr="00FE3C11">
          <w:rPr>
            <w:rStyle w:val="Hyperlink"/>
            <w:rFonts w:ascii="Montserrat" w:hAnsi="Montserrat"/>
            <w:color w:val="194969" w:themeColor="accent2" w:themeShade="80"/>
            <w:sz w:val="23"/>
            <w:szCs w:val="23"/>
          </w:rPr>
          <w:t>Cambridge Assessments uses OCR technology</w:t>
        </w:r>
      </w:hyperlink>
      <w:r w:rsidRPr="00FE3C11">
        <w:rPr>
          <w:rFonts w:ascii="Montserrat" w:hAnsi="Montserrat"/>
          <w:color w:val="002060"/>
          <w:sz w:val="23"/>
          <w:szCs w:val="23"/>
        </w:rPr>
        <w:t> to scan each paper that passes through their system. This allows for proper documentation and sorting of answers. For example, with OCR technology, papers can be scanned into the system, and computers can group together sets of papers based on age range, location, examination type, examination level, and more. Humans don’t need to physically sit at sorting centers to group papers together—OCR makes it possible via computers. Additionally, OCR allows answers to be separated by question. For example, if an examiner wants to mark “question 2” from a given paper, OCR technology can scan and separate out all of the “question 2s” from all the papers so that the examiner can mark them all at once. This is far more efficient and faster than having an examiner manually open each document, scroll to question 2, and then mark all of them one by one.</w:t>
      </w:r>
    </w:p>
    <w:p w14:paraId="10830639" w14:textId="0D926C56" w:rsidR="00B778D4" w:rsidRDefault="00B778D4" w:rsidP="00B778D4">
      <w:pPr>
        <w:pStyle w:val="NormalWeb"/>
        <w:shd w:val="clear" w:color="auto" w:fill="FFFFFF"/>
        <w:spacing w:before="0" w:after="120" w:line="375" w:lineRule="atLeast"/>
        <w:rPr>
          <w:rFonts w:ascii="Montserrat" w:hAnsi="Montserrat"/>
          <w:color w:val="002060"/>
          <w:sz w:val="23"/>
          <w:szCs w:val="23"/>
        </w:rPr>
      </w:pPr>
    </w:p>
    <w:p w14:paraId="4552D87D" w14:textId="77777777" w:rsidR="00B778D4" w:rsidRPr="00FE3C11" w:rsidRDefault="00B778D4" w:rsidP="00B778D4">
      <w:pPr>
        <w:pStyle w:val="NormalWeb"/>
        <w:shd w:val="clear" w:color="auto" w:fill="FFFFFF"/>
        <w:spacing w:before="0" w:after="120" w:line="375" w:lineRule="atLeast"/>
        <w:rPr>
          <w:rFonts w:ascii="Montserrat" w:hAnsi="Montserrat"/>
          <w:color w:val="002060"/>
          <w:sz w:val="23"/>
          <w:szCs w:val="23"/>
        </w:rPr>
      </w:pPr>
    </w:p>
    <w:p w14:paraId="1C865521" w14:textId="49698879" w:rsidR="00FD2506" w:rsidRPr="00FD2506" w:rsidRDefault="00FD2506" w:rsidP="00FD2506">
      <w:pPr>
        <w:pStyle w:val="NormalWeb"/>
        <w:shd w:val="clear" w:color="auto" w:fill="FFFFFF"/>
        <w:spacing w:before="0" w:after="120" w:line="375" w:lineRule="atLeast"/>
        <w:ind w:left="720"/>
        <w:rPr>
          <w:rFonts w:ascii="Montserrat" w:hAnsi="Montserrat"/>
          <w:b/>
          <w:bCs/>
          <w:color w:val="002060"/>
          <w:sz w:val="48"/>
          <w:szCs w:val="48"/>
        </w:rPr>
      </w:pPr>
      <w:r w:rsidRPr="00FD2506">
        <w:rPr>
          <w:rFonts w:ascii="Montserrat" w:hAnsi="Montserrat"/>
          <w:b/>
          <w:bCs/>
          <w:color w:val="002060"/>
          <w:sz w:val="48"/>
          <w:szCs w:val="48"/>
        </w:rPr>
        <w:lastRenderedPageBreak/>
        <w:t>Stadtwerke München:</w:t>
      </w:r>
    </w:p>
    <w:p w14:paraId="3496EEB4" w14:textId="7177D07E" w:rsidR="00FD2506" w:rsidRPr="00FE3C11" w:rsidRDefault="00FD2506" w:rsidP="00FD2506">
      <w:pPr>
        <w:pStyle w:val="NormalWeb"/>
        <w:numPr>
          <w:ilvl w:val="0"/>
          <w:numId w:val="3"/>
        </w:numPr>
        <w:shd w:val="clear" w:color="auto" w:fill="FFFFFF"/>
        <w:spacing w:before="0" w:after="120" w:line="375" w:lineRule="atLeast"/>
        <w:rPr>
          <w:rFonts w:ascii="Montserrat" w:hAnsi="Montserrat"/>
          <w:color w:val="002060"/>
          <w:sz w:val="23"/>
          <w:szCs w:val="23"/>
        </w:rPr>
      </w:pPr>
      <w:r>
        <w:rPr>
          <w:rFonts w:ascii="Montserrat" w:hAnsi="Montserrat"/>
          <w:color w:val="256D9D" w:themeColor="accent2" w:themeShade="BF"/>
          <w:sz w:val="40"/>
          <w:szCs w:val="40"/>
        </w:rPr>
        <w:t xml:space="preserve"> </w:t>
      </w:r>
      <w:r w:rsidRPr="00FE3C11">
        <w:rPr>
          <w:rFonts w:ascii="Montserrat" w:hAnsi="Montserrat"/>
          <w:color w:val="002060"/>
          <w:sz w:val="23"/>
          <w:szCs w:val="23"/>
        </w:rPr>
        <w:t>a communal company owned by the city of Munich, was one of the first major government-led organizations to adopt a novel form of OCR—</w:t>
      </w:r>
      <w:hyperlink r:id="rId25" w:history="1">
        <w:r w:rsidRPr="00FE3C11">
          <w:rPr>
            <w:rStyle w:val="Hyperlink"/>
            <w:rFonts w:ascii="Montserrat" w:hAnsi="Montserrat"/>
            <w:color w:val="194969" w:themeColor="accent2" w:themeShade="80"/>
            <w:sz w:val="23"/>
            <w:szCs w:val="23"/>
          </w:rPr>
          <w:t>license plate scanning</w:t>
        </w:r>
      </w:hyperlink>
      <w:r w:rsidRPr="00FE3C11">
        <w:rPr>
          <w:rFonts w:ascii="Montserrat" w:hAnsi="Montserrat"/>
          <w:color w:val="002060"/>
          <w:sz w:val="23"/>
          <w:szCs w:val="23"/>
        </w:rPr>
        <w:t>. The company offers public services such as public transport and parking management, and as such, parking inspection became an important part of their work. However, manual parking inspection can be quite a chore—to ensure accuracy, parking inspectors were made to input the license plate number into the system twice, manually. Not only was this cumbersome, it was also a waste of resources that could have easily been deployed elsewhere.</w:t>
      </w:r>
    </w:p>
    <w:p w14:paraId="1D5042F0" w14:textId="5BEF60B4" w:rsidR="00FD2506" w:rsidRDefault="00FD2506" w:rsidP="00FD2506">
      <w:pPr>
        <w:pStyle w:val="NormalWeb"/>
        <w:numPr>
          <w:ilvl w:val="0"/>
          <w:numId w:val="3"/>
        </w:numPr>
        <w:shd w:val="clear" w:color="auto" w:fill="FFFFFF"/>
        <w:spacing w:before="0" w:after="120" w:line="375" w:lineRule="atLeast"/>
        <w:rPr>
          <w:rFonts w:ascii="Montserrat" w:hAnsi="Montserrat"/>
          <w:color w:val="002060"/>
          <w:sz w:val="23"/>
          <w:szCs w:val="23"/>
        </w:rPr>
      </w:pPr>
      <w:r w:rsidRPr="00FE3C11">
        <w:rPr>
          <w:rFonts w:ascii="Montserrat" w:hAnsi="Montserrat"/>
          <w:color w:val="002060"/>
          <w:sz w:val="23"/>
          <w:szCs w:val="23"/>
        </w:rPr>
        <w:t>The city of Munich found their solution in Any line, an OCR app that allowed parking inspectors to accurately input license plate numbers into their system in under one second. This allows them to save a lot of time and effort during parking management. A spokesperson for Stadtwerke München said OCR has “made it much faster for our parking attendants to collect license plate data. This efficiency improvement at the base of our parking control operations will help us to improve parking control within Munich.”</w:t>
      </w:r>
    </w:p>
    <w:p w14:paraId="095DB03C" w14:textId="6A3EB547" w:rsidR="00FD2506" w:rsidRDefault="00FD2506" w:rsidP="00FD2506">
      <w:pPr>
        <w:pStyle w:val="NormalWeb"/>
        <w:shd w:val="clear" w:color="auto" w:fill="FFFFFF"/>
        <w:spacing w:before="0" w:after="120" w:line="375" w:lineRule="atLeast"/>
        <w:rPr>
          <w:rFonts w:ascii="Montserrat" w:hAnsi="Montserrat"/>
          <w:color w:val="002060"/>
          <w:sz w:val="23"/>
          <w:szCs w:val="23"/>
        </w:rPr>
      </w:pPr>
    </w:p>
    <w:p w14:paraId="02BD4993" w14:textId="2368B788" w:rsidR="00FD2506" w:rsidRDefault="00FD2506" w:rsidP="00FD2506">
      <w:pPr>
        <w:pStyle w:val="NormalWeb"/>
        <w:shd w:val="clear" w:color="auto" w:fill="FFFFFF"/>
        <w:spacing w:before="0" w:after="120" w:line="375" w:lineRule="atLeast"/>
        <w:rPr>
          <w:rFonts w:ascii="Montserrat" w:hAnsi="Montserrat"/>
          <w:color w:val="002060"/>
          <w:sz w:val="23"/>
          <w:szCs w:val="23"/>
        </w:rPr>
      </w:pPr>
    </w:p>
    <w:p w14:paraId="7CAEB81B" w14:textId="035592A9" w:rsidR="00FD2506" w:rsidRDefault="00E54402" w:rsidP="00FD2506">
      <w:pPr>
        <w:pStyle w:val="NormalWeb"/>
        <w:shd w:val="clear" w:color="auto" w:fill="FFFFFF"/>
        <w:spacing w:before="0" w:after="120" w:line="375" w:lineRule="atLeast"/>
        <w:rPr>
          <w:rFonts w:ascii="Montserrat" w:hAnsi="Montserrat"/>
          <w:color w:val="002060"/>
          <w:sz w:val="23"/>
          <w:szCs w:val="23"/>
        </w:rPr>
      </w:pPr>
      <w:r w:rsidRPr="00FD2506">
        <w:rPr>
          <w:rFonts w:ascii="Montserrat" w:hAnsi="Montserrat"/>
          <w:b/>
          <w:bCs/>
          <w:noProof/>
          <w:color w:val="002060"/>
          <w:sz w:val="48"/>
          <w:szCs w:val="48"/>
        </w:rPr>
        <w:drawing>
          <wp:anchor distT="0" distB="0" distL="114300" distR="114300" simplePos="0" relativeHeight="251664384" behindDoc="1" locked="0" layoutInCell="1" allowOverlap="1" wp14:anchorId="0F58F0CC" wp14:editId="4344D6FE">
            <wp:simplePos x="0" y="0"/>
            <wp:positionH relativeFrom="column">
              <wp:posOffset>535305</wp:posOffset>
            </wp:positionH>
            <wp:positionV relativeFrom="page">
              <wp:posOffset>5447665</wp:posOffset>
            </wp:positionV>
            <wp:extent cx="5627370" cy="3190875"/>
            <wp:effectExtent l="0" t="0" r="0" b="9525"/>
            <wp:wrapThrough wrapText="bothSides">
              <wp:wrapPolygon edited="0">
                <wp:start x="0" y="0"/>
                <wp:lineTo x="0" y="21536"/>
                <wp:lineTo x="21498" y="21536"/>
                <wp:lineTo x="21498" y="0"/>
                <wp:lineTo x="0" y="0"/>
              </wp:wrapPolygon>
            </wp:wrapThrough>
            <wp:docPr id="10" name="Picture 10" descr="The front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 front of a car&#10;&#10;Description automatically generated with medium confidence"/>
                    <pic:cNvPicPr/>
                  </pic:nvPicPr>
                  <pic:blipFill>
                    <a:blip r:embed="rId26"/>
                    <a:stretch>
                      <a:fillRect/>
                    </a:stretch>
                  </pic:blipFill>
                  <pic:spPr>
                    <a:xfrm>
                      <a:off x="0" y="0"/>
                      <a:ext cx="5627370" cy="3190875"/>
                    </a:xfrm>
                    <a:prstGeom prst="rect">
                      <a:avLst/>
                    </a:prstGeom>
                  </pic:spPr>
                </pic:pic>
              </a:graphicData>
            </a:graphic>
            <wp14:sizeRelH relativeFrom="margin">
              <wp14:pctWidth>0</wp14:pctWidth>
            </wp14:sizeRelH>
            <wp14:sizeRelV relativeFrom="margin">
              <wp14:pctHeight>0</wp14:pctHeight>
            </wp14:sizeRelV>
          </wp:anchor>
        </w:drawing>
      </w:r>
    </w:p>
    <w:p w14:paraId="2174EB34" w14:textId="1D6FEDA1" w:rsidR="00FD2506" w:rsidRDefault="00FD2506" w:rsidP="00FD2506">
      <w:pPr>
        <w:pStyle w:val="NormalWeb"/>
        <w:shd w:val="clear" w:color="auto" w:fill="FFFFFF"/>
        <w:spacing w:before="0" w:after="120" w:line="375" w:lineRule="atLeast"/>
        <w:rPr>
          <w:rFonts w:ascii="Montserrat" w:hAnsi="Montserrat"/>
          <w:color w:val="002060"/>
          <w:sz w:val="23"/>
          <w:szCs w:val="23"/>
        </w:rPr>
      </w:pPr>
    </w:p>
    <w:p w14:paraId="69FBF4C1" w14:textId="01E983F5" w:rsidR="00FD2506" w:rsidRDefault="00FD2506" w:rsidP="00FD2506">
      <w:pPr>
        <w:pStyle w:val="NormalWeb"/>
        <w:shd w:val="clear" w:color="auto" w:fill="FFFFFF"/>
        <w:spacing w:before="0" w:after="120" w:line="375" w:lineRule="atLeast"/>
        <w:rPr>
          <w:rFonts w:ascii="Montserrat" w:hAnsi="Montserrat"/>
          <w:color w:val="002060"/>
          <w:sz w:val="23"/>
          <w:szCs w:val="23"/>
        </w:rPr>
      </w:pPr>
    </w:p>
    <w:p w14:paraId="7677FA6F" w14:textId="73CF6983" w:rsidR="00FD2506" w:rsidRDefault="00FD2506" w:rsidP="00FD2506">
      <w:pPr>
        <w:pStyle w:val="NormalWeb"/>
        <w:shd w:val="clear" w:color="auto" w:fill="FFFFFF"/>
        <w:spacing w:before="0" w:after="120" w:line="375" w:lineRule="atLeast"/>
        <w:rPr>
          <w:rFonts w:ascii="Montserrat" w:hAnsi="Montserrat"/>
          <w:color w:val="002060"/>
          <w:sz w:val="23"/>
          <w:szCs w:val="23"/>
        </w:rPr>
      </w:pPr>
    </w:p>
    <w:p w14:paraId="770FBACD" w14:textId="317E4030" w:rsidR="00FD2506" w:rsidRDefault="00FD2506" w:rsidP="00FD2506">
      <w:pPr>
        <w:pStyle w:val="NormalWeb"/>
        <w:shd w:val="clear" w:color="auto" w:fill="FFFFFF"/>
        <w:spacing w:before="0" w:after="120" w:line="375" w:lineRule="atLeast"/>
        <w:rPr>
          <w:rFonts w:ascii="Montserrat" w:hAnsi="Montserrat"/>
          <w:color w:val="002060"/>
          <w:sz w:val="23"/>
          <w:szCs w:val="23"/>
        </w:rPr>
      </w:pPr>
    </w:p>
    <w:p w14:paraId="537132B3" w14:textId="38B2DEE2" w:rsidR="00FD2506" w:rsidRDefault="00FD2506" w:rsidP="00FD2506">
      <w:pPr>
        <w:pStyle w:val="NormalWeb"/>
        <w:shd w:val="clear" w:color="auto" w:fill="FFFFFF"/>
        <w:spacing w:before="0" w:after="120" w:line="375" w:lineRule="atLeast"/>
        <w:rPr>
          <w:rFonts w:ascii="Montserrat" w:hAnsi="Montserrat"/>
          <w:color w:val="002060"/>
          <w:sz w:val="23"/>
          <w:szCs w:val="23"/>
        </w:rPr>
      </w:pPr>
    </w:p>
    <w:p w14:paraId="411D667C" w14:textId="1FF1697B" w:rsidR="00FD2506" w:rsidRDefault="00FD2506" w:rsidP="00FD2506">
      <w:pPr>
        <w:pStyle w:val="NormalWeb"/>
        <w:shd w:val="clear" w:color="auto" w:fill="FFFFFF"/>
        <w:spacing w:before="0" w:after="120" w:line="375" w:lineRule="atLeast"/>
        <w:rPr>
          <w:rFonts w:ascii="Montserrat" w:hAnsi="Montserrat"/>
          <w:color w:val="002060"/>
          <w:sz w:val="23"/>
          <w:szCs w:val="23"/>
        </w:rPr>
      </w:pPr>
    </w:p>
    <w:p w14:paraId="0B6863A3" w14:textId="3EC3106C" w:rsidR="00FD2506" w:rsidRDefault="00FD2506" w:rsidP="00FD2506">
      <w:pPr>
        <w:pStyle w:val="NormalWeb"/>
        <w:shd w:val="clear" w:color="auto" w:fill="FFFFFF"/>
        <w:spacing w:before="0" w:after="120" w:line="375" w:lineRule="atLeast"/>
        <w:rPr>
          <w:rFonts w:ascii="Montserrat" w:hAnsi="Montserrat"/>
          <w:color w:val="002060"/>
          <w:sz w:val="23"/>
          <w:szCs w:val="23"/>
        </w:rPr>
      </w:pPr>
    </w:p>
    <w:p w14:paraId="5C59DF84" w14:textId="7EE0B473" w:rsidR="00FD2506" w:rsidRDefault="00FD2506" w:rsidP="00FD2506">
      <w:pPr>
        <w:pStyle w:val="NormalWeb"/>
        <w:shd w:val="clear" w:color="auto" w:fill="FFFFFF"/>
        <w:spacing w:before="0" w:after="120" w:line="375" w:lineRule="atLeast"/>
        <w:rPr>
          <w:rFonts w:ascii="Montserrat" w:hAnsi="Montserrat"/>
          <w:color w:val="002060"/>
          <w:sz w:val="23"/>
          <w:szCs w:val="23"/>
        </w:rPr>
      </w:pPr>
    </w:p>
    <w:p w14:paraId="0D779664" w14:textId="3FD1427C" w:rsidR="00FD2506" w:rsidRDefault="00FD2506" w:rsidP="00FD2506">
      <w:pPr>
        <w:pStyle w:val="NormalWeb"/>
        <w:shd w:val="clear" w:color="auto" w:fill="FFFFFF"/>
        <w:spacing w:before="0" w:after="120" w:line="375" w:lineRule="atLeast"/>
        <w:rPr>
          <w:rFonts w:ascii="Montserrat" w:hAnsi="Montserrat"/>
          <w:color w:val="002060"/>
          <w:sz w:val="23"/>
          <w:szCs w:val="23"/>
        </w:rPr>
      </w:pPr>
    </w:p>
    <w:p w14:paraId="59F065D0" w14:textId="767EC370" w:rsidR="00FD2506" w:rsidRDefault="00FD2506" w:rsidP="00FD2506">
      <w:pPr>
        <w:pStyle w:val="NormalWeb"/>
        <w:shd w:val="clear" w:color="auto" w:fill="FFFFFF"/>
        <w:spacing w:before="0" w:after="120" w:line="375" w:lineRule="atLeast"/>
        <w:rPr>
          <w:rFonts w:ascii="Montserrat" w:hAnsi="Montserrat"/>
          <w:color w:val="002060"/>
          <w:sz w:val="23"/>
          <w:szCs w:val="23"/>
        </w:rPr>
      </w:pPr>
    </w:p>
    <w:p w14:paraId="781C8896" w14:textId="77777777" w:rsidR="00FD2506" w:rsidRPr="00FE3C11" w:rsidRDefault="00FD2506" w:rsidP="00FD2506">
      <w:pPr>
        <w:pStyle w:val="NormalWeb"/>
        <w:shd w:val="clear" w:color="auto" w:fill="FFFFFF"/>
        <w:spacing w:before="0" w:after="120" w:line="375" w:lineRule="atLeast"/>
        <w:rPr>
          <w:rFonts w:ascii="Montserrat" w:hAnsi="Montserrat"/>
          <w:color w:val="002060"/>
          <w:sz w:val="23"/>
          <w:szCs w:val="23"/>
        </w:rPr>
      </w:pPr>
    </w:p>
    <w:p w14:paraId="7F262DCB" w14:textId="3AD4BEE5" w:rsidR="00E54402" w:rsidRPr="00E54402" w:rsidRDefault="00FD2506" w:rsidP="00E54402">
      <w:pPr>
        <w:pStyle w:val="NormalWeb"/>
        <w:shd w:val="clear" w:color="auto" w:fill="FFFFFF"/>
        <w:spacing w:before="0" w:after="120" w:line="375" w:lineRule="atLeast"/>
        <w:ind w:left="720"/>
        <w:rPr>
          <w:rFonts w:ascii="Arial" w:hAnsi="Arial" w:cs="Arial"/>
          <w:b/>
          <w:bCs/>
          <w:color w:val="002060"/>
          <w:sz w:val="48"/>
          <w:szCs w:val="48"/>
        </w:rPr>
      </w:pPr>
      <w:r w:rsidRPr="00E54402">
        <w:rPr>
          <w:rFonts w:ascii="Roboto" w:hAnsi="Roboto"/>
          <w:b/>
          <w:bCs/>
          <w:color w:val="002060"/>
          <w:sz w:val="48"/>
          <w:szCs w:val="48"/>
          <w:shd w:val="clear" w:color="auto" w:fill="FFFFFF"/>
        </w:rPr>
        <w:t>OCR Applications in Banking</w:t>
      </w:r>
      <w:r w:rsidRPr="00E54402">
        <w:rPr>
          <w:rFonts w:ascii="Roboto" w:hAnsi="Roboto"/>
          <w:b/>
          <w:bCs/>
          <w:color w:val="002060"/>
          <w:sz w:val="48"/>
          <w:szCs w:val="48"/>
        </w:rPr>
        <w:t>:</w:t>
      </w:r>
    </w:p>
    <w:p w14:paraId="2B24B8F8" w14:textId="4E1462FC" w:rsidR="00FD2506" w:rsidRDefault="00FD2506" w:rsidP="00FD2506">
      <w:pPr>
        <w:pStyle w:val="NormalWeb"/>
        <w:numPr>
          <w:ilvl w:val="0"/>
          <w:numId w:val="3"/>
        </w:numPr>
        <w:shd w:val="clear" w:color="auto" w:fill="FFFFFF"/>
        <w:spacing w:before="0" w:after="120" w:line="375" w:lineRule="atLeast"/>
        <w:rPr>
          <w:rFonts w:ascii="Arial" w:hAnsi="Arial" w:cs="Arial"/>
          <w:color w:val="002060"/>
        </w:rPr>
      </w:pPr>
      <w:r w:rsidRPr="00937DFF">
        <w:rPr>
          <w:rFonts w:ascii="Roboto" w:hAnsi="Roboto"/>
          <w:color w:val="013A57" w:themeColor="accent1" w:themeShade="BF"/>
          <w:sz w:val="32"/>
          <w:szCs w:val="32"/>
        </w:rPr>
        <w:t xml:space="preserve"> </w:t>
      </w:r>
      <w:r w:rsidRPr="00FE3C11">
        <w:rPr>
          <w:rFonts w:ascii="Arial" w:hAnsi="Arial" w:cs="Arial"/>
          <w:color w:val="002060"/>
          <w:shd w:val="clear" w:color="auto" w:fill="FFFFFF"/>
        </w:rPr>
        <w:t>The banking industry is deemed one of the largest consumers of OCR recognition apps as it helps enhance security, improve data management, optimize risk management, and enhance customer experience. Before applying OCR technology, most banking documents were physical, including customer records, checks, bank statements, and others. Using an OCR recognition solution, it becomes possible to digitize and store even older documents in databases. OCR technology has also completely revolutionized the banking industry by:</w:t>
      </w:r>
      <w:r w:rsidRPr="00FE3C11">
        <w:rPr>
          <w:rFonts w:ascii="Arial" w:hAnsi="Arial" w:cs="Arial"/>
          <w:color w:val="002060"/>
        </w:rPr>
        <w:t xml:space="preserve"> </w:t>
      </w:r>
    </w:p>
    <w:p w14:paraId="3AD8DC62" w14:textId="77777777" w:rsidR="00FD2506" w:rsidRDefault="00FD2506" w:rsidP="00FD2506">
      <w:pPr>
        <w:pStyle w:val="NormalWeb"/>
        <w:numPr>
          <w:ilvl w:val="0"/>
          <w:numId w:val="4"/>
        </w:numPr>
        <w:shd w:val="clear" w:color="auto" w:fill="FFFFFF"/>
        <w:spacing w:before="0" w:after="120" w:line="375" w:lineRule="atLeast"/>
        <w:rPr>
          <w:rFonts w:ascii="Arial" w:hAnsi="Arial" w:cs="Arial"/>
          <w:color w:val="002060"/>
          <w:shd w:val="clear" w:color="auto" w:fill="FFFFFF"/>
        </w:rPr>
      </w:pPr>
      <w:r w:rsidRPr="00FE3C11">
        <w:rPr>
          <w:rFonts w:ascii="Arial" w:hAnsi="Arial" w:cs="Arial"/>
          <w:color w:val="002060"/>
          <w:shd w:val="clear" w:color="auto" w:fill="FFFFFF"/>
        </w:rPr>
        <w:t>Providing easy verification: OCR allows a real-time verification of money deposit checks and a signature by scanning them using an OCR-based application. An example of this can be seen in mobile banking apps, where checks can be deposited digitally and processed within days through OCR-based check depositing features.</w:t>
      </w:r>
    </w:p>
    <w:p w14:paraId="2C8B70B9" w14:textId="2EE72901" w:rsidR="00FD2506" w:rsidRPr="00E54402" w:rsidRDefault="00FD2506" w:rsidP="00FD2506">
      <w:pPr>
        <w:pStyle w:val="NormalWeb"/>
        <w:numPr>
          <w:ilvl w:val="0"/>
          <w:numId w:val="4"/>
        </w:numPr>
        <w:shd w:val="clear" w:color="auto" w:fill="FFFFFF"/>
        <w:spacing w:before="0" w:after="120" w:line="375" w:lineRule="atLeast"/>
        <w:rPr>
          <w:rFonts w:ascii="Montserrat" w:hAnsi="Montserrat"/>
          <w:color w:val="627597"/>
          <w:sz w:val="23"/>
          <w:szCs w:val="23"/>
        </w:rPr>
      </w:pPr>
      <w:r w:rsidRPr="00FE3C11">
        <w:rPr>
          <w:rFonts w:ascii="Arial" w:hAnsi="Arial" w:cs="Arial"/>
          <w:color w:val="002060"/>
          <w:shd w:val="clear" w:color="auto" w:fill="FFFFFF"/>
        </w:rPr>
        <w:t>Enhancing security: The electronic deposition of checks through OCR technology results in fraud prevention and increasingly secure transactions, fostering a better user experience. OCR can use the character reader count and machine learning methods to detect forged documents.</w:t>
      </w:r>
      <w:r w:rsidRPr="00937DFF">
        <w:rPr>
          <w:rFonts w:asciiTheme="majorBidi" w:hAnsiTheme="majorBidi" w:cstheme="majorBidi"/>
          <w:color w:val="002060"/>
          <w:sz w:val="32"/>
          <w:szCs w:val="32"/>
          <w:shd w:val="clear" w:color="auto" w:fill="FFFFFF"/>
        </w:rPr>
        <w:t xml:space="preserve">  </w:t>
      </w:r>
      <w:r w:rsidRPr="00937DFF">
        <w:rPr>
          <w:rFonts w:asciiTheme="majorBidi" w:hAnsiTheme="majorBidi" w:cstheme="majorBidi"/>
          <w:color w:val="002060"/>
          <w:sz w:val="32"/>
          <w:szCs w:val="32"/>
        </w:rPr>
        <w:t xml:space="preserve"> </w:t>
      </w:r>
    </w:p>
    <w:p w14:paraId="5BA871BB" w14:textId="681FF0EE" w:rsidR="00E54402" w:rsidRDefault="00E54402" w:rsidP="00E54402">
      <w:pPr>
        <w:pStyle w:val="NormalWeb"/>
        <w:shd w:val="clear" w:color="auto" w:fill="FFFFFF"/>
        <w:spacing w:before="0" w:after="120" w:line="375" w:lineRule="atLeast"/>
        <w:rPr>
          <w:rFonts w:asciiTheme="majorBidi" w:hAnsiTheme="majorBidi" w:cstheme="majorBidi"/>
          <w:color w:val="002060"/>
          <w:sz w:val="32"/>
          <w:szCs w:val="32"/>
        </w:rPr>
      </w:pPr>
    </w:p>
    <w:p w14:paraId="2C6AC277" w14:textId="0EAC2A11" w:rsidR="00E54402" w:rsidRDefault="00E54402" w:rsidP="00E54402">
      <w:pPr>
        <w:pStyle w:val="NormalWeb"/>
        <w:shd w:val="clear" w:color="auto" w:fill="FFFFFF"/>
        <w:spacing w:before="0" w:after="120" w:line="375" w:lineRule="atLeast"/>
        <w:rPr>
          <w:rFonts w:asciiTheme="majorBidi" w:hAnsiTheme="majorBidi" w:cstheme="majorBidi"/>
          <w:color w:val="002060"/>
          <w:sz w:val="32"/>
          <w:szCs w:val="32"/>
        </w:rPr>
      </w:pPr>
      <w:r w:rsidRPr="00E54402">
        <w:rPr>
          <w:rFonts w:ascii="Montserrat" w:hAnsi="Montserrat"/>
          <w:b/>
          <w:bCs/>
          <w:noProof/>
          <w:color w:val="002060"/>
          <w:sz w:val="48"/>
          <w:szCs w:val="48"/>
        </w:rPr>
        <w:drawing>
          <wp:anchor distT="0" distB="0" distL="114300" distR="114300" simplePos="0" relativeHeight="251667456" behindDoc="0" locked="0" layoutInCell="1" allowOverlap="1" wp14:anchorId="2A438281" wp14:editId="2103421E">
            <wp:simplePos x="0" y="0"/>
            <wp:positionH relativeFrom="column">
              <wp:posOffset>459105</wp:posOffset>
            </wp:positionH>
            <wp:positionV relativeFrom="margin">
              <wp:posOffset>5120640</wp:posOffset>
            </wp:positionV>
            <wp:extent cx="5685155" cy="2933700"/>
            <wp:effectExtent l="0" t="0" r="0" b="0"/>
            <wp:wrapThrough wrapText="bothSides">
              <wp:wrapPolygon edited="0">
                <wp:start x="0" y="0"/>
                <wp:lineTo x="0" y="21460"/>
                <wp:lineTo x="21496" y="21460"/>
                <wp:lineTo x="21496" y="0"/>
                <wp:lineTo x="0" y="0"/>
              </wp:wrapPolygon>
            </wp:wrapThrough>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27"/>
                    <a:stretch>
                      <a:fillRect/>
                    </a:stretch>
                  </pic:blipFill>
                  <pic:spPr>
                    <a:xfrm>
                      <a:off x="0" y="0"/>
                      <a:ext cx="5685155" cy="2933700"/>
                    </a:xfrm>
                    <a:prstGeom prst="rect">
                      <a:avLst/>
                    </a:prstGeom>
                  </pic:spPr>
                </pic:pic>
              </a:graphicData>
            </a:graphic>
            <wp14:sizeRelH relativeFrom="margin">
              <wp14:pctWidth>0</wp14:pctWidth>
            </wp14:sizeRelH>
            <wp14:sizeRelV relativeFrom="margin">
              <wp14:pctHeight>0</wp14:pctHeight>
            </wp14:sizeRelV>
          </wp:anchor>
        </w:drawing>
      </w:r>
    </w:p>
    <w:p w14:paraId="6D2823AA" w14:textId="37ED1F6D" w:rsidR="00E54402" w:rsidRDefault="00E54402" w:rsidP="00E54402">
      <w:pPr>
        <w:pStyle w:val="NormalWeb"/>
        <w:shd w:val="clear" w:color="auto" w:fill="FFFFFF"/>
        <w:spacing w:before="0" w:after="120" w:line="375" w:lineRule="atLeast"/>
        <w:rPr>
          <w:rFonts w:asciiTheme="majorBidi" w:hAnsiTheme="majorBidi" w:cstheme="majorBidi"/>
          <w:color w:val="002060"/>
          <w:sz w:val="32"/>
          <w:szCs w:val="32"/>
        </w:rPr>
      </w:pPr>
    </w:p>
    <w:p w14:paraId="1EDB7D61" w14:textId="77777777" w:rsidR="00E54402" w:rsidRPr="00D46BB0" w:rsidRDefault="00E54402" w:rsidP="00E54402">
      <w:pPr>
        <w:pStyle w:val="NormalWeb"/>
        <w:shd w:val="clear" w:color="auto" w:fill="FFFFFF"/>
        <w:spacing w:before="0" w:after="120" w:line="375" w:lineRule="atLeast"/>
        <w:rPr>
          <w:rFonts w:ascii="Montserrat" w:hAnsi="Montserrat"/>
          <w:color w:val="627597"/>
          <w:sz w:val="23"/>
          <w:szCs w:val="23"/>
        </w:rPr>
      </w:pPr>
    </w:p>
    <w:p w14:paraId="5307AD46" w14:textId="014ECE01" w:rsidR="00E54402" w:rsidRPr="00E54402" w:rsidRDefault="00FD2506" w:rsidP="00FD2506">
      <w:pPr>
        <w:pStyle w:val="NormalWeb"/>
        <w:numPr>
          <w:ilvl w:val="0"/>
          <w:numId w:val="4"/>
        </w:numPr>
        <w:shd w:val="clear" w:color="auto" w:fill="FFFFFF"/>
        <w:spacing w:before="0" w:after="120" w:line="375" w:lineRule="atLeast"/>
        <w:rPr>
          <w:rFonts w:ascii="Montserrat" w:hAnsi="Montserrat"/>
          <w:b/>
          <w:bCs/>
          <w:color w:val="002060"/>
          <w:sz w:val="48"/>
          <w:szCs w:val="48"/>
        </w:rPr>
      </w:pPr>
      <w:r w:rsidRPr="00E54402">
        <w:rPr>
          <w:rFonts w:asciiTheme="majorBidi" w:hAnsiTheme="majorBidi" w:cstheme="majorBidi"/>
          <w:b/>
          <w:bCs/>
          <w:color w:val="002060"/>
          <w:sz w:val="48"/>
          <w:szCs w:val="48"/>
          <w:shd w:val="clear" w:color="auto" w:fill="FFFFFF"/>
        </w:rPr>
        <w:lastRenderedPageBreak/>
        <w:t>OCR Use Cases in Healthcare OCR machine:</w:t>
      </w:r>
    </w:p>
    <w:p w14:paraId="7C7029DE" w14:textId="1E138D09" w:rsidR="00FD2506" w:rsidRPr="00FE3C11" w:rsidRDefault="00FD2506" w:rsidP="00FD2506">
      <w:pPr>
        <w:pStyle w:val="NormalWeb"/>
        <w:numPr>
          <w:ilvl w:val="0"/>
          <w:numId w:val="4"/>
        </w:numPr>
        <w:shd w:val="clear" w:color="auto" w:fill="FFFFFF"/>
        <w:spacing w:before="0" w:after="120" w:line="375" w:lineRule="atLeast"/>
        <w:rPr>
          <w:rFonts w:ascii="Montserrat" w:hAnsi="Montserrat"/>
          <w:color w:val="627597"/>
          <w:sz w:val="23"/>
          <w:szCs w:val="23"/>
        </w:rPr>
      </w:pPr>
      <w:r w:rsidRPr="00FE3C11">
        <w:rPr>
          <w:rFonts w:asciiTheme="majorBidi" w:hAnsiTheme="majorBidi" w:cstheme="majorBidi"/>
          <w:color w:val="013A57" w:themeColor="accent1" w:themeShade="BF"/>
          <w:sz w:val="27"/>
          <w:szCs w:val="27"/>
          <w:shd w:val="clear" w:color="auto" w:fill="FFFFFF"/>
        </w:rPr>
        <w:t xml:space="preserve"> </w:t>
      </w:r>
      <w:r w:rsidRPr="00FE3C11">
        <w:rPr>
          <w:rFonts w:asciiTheme="majorBidi" w:hAnsiTheme="majorBidi" w:cstheme="majorBidi"/>
          <w:color w:val="002060"/>
          <w:sz w:val="27"/>
          <w:szCs w:val="27"/>
          <w:shd w:val="clear" w:color="auto" w:fill="FFFFFF"/>
        </w:rPr>
        <w:t>learning has proved to be beneficial for the healthcare industry. In the healthcare sector, OCR technology allows patient medical histories to be accessed digitally by patients and doctors alike. In addition, patient records, including their X-rays, treatments, tests, hospital records, and insurance payments, can easily be scanned, searched, and stored using OCR full form methods to digitize records and read labels with cameras. Thus, optical character recognition helps streamline the workflow and reduce manual work at hospitals while keeping the records up to date.  </w:t>
      </w:r>
      <w:r w:rsidRPr="00FE3C11">
        <w:rPr>
          <w:rFonts w:asciiTheme="majorBidi" w:hAnsiTheme="majorBidi" w:cstheme="majorBidi"/>
          <w:color w:val="333333"/>
          <w:sz w:val="27"/>
          <w:szCs w:val="27"/>
        </w:rPr>
        <w:br/>
      </w:r>
    </w:p>
    <w:p w14:paraId="2BB8074A" w14:textId="31ED4E6A" w:rsidR="000E66FA" w:rsidRPr="00D70D02" w:rsidRDefault="00E54402" w:rsidP="000E66FA">
      <w:pPr>
        <w:pStyle w:val="Heading1"/>
      </w:pPr>
      <w:r w:rsidRPr="00E54402">
        <w:rPr>
          <w:rFonts w:ascii="Montserrat" w:hAnsi="Montserrat"/>
          <w:b w:val="0"/>
          <w:bCs/>
          <w:noProof/>
          <w:color w:val="002060"/>
          <w:sz w:val="48"/>
          <w:szCs w:val="48"/>
        </w:rPr>
        <w:drawing>
          <wp:anchor distT="0" distB="0" distL="114300" distR="114300" simplePos="0" relativeHeight="251666432" behindDoc="0" locked="0" layoutInCell="1" allowOverlap="1" wp14:anchorId="3F010613" wp14:editId="57DB928D">
            <wp:simplePos x="0" y="0"/>
            <wp:positionH relativeFrom="column">
              <wp:posOffset>878205</wp:posOffset>
            </wp:positionH>
            <wp:positionV relativeFrom="page">
              <wp:posOffset>4247515</wp:posOffset>
            </wp:positionV>
            <wp:extent cx="4762500" cy="2790825"/>
            <wp:effectExtent l="0" t="0" r="0" b="9525"/>
            <wp:wrapThrough wrapText="bothSides">
              <wp:wrapPolygon edited="0">
                <wp:start x="0" y="0"/>
                <wp:lineTo x="0" y="21526"/>
                <wp:lineTo x="21514" y="21526"/>
                <wp:lineTo x="21514" y="0"/>
                <wp:lineTo x="0" y="0"/>
              </wp:wrapPolygon>
            </wp:wrapThrough>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8"/>
                    <a:stretch>
                      <a:fillRect/>
                    </a:stretch>
                  </pic:blipFill>
                  <pic:spPr>
                    <a:xfrm>
                      <a:off x="0" y="0"/>
                      <a:ext cx="4762500" cy="2790825"/>
                    </a:xfrm>
                    <a:prstGeom prst="rect">
                      <a:avLst/>
                    </a:prstGeom>
                  </pic:spPr>
                </pic:pic>
              </a:graphicData>
            </a:graphic>
            <wp14:sizeRelH relativeFrom="margin">
              <wp14:pctWidth>0</wp14:pctWidth>
            </wp14:sizeRelH>
            <wp14:sizeRelV relativeFrom="margin">
              <wp14:pctHeight>0</wp14:pctHeight>
            </wp14:sizeRelV>
          </wp:anchor>
        </w:drawing>
      </w:r>
    </w:p>
    <w:p w14:paraId="4BF104D4" w14:textId="708FE838" w:rsidR="00A70BBD" w:rsidRDefault="00A70BBD">
      <w:pPr>
        <w:pStyle w:val="Heading1"/>
      </w:pPr>
    </w:p>
    <w:p w14:paraId="5BCC8EB9" w14:textId="518C3C14" w:rsidR="00A70BBD" w:rsidRPr="00A70BBD" w:rsidRDefault="00A70BBD" w:rsidP="00A70BBD"/>
    <w:p w14:paraId="0BE9A230" w14:textId="1CFFB387" w:rsidR="00A70BBD" w:rsidRPr="00A70BBD" w:rsidRDefault="00A70BBD" w:rsidP="00A70BBD"/>
    <w:p w14:paraId="1896FC57" w14:textId="735B5537" w:rsidR="00A70BBD" w:rsidRPr="00A70BBD" w:rsidRDefault="00A70BBD" w:rsidP="00A70BBD"/>
    <w:p w14:paraId="11E1275A" w14:textId="05AF71A7" w:rsidR="00A70BBD" w:rsidRPr="00A70BBD" w:rsidRDefault="00A70BBD" w:rsidP="00A70BBD"/>
    <w:p w14:paraId="36A7D1DC" w14:textId="5F2AB59E" w:rsidR="00A70BBD" w:rsidRPr="00A70BBD" w:rsidRDefault="00A70BBD" w:rsidP="00A70BBD"/>
    <w:p w14:paraId="0486604B" w14:textId="3228D452" w:rsidR="00A70BBD" w:rsidRDefault="00A70BBD" w:rsidP="00A70BBD"/>
    <w:p w14:paraId="636614AB" w14:textId="529A4CE0" w:rsidR="00A70BBD" w:rsidRDefault="00A70BBD" w:rsidP="00A70BBD"/>
    <w:p w14:paraId="0483FE60" w14:textId="56C269E9" w:rsidR="00D618A9" w:rsidRDefault="00D618A9" w:rsidP="00A70BBD"/>
    <w:p w14:paraId="7B6602F5" w14:textId="138C5FC0" w:rsidR="00D618A9" w:rsidRDefault="00D618A9" w:rsidP="00A70BBD"/>
    <w:p w14:paraId="0B420E36" w14:textId="0027EFB5" w:rsidR="00D618A9" w:rsidRDefault="00D618A9" w:rsidP="00A70BBD"/>
    <w:p w14:paraId="1723AE2D" w14:textId="4EDDA966" w:rsidR="00D618A9" w:rsidRDefault="00D618A9" w:rsidP="00A70BBD"/>
    <w:p w14:paraId="28B886FA" w14:textId="4A1EF777" w:rsidR="00D618A9" w:rsidRDefault="00D618A9" w:rsidP="00A70BBD"/>
    <w:p w14:paraId="2108777C" w14:textId="5CDC8F0F" w:rsidR="00D618A9" w:rsidRDefault="00D618A9" w:rsidP="00A70BBD"/>
    <w:p w14:paraId="14692970" w14:textId="21677240" w:rsidR="00D618A9" w:rsidRDefault="00D618A9" w:rsidP="00A70BBD"/>
    <w:p w14:paraId="1896BC72" w14:textId="77777777" w:rsidR="00D618A9" w:rsidRDefault="00D618A9" w:rsidP="00A70BBD"/>
    <w:p w14:paraId="06D3E0F3" w14:textId="09698673" w:rsidR="00A70BBD" w:rsidRDefault="00A70BBD" w:rsidP="00A70BBD"/>
    <w:p w14:paraId="305797C9" w14:textId="196CF8D2" w:rsidR="00A70BBD" w:rsidRPr="0061292F" w:rsidRDefault="00A70BBD" w:rsidP="00A70BBD">
      <w:pPr>
        <w:rPr>
          <w:sz w:val="52"/>
          <w:szCs w:val="52"/>
        </w:rPr>
      </w:pPr>
      <w:r w:rsidRPr="0061292F">
        <w:rPr>
          <w:color w:val="0F0D29" w:themeColor="text1"/>
          <w:sz w:val="52"/>
          <w:szCs w:val="52"/>
        </w:rPr>
        <w:lastRenderedPageBreak/>
        <w:t>Academic publications (papers):</w:t>
      </w:r>
      <w:r w:rsidRPr="0061292F">
        <w:rPr>
          <w:sz w:val="52"/>
          <w:szCs w:val="52"/>
        </w:rPr>
        <w:t xml:space="preserve"> </w:t>
      </w:r>
    </w:p>
    <w:p w14:paraId="04925959" w14:textId="5952E992" w:rsidR="00A70BBD" w:rsidRDefault="00D618A9" w:rsidP="00A70BBD">
      <w:pPr>
        <w:pStyle w:val="ListParagraph"/>
        <w:numPr>
          <w:ilvl w:val="0"/>
          <w:numId w:val="5"/>
        </w:numPr>
        <w:rPr>
          <w:sz w:val="48"/>
          <w:szCs w:val="48"/>
        </w:rPr>
      </w:pPr>
      <w:r>
        <w:rPr>
          <w:sz w:val="48"/>
          <w:szCs w:val="48"/>
        </w:rPr>
        <w:t>First paper</w:t>
      </w:r>
    </w:p>
    <w:p w14:paraId="4EA85F59" w14:textId="77777777" w:rsidR="0061292F" w:rsidRDefault="0061292F" w:rsidP="0061292F">
      <w:pPr>
        <w:pStyle w:val="ListParagraph"/>
        <w:rPr>
          <w:color w:val="002060"/>
          <w:sz w:val="36"/>
          <w:szCs w:val="36"/>
        </w:rPr>
      </w:pPr>
      <w:r>
        <w:rPr>
          <w:color w:val="002060"/>
          <w:sz w:val="36"/>
          <w:szCs w:val="36"/>
        </w:rPr>
        <w:t>Image:</w:t>
      </w:r>
    </w:p>
    <w:p w14:paraId="63D27650" w14:textId="77777777" w:rsidR="0061292F" w:rsidRDefault="0061292F" w:rsidP="0061292F">
      <w:pPr>
        <w:pStyle w:val="ListParagraph"/>
        <w:rPr>
          <w:color w:val="002060"/>
          <w:sz w:val="36"/>
          <w:szCs w:val="36"/>
        </w:rPr>
      </w:pPr>
      <w:r w:rsidRPr="0061292F">
        <w:rPr>
          <w:noProof/>
          <w:color w:val="002060"/>
          <w:sz w:val="36"/>
          <w:szCs w:val="36"/>
        </w:rPr>
        <w:drawing>
          <wp:inline distT="0" distB="0" distL="0" distR="0" wp14:anchorId="2A58698F" wp14:editId="2B067D6E">
            <wp:extent cx="5520906" cy="141414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684" cy="1429457"/>
                    </a:xfrm>
                    <a:prstGeom prst="rect">
                      <a:avLst/>
                    </a:prstGeom>
                  </pic:spPr>
                </pic:pic>
              </a:graphicData>
            </a:graphic>
          </wp:inline>
        </w:drawing>
      </w:r>
    </w:p>
    <w:p w14:paraId="726944A4" w14:textId="77777777" w:rsidR="0061292F" w:rsidRDefault="0061292F" w:rsidP="0061292F">
      <w:pPr>
        <w:pStyle w:val="ListParagraph"/>
        <w:rPr>
          <w:color w:val="002060"/>
          <w:sz w:val="36"/>
          <w:szCs w:val="36"/>
        </w:rPr>
      </w:pPr>
    </w:p>
    <w:p w14:paraId="48D88779" w14:textId="1C11D01A" w:rsidR="0061292F" w:rsidRPr="0061292F" w:rsidRDefault="0061292F" w:rsidP="0061292F">
      <w:pPr>
        <w:pStyle w:val="ListParagraph"/>
        <w:rPr>
          <w:color w:val="002060"/>
          <w:sz w:val="36"/>
          <w:szCs w:val="36"/>
        </w:rPr>
      </w:pPr>
      <w:r w:rsidRPr="0061292F">
        <w:rPr>
          <w:noProof/>
        </w:rPr>
        <w:drawing>
          <wp:inline distT="0" distB="0" distL="0" distR="0" wp14:anchorId="6497A6EA" wp14:editId="4F06D32E">
            <wp:extent cx="5615797" cy="5175250"/>
            <wp:effectExtent l="0" t="0" r="444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3960" cy="5228850"/>
                    </a:xfrm>
                    <a:prstGeom prst="rect">
                      <a:avLst/>
                    </a:prstGeom>
                  </pic:spPr>
                </pic:pic>
              </a:graphicData>
            </a:graphic>
          </wp:inline>
        </w:drawing>
      </w:r>
    </w:p>
    <w:p w14:paraId="35D214A9" w14:textId="77777777" w:rsidR="0061292F" w:rsidRDefault="0061292F" w:rsidP="0061292F">
      <w:pPr>
        <w:pStyle w:val="ListParagraph"/>
        <w:rPr>
          <w:color w:val="002060"/>
          <w:sz w:val="36"/>
          <w:szCs w:val="36"/>
        </w:rPr>
      </w:pPr>
      <w:r w:rsidRPr="0061292F">
        <w:rPr>
          <w:noProof/>
          <w:color w:val="002060"/>
          <w:sz w:val="36"/>
          <w:szCs w:val="36"/>
        </w:rPr>
        <w:lastRenderedPageBreak/>
        <w:drawing>
          <wp:inline distT="0" distB="0" distL="0" distR="0" wp14:anchorId="634F8A3C" wp14:editId="65E9F73C">
            <wp:extent cx="5700981" cy="2705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08338" cy="2708591"/>
                    </a:xfrm>
                    <a:prstGeom prst="rect">
                      <a:avLst/>
                    </a:prstGeom>
                  </pic:spPr>
                </pic:pic>
              </a:graphicData>
            </a:graphic>
          </wp:inline>
        </w:drawing>
      </w:r>
    </w:p>
    <w:p w14:paraId="576F59DB" w14:textId="77777777" w:rsidR="0061292F" w:rsidRDefault="0061292F" w:rsidP="0061292F">
      <w:pPr>
        <w:pStyle w:val="ListParagraph"/>
        <w:rPr>
          <w:sz w:val="36"/>
          <w:szCs w:val="36"/>
        </w:rPr>
      </w:pPr>
      <w:r>
        <w:rPr>
          <w:color w:val="002060"/>
          <w:sz w:val="36"/>
          <w:szCs w:val="36"/>
        </w:rPr>
        <w:t>Descri</w:t>
      </w:r>
      <w:r>
        <w:rPr>
          <w:sz w:val="36"/>
          <w:szCs w:val="36"/>
        </w:rPr>
        <w:t>ption:</w:t>
      </w:r>
    </w:p>
    <w:p w14:paraId="65D704D1" w14:textId="77777777" w:rsidR="0061292F" w:rsidRPr="0061292F" w:rsidRDefault="0061292F" w:rsidP="0061292F">
      <w:pPr>
        <w:pStyle w:val="ListParagraph"/>
        <w:ind w:left="1440"/>
        <w:rPr>
          <w:b w:val="0"/>
          <w:bCs/>
          <w:color w:val="0F0D29" w:themeColor="text1"/>
          <w:sz w:val="32"/>
          <w:szCs w:val="32"/>
        </w:rPr>
      </w:pPr>
      <w:r w:rsidRPr="0061292F">
        <w:rPr>
          <w:b w:val="0"/>
          <w:bCs/>
          <w:color w:val="0F0D29" w:themeColor="text1"/>
          <w:sz w:val="32"/>
          <w:szCs w:val="32"/>
        </w:rPr>
        <w:t>the research paper is comparing statistical approach support vector machine (SVM) classifiers network method with statistical, template matching, structural pattern recognition, and graphical methods. It has proved Statistical SVM for OCR system performance that is providing a good result that is configured with machine learning approach.</w:t>
      </w:r>
    </w:p>
    <w:p w14:paraId="04E0B31A" w14:textId="77777777" w:rsidR="0061292F" w:rsidRDefault="0061292F" w:rsidP="0061292F">
      <w:pPr>
        <w:pStyle w:val="ListParagraph"/>
        <w:rPr>
          <w:color w:val="002060"/>
          <w:sz w:val="36"/>
          <w:szCs w:val="36"/>
        </w:rPr>
      </w:pPr>
      <w:r>
        <w:rPr>
          <w:color w:val="002060"/>
          <w:sz w:val="36"/>
          <w:szCs w:val="36"/>
        </w:rPr>
        <w:t>Link:</w:t>
      </w:r>
    </w:p>
    <w:p w14:paraId="3B439282" w14:textId="77777777" w:rsidR="0061292F" w:rsidRPr="0061292F" w:rsidRDefault="0061292F" w:rsidP="0061292F">
      <w:pPr>
        <w:pStyle w:val="ListParagraph"/>
        <w:ind w:firstLine="720"/>
        <w:jc w:val="center"/>
        <w:rPr>
          <w:b w:val="0"/>
          <w:bCs/>
          <w:color w:val="5951C8" w:themeColor="text1" w:themeTint="80"/>
          <w:sz w:val="36"/>
          <w:szCs w:val="36"/>
          <w:u w:val="single"/>
        </w:rPr>
      </w:pPr>
      <w:r w:rsidRPr="0061292F">
        <w:rPr>
          <w:b w:val="0"/>
          <w:bCs/>
          <w:color w:val="5951C8" w:themeColor="text1" w:themeTint="80"/>
          <w:sz w:val="36"/>
          <w:szCs w:val="36"/>
          <w:u w:val="single"/>
        </w:rPr>
        <w:t>https://irojournals.com/itdw/V3/I2/03.pdf</w:t>
      </w:r>
    </w:p>
    <w:p w14:paraId="5CD76772" w14:textId="77777777" w:rsidR="0061292F" w:rsidRPr="00057258" w:rsidRDefault="0061292F" w:rsidP="0061292F">
      <w:pPr>
        <w:pStyle w:val="ListParagraph"/>
        <w:rPr>
          <w:sz w:val="48"/>
          <w:szCs w:val="48"/>
        </w:rPr>
      </w:pPr>
    </w:p>
    <w:p w14:paraId="4A3D659D" w14:textId="554604BA" w:rsidR="00057258" w:rsidRDefault="00057258" w:rsidP="00057258">
      <w:pPr>
        <w:pStyle w:val="ListParagraph"/>
        <w:spacing w:line="480" w:lineRule="auto"/>
        <w:jc w:val="center"/>
        <w:rPr>
          <w:b w:val="0"/>
          <w:bCs/>
          <w:color w:val="0F0D29" w:themeColor="text1"/>
          <w:sz w:val="36"/>
          <w:szCs w:val="36"/>
          <w:u w:val="single"/>
        </w:rPr>
      </w:pPr>
    </w:p>
    <w:p w14:paraId="08D9BF0D" w14:textId="248307DA" w:rsidR="00D618A9" w:rsidRDefault="00D618A9" w:rsidP="00057258">
      <w:pPr>
        <w:pStyle w:val="ListParagraph"/>
        <w:spacing w:line="480" w:lineRule="auto"/>
        <w:jc w:val="center"/>
        <w:rPr>
          <w:b w:val="0"/>
          <w:bCs/>
          <w:color w:val="0F0D29" w:themeColor="text1"/>
          <w:sz w:val="36"/>
          <w:szCs w:val="36"/>
          <w:u w:val="single"/>
        </w:rPr>
      </w:pPr>
    </w:p>
    <w:p w14:paraId="51D0FD87" w14:textId="599AFAE2" w:rsidR="00D618A9" w:rsidRDefault="00D618A9" w:rsidP="00057258">
      <w:pPr>
        <w:pStyle w:val="ListParagraph"/>
        <w:spacing w:line="480" w:lineRule="auto"/>
        <w:jc w:val="center"/>
        <w:rPr>
          <w:b w:val="0"/>
          <w:bCs/>
          <w:color w:val="0F0D29" w:themeColor="text1"/>
          <w:sz w:val="36"/>
          <w:szCs w:val="36"/>
          <w:u w:val="single"/>
        </w:rPr>
      </w:pPr>
    </w:p>
    <w:p w14:paraId="29979DF3" w14:textId="389331B2" w:rsidR="00D618A9" w:rsidRDefault="00D618A9" w:rsidP="00057258">
      <w:pPr>
        <w:pStyle w:val="ListParagraph"/>
        <w:spacing w:line="480" w:lineRule="auto"/>
        <w:jc w:val="center"/>
        <w:rPr>
          <w:b w:val="0"/>
          <w:bCs/>
          <w:color w:val="0F0D29" w:themeColor="text1"/>
          <w:sz w:val="36"/>
          <w:szCs w:val="36"/>
          <w:u w:val="single"/>
        </w:rPr>
      </w:pPr>
    </w:p>
    <w:p w14:paraId="01E638E8" w14:textId="77777777" w:rsidR="00D618A9" w:rsidRDefault="00D618A9" w:rsidP="00057258">
      <w:pPr>
        <w:pStyle w:val="ListParagraph"/>
        <w:spacing w:line="480" w:lineRule="auto"/>
        <w:jc w:val="center"/>
        <w:rPr>
          <w:b w:val="0"/>
          <w:bCs/>
          <w:color w:val="0F0D29" w:themeColor="text1"/>
          <w:sz w:val="36"/>
          <w:szCs w:val="36"/>
          <w:u w:val="single"/>
        </w:rPr>
      </w:pPr>
    </w:p>
    <w:p w14:paraId="6DBDCB2F" w14:textId="77D9BC1B" w:rsidR="00057258" w:rsidRDefault="00D618A9" w:rsidP="00057258">
      <w:pPr>
        <w:pStyle w:val="ListParagraph"/>
        <w:numPr>
          <w:ilvl w:val="0"/>
          <w:numId w:val="5"/>
        </w:numPr>
        <w:rPr>
          <w:color w:val="002060"/>
          <w:sz w:val="48"/>
          <w:szCs w:val="48"/>
        </w:rPr>
      </w:pPr>
      <w:r>
        <w:rPr>
          <w:color w:val="002060"/>
          <w:sz w:val="48"/>
          <w:szCs w:val="48"/>
        </w:rPr>
        <w:lastRenderedPageBreak/>
        <w:t>Second paper</w:t>
      </w:r>
    </w:p>
    <w:p w14:paraId="2A2CCD53" w14:textId="132A1421" w:rsidR="00057258" w:rsidRDefault="00057258" w:rsidP="00057258">
      <w:pPr>
        <w:pStyle w:val="ListParagraph"/>
        <w:rPr>
          <w:color w:val="002060"/>
          <w:sz w:val="36"/>
          <w:szCs w:val="36"/>
        </w:rPr>
      </w:pPr>
      <w:r w:rsidRPr="00057258">
        <w:rPr>
          <w:color w:val="002060"/>
          <w:sz w:val="36"/>
          <w:szCs w:val="36"/>
        </w:rPr>
        <w:t>Image</w:t>
      </w:r>
      <w:r>
        <w:rPr>
          <w:color w:val="002060"/>
          <w:sz w:val="36"/>
          <w:szCs w:val="36"/>
        </w:rPr>
        <w:t>:</w:t>
      </w:r>
    </w:p>
    <w:p w14:paraId="5052FD65" w14:textId="6839E045" w:rsidR="00057258" w:rsidRDefault="00057258" w:rsidP="00057258">
      <w:pPr>
        <w:pStyle w:val="ListParagraph"/>
        <w:rPr>
          <w:color w:val="002060"/>
          <w:sz w:val="36"/>
          <w:szCs w:val="36"/>
        </w:rPr>
      </w:pPr>
      <w:r>
        <w:rPr>
          <w:color w:val="002060"/>
          <w:sz w:val="36"/>
          <w:szCs w:val="36"/>
        </w:rPr>
        <w:tab/>
      </w:r>
      <w:r w:rsidR="004E30F0" w:rsidRPr="004E30F0">
        <w:rPr>
          <w:noProof/>
          <w:color w:val="002060"/>
          <w:sz w:val="36"/>
          <w:szCs w:val="36"/>
        </w:rPr>
        <w:drawing>
          <wp:inline distT="0" distB="0" distL="0" distR="0" wp14:anchorId="42AA72B5" wp14:editId="3CE6BAD4">
            <wp:extent cx="6033135" cy="32004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55082" cy="3212042"/>
                    </a:xfrm>
                    <a:prstGeom prst="rect">
                      <a:avLst/>
                    </a:prstGeom>
                  </pic:spPr>
                </pic:pic>
              </a:graphicData>
            </a:graphic>
          </wp:inline>
        </w:drawing>
      </w:r>
    </w:p>
    <w:p w14:paraId="0F5D934E" w14:textId="6CBC9D1F" w:rsidR="004E30F0" w:rsidRDefault="004E30F0" w:rsidP="00057258">
      <w:pPr>
        <w:pStyle w:val="ListParagraph"/>
        <w:rPr>
          <w:color w:val="002060"/>
          <w:sz w:val="36"/>
          <w:szCs w:val="36"/>
        </w:rPr>
      </w:pPr>
      <w:r w:rsidRPr="004E30F0">
        <w:rPr>
          <w:noProof/>
          <w:color w:val="002060"/>
          <w:sz w:val="36"/>
          <w:szCs w:val="36"/>
        </w:rPr>
        <w:drawing>
          <wp:inline distT="0" distB="0" distL="0" distR="0" wp14:anchorId="52368CBE" wp14:editId="7E32A953">
            <wp:extent cx="5863590" cy="3890513"/>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02538" cy="3916355"/>
                    </a:xfrm>
                    <a:prstGeom prst="rect">
                      <a:avLst/>
                    </a:prstGeom>
                  </pic:spPr>
                </pic:pic>
              </a:graphicData>
            </a:graphic>
          </wp:inline>
        </w:drawing>
      </w:r>
    </w:p>
    <w:p w14:paraId="1AE49A3C" w14:textId="3962A19A" w:rsidR="004E30F0" w:rsidRPr="004E30F0" w:rsidRDefault="004E30F0" w:rsidP="0061292F">
      <w:pPr>
        <w:pStyle w:val="ListParagraph"/>
        <w:rPr>
          <w:color w:val="002060"/>
          <w:sz w:val="36"/>
          <w:szCs w:val="36"/>
        </w:rPr>
      </w:pPr>
      <w:r w:rsidRPr="004E30F0">
        <w:rPr>
          <w:color w:val="002060"/>
          <w:sz w:val="36"/>
          <w:szCs w:val="36"/>
        </w:rPr>
        <w:lastRenderedPageBreak/>
        <w:t>Descri</w:t>
      </w:r>
      <w:r w:rsidRPr="004E30F0">
        <w:rPr>
          <w:sz w:val="36"/>
          <w:szCs w:val="36"/>
        </w:rPr>
        <w:t>ption:</w:t>
      </w:r>
    </w:p>
    <w:p w14:paraId="17DE5881" w14:textId="13C9E78C" w:rsidR="004E30F0" w:rsidRDefault="004E30F0" w:rsidP="004E30F0">
      <w:pPr>
        <w:pStyle w:val="ListParagraph"/>
        <w:ind w:left="1440"/>
        <w:rPr>
          <w:b w:val="0"/>
          <w:bCs/>
          <w:color w:val="0F0D29" w:themeColor="text1"/>
          <w:sz w:val="32"/>
          <w:szCs w:val="32"/>
        </w:rPr>
      </w:pPr>
      <w:r w:rsidRPr="004E30F0">
        <w:rPr>
          <w:b w:val="0"/>
          <w:bCs/>
          <w:color w:val="0F0D29" w:themeColor="text1"/>
          <w:sz w:val="32"/>
          <w:szCs w:val="32"/>
        </w:rPr>
        <w:t>In this paper, we propose a CNN based architecture that bridges this gap. Thier work, Easter2.0, is composed of multiple layers of 1D Convolution, Batch Normalization, ReLU, Dropout, Dense Residual connection, Squeeze-and-Excitation module and make use of Connectionist Temporal Classification (CTC) loss. In addition to the Easter2.0 architecture, we propose a simple and effective data augmentation technique ’Tiling and Corruption (TACo)’ relevant for the task of HTR/OCR. Our work achieves state-of-the-art results on IAM handwriting database when trained using only publicly available training data.</w:t>
      </w:r>
    </w:p>
    <w:p w14:paraId="43C4AF37" w14:textId="5AE85E03" w:rsidR="004E30F0" w:rsidRDefault="004E30F0" w:rsidP="0061292F">
      <w:pPr>
        <w:pStyle w:val="ListParagraph"/>
        <w:rPr>
          <w:color w:val="002060"/>
          <w:sz w:val="36"/>
          <w:szCs w:val="36"/>
        </w:rPr>
      </w:pPr>
      <w:r w:rsidRPr="004E30F0">
        <w:rPr>
          <w:color w:val="002060"/>
          <w:sz w:val="36"/>
          <w:szCs w:val="36"/>
        </w:rPr>
        <w:t>Link:</w:t>
      </w:r>
    </w:p>
    <w:p w14:paraId="1F6B8E5B" w14:textId="4E3DDAD8" w:rsidR="004E30F0" w:rsidRPr="00DA4E8E" w:rsidRDefault="00000000" w:rsidP="004E30F0">
      <w:pPr>
        <w:pStyle w:val="ListParagraph"/>
        <w:spacing w:line="480" w:lineRule="auto"/>
        <w:jc w:val="center"/>
        <w:rPr>
          <w:b w:val="0"/>
          <w:bCs/>
          <w:color w:val="5951C8" w:themeColor="text1" w:themeTint="80"/>
          <w:sz w:val="36"/>
          <w:szCs w:val="36"/>
          <w:u w:val="single"/>
        </w:rPr>
      </w:pPr>
      <w:hyperlink r:id="rId34" w:history="1">
        <w:r w:rsidR="004E30F0" w:rsidRPr="00DA4E8E">
          <w:rPr>
            <w:rStyle w:val="Hyperlink"/>
            <w:b w:val="0"/>
            <w:bCs/>
            <w:color w:val="5951C8" w:themeColor="text1" w:themeTint="80"/>
            <w:sz w:val="36"/>
            <w:szCs w:val="36"/>
          </w:rPr>
          <w:t>https://paperswithcode.com/paper/easter2-0-improving-convolutional-models-for</w:t>
        </w:r>
      </w:hyperlink>
    </w:p>
    <w:p w14:paraId="743294BB" w14:textId="57550A05" w:rsidR="000B485F" w:rsidRDefault="000B485F" w:rsidP="000B485F">
      <w:pPr>
        <w:rPr>
          <w:color w:val="0F0D29" w:themeColor="text1"/>
          <w:sz w:val="48"/>
          <w:szCs w:val="48"/>
          <w:u w:val="single"/>
        </w:rPr>
      </w:pPr>
    </w:p>
    <w:p w14:paraId="746E3CC7" w14:textId="441E8BC3" w:rsidR="000B485F" w:rsidRDefault="000B485F" w:rsidP="000B485F">
      <w:pPr>
        <w:rPr>
          <w:color w:val="0F0D29" w:themeColor="text1"/>
          <w:sz w:val="48"/>
          <w:szCs w:val="48"/>
          <w:u w:val="single"/>
        </w:rPr>
      </w:pPr>
    </w:p>
    <w:p w14:paraId="62E4A037" w14:textId="77E338CA" w:rsidR="000B485F" w:rsidRDefault="000B485F" w:rsidP="000B485F">
      <w:pPr>
        <w:rPr>
          <w:color w:val="0F0D29" w:themeColor="text1"/>
          <w:sz w:val="48"/>
          <w:szCs w:val="48"/>
          <w:u w:val="single"/>
        </w:rPr>
      </w:pPr>
    </w:p>
    <w:p w14:paraId="6306A347" w14:textId="10B2CB6A" w:rsidR="000B485F" w:rsidRDefault="000B485F" w:rsidP="000B485F">
      <w:pPr>
        <w:rPr>
          <w:color w:val="0F0D29" w:themeColor="text1"/>
          <w:sz w:val="48"/>
          <w:szCs w:val="48"/>
          <w:u w:val="single"/>
        </w:rPr>
      </w:pPr>
    </w:p>
    <w:p w14:paraId="36325536" w14:textId="43FBB8D5" w:rsidR="000B485F" w:rsidRDefault="000B485F" w:rsidP="000B485F">
      <w:pPr>
        <w:rPr>
          <w:color w:val="0F0D29" w:themeColor="text1"/>
          <w:sz w:val="48"/>
          <w:szCs w:val="48"/>
          <w:u w:val="single"/>
        </w:rPr>
      </w:pPr>
    </w:p>
    <w:p w14:paraId="2AEE9068" w14:textId="1D26B522" w:rsidR="000B485F" w:rsidRDefault="000B485F" w:rsidP="000B485F">
      <w:pPr>
        <w:rPr>
          <w:color w:val="0F0D29" w:themeColor="text1"/>
          <w:sz w:val="48"/>
          <w:szCs w:val="48"/>
          <w:u w:val="single"/>
        </w:rPr>
      </w:pPr>
    </w:p>
    <w:p w14:paraId="70FF9A89" w14:textId="18D87B06" w:rsidR="000B485F" w:rsidRDefault="000B485F" w:rsidP="000B485F">
      <w:pPr>
        <w:rPr>
          <w:color w:val="0F0D29" w:themeColor="text1"/>
          <w:sz w:val="48"/>
          <w:szCs w:val="48"/>
          <w:u w:val="single"/>
        </w:rPr>
      </w:pPr>
    </w:p>
    <w:p w14:paraId="43F45565" w14:textId="0F7CD0B9" w:rsidR="000B485F" w:rsidRDefault="000B485F" w:rsidP="000B485F">
      <w:pPr>
        <w:rPr>
          <w:color w:val="0F0D29" w:themeColor="text1"/>
          <w:sz w:val="48"/>
          <w:szCs w:val="48"/>
          <w:u w:val="single"/>
        </w:rPr>
      </w:pPr>
    </w:p>
    <w:p w14:paraId="425FF231" w14:textId="77777777" w:rsidR="000B485F" w:rsidRPr="000B485F" w:rsidRDefault="000B485F" w:rsidP="000B485F">
      <w:pPr>
        <w:rPr>
          <w:color w:val="0F0D29" w:themeColor="text1"/>
          <w:sz w:val="48"/>
          <w:szCs w:val="48"/>
          <w:u w:val="single"/>
        </w:rPr>
      </w:pPr>
    </w:p>
    <w:p w14:paraId="6777BEE0" w14:textId="021B810E" w:rsidR="00DA4E8E" w:rsidRPr="000B485F" w:rsidRDefault="00D618A9" w:rsidP="00DA4E8E">
      <w:pPr>
        <w:pStyle w:val="ListParagraph"/>
        <w:numPr>
          <w:ilvl w:val="0"/>
          <w:numId w:val="5"/>
        </w:numPr>
        <w:rPr>
          <w:color w:val="0F0D29" w:themeColor="text1"/>
          <w:sz w:val="48"/>
          <w:szCs w:val="48"/>
          <w:u w:val="single"/>
        </w:rPr>
      </w:pPr>
      <w:r w:rsidRPr="000B485F">
        <w:rPr>
          <w:color w:val="002060"/>
          <w:sz w:val="48"/>
          <w:szCs w:val="48"/>
        </w:rPr>
        <w:lastRenderedPageBreak/>
        <w:t>Third paper:</w:t>
      </w:r>
    </w:p>
    <w:p w14:paraId="69101E6D" w14:textId="4D1B0015" w:rsidR="00DA4E8E" w:rsidRPr="00DA4E8E" w:rsidRDefault="00DA4E8E" w:rsidP="00DA4E8E">
      <w:pPr>
        <w:pStyle w:val="ListParagraph"/>
        <w:rPr>
          <w:color w:val="002060"/>
          <w:sz w:val="36"/>
          <w:szCs w:val="36"/>
        </w:rPr>
      </w:pPr>
      <w:r w:rsidRPr="00057258">
        <w:rPr>
          <w:color w:val="002060"/>
          <w:sz w:val="36"/>
          <w:szCs w:val="36"/>
        </w:rPr>
        <w:t>Image</w:t>
      </w:r>
      <w:r>
        <w:rPr>
          <w:color w:val="002060"/>
          <w:sz w:val="36"/>
          <w:szCs w:val="36"/>
        </w:rPr>
        <w:t>:</w:t>
      </w:r>
    </w:p>
    <w:p w14:paraId="1237123E" w14:textId="2362F464" w:rsidR="00DA4E8E" w:rsidRPr="00DA4E8E" w:rsidRDefault="00DA4E8E" w:rsidP="00DA4E8E">
      <w:pPr>
        <w:pStyle w:val="ListParagraph"/>
        <w:ind w:firstLine="720"/>
        <w:rPr>
          <w:color w:val="002060"/>
          <w:sz w:val="36"/>
          <w:szCs w:val="36"/>
        </w:rPr>
      </w:pPr>
      <w:r>
        <w:rPr>
          <w:noProof/>
        </w:rPr>
        <w:drawing>
          <wp:inline distT="0" distB="0" distL="0" distR="0" wp14:anchorId="2646656A" wp14:editId="191D8B23">
            <wp:extent cx="5918200" cy="34353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18332" cy="3435427"/>
                    </a:xfrm>
                    <a:prstGeom prst="rect">
                      <a:avLst/>
                    </a:prstGeom>
                  </pic:spPr>
                </pic:pic>
              </a:graphicData>
            </a:graphic>
          </wp:inline>
        </w:drawing>
      </w:r>
    </w:p>
    <w:p w14:paraId="15670314" w14:textId="1D6F843A" w:rsidR="00DA4E8E" w:rsidRDefault="00DA4E8E" w:rsidP="00DA4E8E">
      <w:pPr>
        <w:pStyle w:val="ListParagraph"/>
        <w:rPr>
          <w:sz w:val="36"/>
          <w:szCs w:val="36"/>
        </w:rPr>
      </w:pPr>
      <w:r w:rsidRPr="004E30F0">
        <w:rPr>
          <w:color w:val="002060"/>
          <w:sz w:val="36"/>
          <w:szCs w:val="36"/>
        </w:rPr>
        <w:t>Descri</w:t>
      </w:r>
      <w:r w:rsidRPr="004E30F0">
        <w:rPr>
          <w:sz w:val="36"/>
          <w:szCs w:val="36"/>
        </w:rPr>
        <w:t>ption:</w:t>
      </w:r>
    </w:p>
    <w:p w14:paraId="5A30559F" w14:textId="63AFA7EA" w:rsidR="00DA4E8E" w:rsidRPr="00DA4E8E" w:rsidRDefault="00DA4E8E" w:rsidP="00DA4E8E">
      <w:pPr>
        <w:pStyle w:val="ListParagraph"/>
        <w:ind w:left="1440"/>
        <w:rPr>
          <w:b w:val="0"/>
          <w:bCs/>
          <w:color w:val="002060"/>
          <w:sz w:val="32"/>
          <w:szCs w:val="32"/>
        </w:rPr>
      </w:pPr>
      <w:r w:rsidRPr="00DA4E8E">
        <w:rPr>
          <w:b w:val="0"/>
          <w:bCs/>
          <w:color w:val="0F0D29" w:themeColor="text1"/>
          <w:sz w:val="32"/>
          <w:szCs w:val="32"/>
        </w:rPr>
        <w:t>The paper presents a survey of applications of OCR in different fields and further presents the experimentation for three important applications such as Captcha, Institutional Repository and Optical Music Character Recognition. We make use of an enhanced image segmentation algorithm based on histogram equalization using genetic algorithms for optical character recognition. The paper will act as a good literature survey for researchers starting to work in the field of optical character recognition.</w:t>
      </w:r>
    </w:p>
    <w:p w14:paraId="5D97C1BA" w14:textId="64C9AAE6" w:rsidR="00DA4E8E" w:rsidRDefault="00DA4E8E" w:rsidP="00DA4E8E">
      <w:pPr>
        <w:pStyle w:val="ListParagraph"/>
        <w:rPr>
          <w:color w:val="002060"/>
          <w:sz w:val="36"/>
          <w:szCs w:val="36"/>
        </w:rPr>
      </w:pPr>
      <w:r w:rsidRPr="004E30F0">
        <w:rPr>
          <w:color w:val="002060"/>
          <w:sz w:val="36"/>
          <w:szCs w:val="36"/>
        </w:rPr>
        <w:t>Link:</w:t>
      </w:r>
    </w:p>
    <w:p w14:paraId="27AE332A" w14:textId="4AFEB1D2" w:rsidR="00DA4E8E" w:rsidRPr="000B485F" w:rsidRDefault="00000000" w:rsidP="00DA4E8E">
      <w:pPr>
        <w:pStyle w:val="ListParagraph"/>
        <w:jc w:val="center"/>
        <w:rPr>
          <w:b w:val="0"/>
          <w:bCs/>
          <w:color w:val="5951C8" w:themeColor="text1" w:themeTint="80"/>
          <w:sz w:val="44"/>
          <w:szCs w:val="44"/>
          <w:u w:val="single"/>
        </w:rPr>
      </w:pPr>
      <w:hyperlink r:id="rId36" w:history="1">
        <w:r w:rsidR="000B485F" w:rsidRPr="000B485F">
          <w:rPr>
            <w:rStyle w:val="Hyperlink"/>
            <w:b w:val="0"/>
            <w:bCs/>
            <w:color w:val="5951C8" w:themeColor="text1" w:themeTint="80"/>
            <w:sz w:val="44"/>
            <w:szCs w:val="44"/>
          </w:rPr>
          <w:t>http://www.ijmlc.org/papers/137-L0022.pdf</w:t>
        </w:r>
      </w:hyperlink>
    </w:p>
    <w:p w14:paraId="73CE3C95" w14:textId="77777777" w:rsidR="000B485F" w:rsidRPr="00DA4E8E" w:rsidRDefault="000B485F" w:rsidP="00DA4E8E">
      <w:pPr>
        <w:pStyle w:val="ListParagraph"/>
        <w:jc w:val="center"/>
        <w:rPr>
          <w:b w:val="0"/>
          <w:bCs/>
          <w:color w:val="5951C8" w:themeColor="text1" w:themeTint="80"/>
          <w:sz w:val="44"/>
          <w:szCs w:val="44"/>
          <w:u w:val="single"/>
        </w:rPr>
      </w:pPr>
    </w:p>
    <w:p w14:paraId="5582A6D8" w14:textId="0CE11F6C" w:rsidR="00DA4E8E" w:rsidRPr="00DA4E8E" w:rsidRDefault="00DA4E8E" w:rsidP="00DA4E8E">
      <w:pPr>
        <w:pStyle w:val="ListParagraph"/>
        <w:numPr>
          <w:ilvl w:val="0"/>
          <w:numId w:val="5"/>
        </w:numPr>
        <w:contextualSpacing w:val="0"/>
        <w:rPr>
          <w:b w:val="0"/>
          <w:bCs/>
          <w:color w:val="0F0D29" w:themeColor="text1"/>
          <w:sz w:val="36"/>
          <w:szCs w:val="36"/>
          <w:u w:val="single"/>
        </w:rPr>
      </w:pPr>
      <w:r>
        <w:rPr>
          <w:color w:val="002060"/>
          <w:sz w:val="48"/>
          <w:szCs w:val="48"/>
        </w:rPr>
        <w:lastRenderedPageBreak/>
        <w:t>Fourth paper:</w:t>
      </w:r>
    </w:p>
    <w:p w14:paraId="6D72F033" w14:textId="6DDDE759" w:rsidR="00DA4E8E" w:rsidRDefault="00DA4E8E" w:rsidP="00DA4E8E">
      <w:pPr>
        <w:pStyle w:val="ListParagraph"/>
        <w:rPr>
          <w:color w:val="002060"/>
          <w:sz w:val="36"/>
          <w:szCs w:val="36"/>
        </w:rPr>
      </w:pPr>
      <w:r w:rsidRPr="00057258">
        <w:rPr>
          <w:color w:val="002060"/>
          <w:sz w:val="36"/>
          <w:szCs w:val="36"/>
        </w:rPr>
        <w:t>Image</w:t>
      </w:r>
      <w:r>
        <w:rPr>
          <w:color w:val="002060"/>
          <w:sz w:val="36"/>
          <w:szCs w:val="36"/>
        </w:rPr>
        <w:t>:</w:t>
      </w:r>
    </w:p>
    <w:p w14:paraId="75013ACA" w14:textId="04E58DBA" w:rsidR="00DA4E8E" w:rsidRPr="00DA4E8E" w:rsidRDefault="00DA4E8E" w:rsidP="00DA4E8E">
      <w:pPr>
        <w:pStyle w:val="ListParagraph"/>
        <w:rPr>
          <w:color w:val="002060"/>
          <w:sz w:val="36"/>
          <w:szCs w:val="36"/>
        </w:rPr>
      </w:pPr>
      <w:r>
        <w:rPr>
          <w:color w:val="002060"/>
          <w:sz w:val="36"/>
          <w:szCs w:val="36"/>
        </w:rPr>
        <w:tab/>
      </w:r>
      <w:r w:rsidR="002171A8" w:rsidRPr="002171A8">
        <w:rPr>
          <w:noProof/>
          <w:color w:val="002060"/>
          <w:sz w:val="36"/>
          <w:szCs w:val="36"/>
        </w:rPr>
        <w:drawing>
          <wp:inline distT="0" distB="0" distL="0" distR="0" wp14:anchorId="757AD988" wp14:editId="3E02EB18">
            <wp:extent cx="6357620" cy="41148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1598" cy="4123847"/>
                    </a:xfrm>
                    <a:prstGeom prst="rect">
                      <a:avLst/>
                    </a:prstGeom>
                  </pic:spPr>
                </pic:pic>
              </a:graphicData>
            </a:graphic>
          </wp:inline>
        </w:drawing>
      </w:r>
    </w:p>
    <w:p w14:paraId="70A83786" w14:textId="77777777" w:rsidR="000B485F" w:rsidRDefault="000B485F" w:rsidP="00DA4E8E">
      <w:pPr>
        <w:pStyle w:val="ListParagraph"/>
        <w:rPr>
          <w:color w:val="002060"/>
          <w:sz w:val="36"/>
          <w:szCs w:val="36"/>
        </w:rPr>
      </w:pPr>
    </w:p>
    <w:p w14:paraId="6D75B376" w14:textId="7B0B0413" w:rsidR="00DA4E8E" w:rsidRDefault="00DA4E8E" w:rsidP="00DA4E8E">
      <w:pPr>
        <w:pStyle w:val="ListParagraph"/>
        <w:rPr>
          <w:sz w:val="36"/>
          <w:szCs w:val="36"/>
        </w:rPr>
      </w:pPr>
      <w:r w:rsidRPr="004E30F0">
        <w:rPr>
          <w:color w:val="002060"/>
          <w:sz w:val="36"/>
          <w:szCs w:val="36"/>
        </w:rPr>
        <w:t>Descri</w:t>
      </w:r>
      <w:r w:rsidRPr="004E30F0">
        <w:rPr>
          <w:sz w:val="36"/>
          <w:szCs w:val="36"/>
        </w:rPr>
        <w:t>ption:</w:t>
      </w:r>
    </w:p>
    <w:p w14:paraId="208EBC13" w14:textId="35E813BE" w:rsidR="002171A8" w:rsidRPr="002171A8" w:rsidRDefault="002171A8" w:rsidP="002171A8">
      <w:pPr>
        <w:ind w:left="1440"/>
        <w:rPr>
          <w:b w:val="0"/>
          <w:bCs/>
          <w:color w:val="auto"/>
          <w:sz w:val="32"/>
          <w:szCs w:val="32"/>
        </w:rPr>
      </w:pPr>
      <w:r w:rsidRPr="002171A8">
        <w:rPr>
          <w:b w:val="0"/>
          <w:bCs/>
          <w:color w:val="auto"/>
          <w:sz w:val="32"/>
          <w:szCs w:val="32"/>
        </w:rPr>
        <w:t xml:space="preserve">Optical character recognition refers to the branch of computer science that involves reading text from paper and translating the images into a form that the computer can manipulate (for example, into ASCII codes). An OCR system enables you to take a book or a magazine article, feed it directly into an electronic computer file, and then edit the file using a word </w:t>
      </w:r>
      <w:proofErr w:type="gramStart"/>
      <w:r w:rsidRPr="002171A8">
        <w:rPr>
          <w:b w:val="0"/>
          <w:bCs/>
          <w:color w:val="auto"/>
          <w:sz w:val="32"/>
          <w:szCs w:val="32"/>
        </w:rPr>
        <w:t>processor.All</w:t>
      </w:r>
      <w:proofErr w:type="gramEnd"/>
      <w:r w:rsidRPr="002171A8">
        <w:rPr>
          <w:b w:val="0"/>
          <w:bCs/>
          <w:color w:val="auto"/>
          <w:sz w:val="32"/>
          <w:szCs w:val="32"/>
        </w:rPr>
        <w:t xml:space="preserve"> OCR systems include an optical scanner for reading text, and sophisticated software for analyzing images. Most OCR systems use a combination of hardware (specialized circuit boards) and </w:t>
      </w:r>
      <w:r w:rsidRPr="002171A8">
        <w:rPr>
          <w:b w:val="0"/>
          <w:bCs/>
          <w:color w:val="auto"/>
          <w:sz w:val="32"/>
          <w:szCs w:val="32"/>
        </w:rPr>
        <w:lastRenderedPageBreak/>
        <w:t xml:space="preserve">software to recognize characters, although some inexpensive systems do it entirely through software. Advanced OCR systems can read text in large variety of fonts, but they still have difficulty with handwritten </w:t>
      </w:r>
      <w:proofErr w:type="gramStart"/>
      <w:r w:rsidRPr="002171A8">
        <w:rPr>
          <w:b w:val="0"/>
          <w:bCs/>
          <w:color w:val="auto"/>
          <w:sz w:val="32"/>
          <w:szCs w:val="32"/>
        </w:rPr>
        <w:t>text.It</w:t>
      </w:r>
      <w:proofErr w:type="gramEnd"/>
      <w:r w:rsidRPr="002171A8">
        <w:rPr>
          <w:b w:val="0"/>
          <w:bCs/>
          <w:color w:val="auto"/>
          <w:sz w:val="32"/>
          <w:szCs w:val="32"/>
        </w:rPr>
        <w:t xml:space="preserve"> is the mechanical or electronic translation of scanned images of handwritten, typewritten or printed text into machine-encoded text. It is widely used to convert books and documents into electronic files, to computerize a record-keeping system in an office, or to publish the text on a website.</w:t>
      </w:r>
    </w:p>
    <w:p w14:paraId="5772951A" w14:textId="7ED4BAC5" w:rsidR="00DA4E8E" w:rsidRDefault="00DA4E8E" w:rsidP="00DA4E8E">
      <w:pPr>
        <w:pStyle w:val="ListParagraph"/>
        <w:rPr>
          <w:color w:val="002060"/>
          <w:sz w:val="36"/>
          <w:szCs w:val="36"/>
        </w:rPr>
      </w:pPr>
      <w:r w:rsidRPr="004E30F0">
        <w:rPr>
          <w:color w:val="002060"/>
          <w:sz w:val="36"/>
          <w:szCs w:val="36"/>
        </w:rPr>
        <w:t>Link:</w:t>
      </w:r>
    </w:p>
    <w:p w14:paraId="420E1A04" w14:textId="51F28597" w:rsidR="002171A8" w:rsidRPr="00DC1732" w:rsidRDefault="00000000" w:rsidP="002171A8">
      <w:pPr>
        <w:pStyle w:val="ListParagraph"/>
        <w:jc w:val="center"/>
        <w:rPr>
          <w:b w:val="0"/>
          <w:bCs/>
          <w:color w:val="5951C8" w:themeColor="text1" w:themeTint="80"/>
          <w:sz w:val="36"/>
          <w:szCs w:val="36"/>
          <w:u w:val="single"/>
        </w:rPr>
      </w:pPr>
      <w:hyperlink r:id="rId38" w:history="1">
        <w:r w:rsidR="000B485F" w:rsidRPr="00DC1732">
          <w:rPr>
            <w:rStyle w:val="Hyperlink"/>
            <w:b w:val="0"/>
            <w:bCs/>
            <w:color w:val="5951C8" w:themeColor="text1" w:themeTint="80"/>
            <w:sz w:val="36"/>
            <w:szCs w:val="36"/>
          </w:rPr>
          <w:t>https://www.academia.edu/download/47097399/D017222226.pdf</w:t>
        </w:r>
      </w:hyperlink>
    </w:p>
    <w:p w14:paraId="0ED6C0DB" w14:textId="5B9E8F7B" w:rsidR="000B485F" w:rsidRDefault="000B485F" w:rsidP="002171A8">
      <w:pPr>
        <w:pStyle w:val="ListParagraph"/>
        <w:jc w:val="center"/>
        <w:rPr>
          <w:b w:val="0"/>
          <w:bCs/>
          <w:color w:val="5951C8" w:themeColor="text1" w:themeTint="80"/>
          <w:sz w:val="36"/>
          <w:szCs w:val="36"/>
          <w:u w:val="single"/>
        </w:rPr>
      </w:pPr>
    </w:p>
    <w:p w14:paraId="6CF35811" w14:textId="4E868414" w:rsidR="000B485F" w:rsidRDefault="000B485F" w:rsidP="002171A8">
      <w:pPr>
        <w:pStyle w:val="ListParagraph"/>
        <w:jc w:val="center"/>
        <w:rPr>
          <w:b w:val="0"/>
          <w:bCs/>
          <w:color w:val="5951C8" w:themeColor="text1" w:themeTint="80"/>
          <w:sz w:val="36"/>
          <w:szCs w:val="36"/>
          <w:u w:val="single"/>
        </w:rPr>
      </w:pPr>
    </w:p>
    <w:p w14:paraId="1985CF81" w14:textId="3D765258" w:rsidR="000B485F" w:rsidRDefault="000B485F" w:rsidP="002171A8">
      <w:pPr>
        <w:pStyle w:val="ListParagraph"/>
        <w:jc w:val="center"/>
        <w:rPr>
          <w:b w:val="0"/>
          <w:bCs/>
          <w:color w:val="5951C8" w:themeColor="text1" w:themeTint="80"/>
          <w:sz w:val="36"/>
          <w:szCs w:val="36"/>
          <w:u w:val="single"/>
        </w:rPr>
      </w:pPr>
    </w:p>
    <w:p w14:paraId="7F41C292" w14:textId="18D25B9E" w:rsidR="000B485F" w:rsidRDefault="000B485F" w:rsidP="002171A8">
      <w:pPr>
        <w:pStyle w:val="ListParagraph"/>
        <w:jc w:val="center"/>
        <w:rPr>
          <w:b w:val="0"/>
          <w:bCs/>
          <w:color w:val="5951C8" w:themeColor="text1" w:themeTint="80"/>
          <w:sz w:val="36"/>
          <w:szCs w:val="36"/>
          <w:u w:val="single"/>
        </w:rPr>
      </w:pPr>
    </w:p>
    <w:p w14:paraId="59118A8C" w14:textId="10FD0803" w:rsidR="000B485F" w:rsidRDefault="000B485F" w:rsidP="002171A8">
      <w:pPr>
        <w:pStyle w:val="ListParagraph"/>
        <w:jc w:val="center"/>
        <w:rPr>
          <w:b w:val="0"/>
          <w:bCs/>
          <w:color w:val="5951C8" w:themeColor="text1" w:themeTint="80"/>
          <w:sz w:val="36"/>
          <w:szCs w:val="36"/>
          <w:u w:val="single"/>
        </w:rPr>
      </w:pPr>
    </w:p>
    <w:p w14:paraId="562904D3" w14:textId="7EAAF328" w:rsidR="000B485F" w:rsidRDefault="000B485F" w:rsidP="002171A8">
      <w:pPr>
        <w:pStyle w:val="ListParagraph"/>
        <w:jc w:val="center"/>
        <w:rPr>
          <w:b w:val="0"/>
          <w:bCs/>
          <w:color w:val="5951C8" w:themeColor="text1" w:themeTint="80"/>
          <w:sz w:val="36"/>
          <w:szCs w:val="36"/>
          <w:u w:val="single"/>
        </w:rPr>
      </w:pPr>
    </w:p>
    <w:p w14:paraId="7F3F43EF" w14:textId="391E1226" w:rsidR="000B485F" w:rsidRDefault="000B485F" w:rsidP="002171A8">
      <w:pPr>
        <w:pStyle w:val="ListParagraph"/>
        <w:jc w:val="center"/>
        <w:rPr>
          <w:b w:val="0"/>
          <w:bCs/>
          <w:color w:val="5951C8" w:themeColor="text1" w:themeTint="80"/>
          <w:sz w:val="36"/>
          <w:szCs w:val="36"/>
          <w:u w:val="single"/>
        </w:rPr>
      </w:pPr>
    </w:p>
    <w:p w14:paraId="51AB0C0D" w14:textId="29FA3D2B" w:rsidR="000B485F" w:rsidRDefault="000B485F" w:rsidP="002171A8">
      <w:pPr>
        <w:pStyle w:val="ListParagraph"/>
        <w:jc w:val="center"/>
        <w:rPr>
          <w:b w:val="0"/>
          <w:bCs/>
          <w:color w:val="5951C8" w:themeColor="text1" w:themeTint="80"/>
          <w:sz w:val="36"/>
          <w:szCs w:val="36"/>
          <w:u w:val="single"/>
        </w:rPr>
      </w:pPr>
    </w:p>
    <w:p w14:paraId="00096A6D" w14:textId="044475DF" w:rsidR="000B485F" w:rsidRDefault="000B485F" w:rsidP="002171A8">
      <w:pPr>
        <w:pStyle w:val="ListParagraph"/>
        <w:jc w:val="center"/>
        <w:rPr>
          <w:b w:val="0"/>
          <w:bCs/>
          <w:color w:val="5951C8" w:themeColor="text1" w:themeTint="80"/>
          <w:sz w:val="36"/>
          <w:szCs w:val="36"/>
          <w:u w:val="single"/>
        </w:rPr>
      </w:pPr>
    </w:p>
    <w:p w14:paraId="516AAE2D" w14:textId="04A8C465" w:rsidR="000B485F" w:rsidRDefault="000B485F" w:rsidP="002171A8">
      <w:pPr>
        <w:pStyle w:val="ListParagraph"/>
        <w:jc w:val="center"/>
        <w:rPr>
          <w:b w:val="0"/>
          <w:bCs/>
          <w:color w:val="5951C8" w:themeColor="text1" w:themeTint="80"/>
          <w:sz w:val="36"/>
          <w:szCs w:val="36"/>
          <w:u w:val="single"/>
        </w:rPr>
      </w:pPr>
    </w:p>
    <w:p w14:paraId="59830200" w14:textId="11F09365" w:rsidR="000B485F" w:rsidRDefault="000B485F" w:rsidP="002171A8">
      <w:pPr>
        <w:pStyle w:val="ListParagraph"/>
        <w:jc w:val="center"/>
        <w:rPr>
          <w:b w:val="0"/>
          <w:bCs/>
          <w:color w:val="5951C8" w:themeColor="text1" w:themeTint="80"/>
          <w:sz w:val="36"/>
          <w:szCs w:val="36"/>
          <w:u w:val="single"/>
        </w:rPr>
      </w:pPr>
    </w:p>
    <w:p w14:paraId="5553318D" w14:textId="73A0E056" w:rsidR="000B485F" w:rsidRDefault="000B485F" w:rsidP="002171A8">
      <w:pPr>
        <w:pStyle w:val="ListParagraph"/>
        <w:jc w:val="center"/>
        <w:rPr>
          <w:b w:val="0"/>
          <w:bCs/>
          <w:color w:val="5951C8" w:themeColor="text1" w:themeTint="80"/>
          <w:sz w:val="36"/>
          <w:szCs w:val="36"/>
          <w:u w:val="single"/>
        </w:rPr>
      </w:pPr>
    </w:p>
    <w:p w14:paraId="7DCB3594" w14:textId="77D37628" w:rsidR="000B485F" w:rsidRDefault="000B485F" w:rsidP="002171A8">
      <w:pPr>
        <w:pStyle w:val="ListParagraph"/>
        <w:jc w:val="center"/>
        <w:rPr>
          <w:b w:val="0"/>
          <w:bCs/>
          <w:color w:val="5951C8" w:themeColor="text1" w:themeTint="80"/>
          <w:sz w:val="36"/>
          <w:szCs w:val="36"/>
          <w:u w:val="single"/>
        </w:rPr>
      </w:pPr>
    </w:p>
    <w:p w14:paraId="0668E56E" w14:textId="01365B0C" w:rsidR="000B485F" w:rsidRDefault="000B485F" w:rsidP="002171A8">
      <w:pPr>
        <w:pStyle w:val="ListParagraph"/>
        <w:jc w:val="center"/>
        <w:rPr>
          <w:b w:val="0"/>
          <w:bCs/>
          <w:color w:val="5951C8" w:themeColor="text1" w:themeTint="80"/>
          <w:sz w:val="36"/>
          <w:szCs w:val="36"/>
          <w:u w:val="single"/>
        </w:rPr>
      </w:pPr>
    </w:p>
    <w:p w14:paraId="1D4F83AC" w14:textId="77777777" w:rsidR="000B485F" w:rsidRPr="002171A8" w:rsidRDefault="000B485F" w:rsidP="002171A8">
      <w:pPr>
        <w:pStyle w:val="ListParagraph"/>
        <w:jc w:val="center"/>
        <w:rPr>
          <w:b w:val="0"/>
          <w:bCs/>
          <w:color w:val="5951C8" w:themeColor="text1" w:themeTint="80"/>
          <w:sz w:val="36"/>
          <w:szCs w:val="36"/>
          <w:u w:val="single"/>
        </w:rPr>
      </w:pPr>
    </w:p>
    <w:p w14:paraId="106F404D" w14:textId="433AB99F" w:rsidR="00DA4E8E" w:rsidRPr="00DA4E8E" w:rsidRDefault="00DA4E8E" w:rsidP="00DA4E8E">
      <w:pPr>
        <w:pStyle w:val="ListParagraph"/>
        <w:numPr>
          <w:ilvl w:val="0"/>
          <w:numId w:val="5"/>
        </w:numPr>
        <w:contextualSpacing w:val="0"/>
        <w:rPr>
          <w:b w:val="0"/>
          <w:bCs/>
          <w:color w:val="0F0D29" w:themeColor="text1"/>
          <w:sz w:val="36"/>
          <w:szCs w:val="36"/>
          <w:u w:val="single"/>
        </w:rPr>
      </w:pPr>
      <w:r>
        <w:rPr>
          <w:color w:val="002060"/>
          <w:sz w:val="48"/>
          <w:szCs w:val="48"/>
        </w:rPr>
        <w:lastRenderedPageBreak/>
        <w:t>Fifth paper:</w:t>
      </w:r>
    </w:p>
    <w:p w14:paraId="17027DE7" w14:textId="553B17EC" w:rsidR="00DA4E8E" w:rsidRDefault="00DA4E8E" w:rsidP="00DA4E8E">
      <w:pPr>
        <w:pStyle w:val="ListParagraph"/>
        <w:rPr>
          <w:color w:val="002060"/>
          <w:sz w:val="36"/>
          <w:szCs w:val="36"/>
        </w:rPr>
      </w:pPr>
      <w:r w:rsidRPr="00057258">
        <w:rPr>
          <w:color w:val="002060"/>
          <w:sz w:val="36"/>
          <w:szCs w:val="36"/>
        </w:rPr>
        <w:t>Image</w:t>
      </w:r>
      <w:r>
        <w:rPr>
          <w:color w:val="002060"/>
          <w:sz w:val="36"/>
          <w:szCs w:val="36"/>
        </w:rPr>
        <w:t>:</w:t>
      </w:r>
    </w:p>
    <w:p w14:paraId="57118A8E" w14:textId="0E7B2CB0" w:rsidR="00327218" w:rsidRDefault="00327218" w:rsidP="00DA4E8E">
      <w:pPr>
        <w:pStyle w:val="ListParagraph"/>
        <w:rPr>
          <w:noProof/>
        </w:rPr>
      </w:pPr>
      <w:r>
        <w:rPr>
          <w:color w:val="002060"/>
          <w:sz w:val="36"/>
          <w:szCs w:val="36"/>
        </w:rPr>
        <w:tab/>
      </w:r>
      <w:r w:rsidRPr="00327218">
        <w:rPr>
          <w:noProof/>
          <w:color w:val="002060"/>
          <w:sz w:val="36"/>
          <w:szCs w:val="36"/>
        </w:rPr>
        <w:drawing>
          <wp:inline distT="0" distB="0" distL="0" distR="0" wp14:anchorId="7ACBBE78" wp14:editId="05A9108C">
            <wp:extent cx="3879850" cy="36639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80397" cy="3664467"/>
                    </a:xfrm>
                    <a:prstGeom prst="rect">
                      <a:avLst/>
                    </a:prstGeom>
                  </pic:spPr>
                </pic:pic>
              </a:graphicData>
            </a:graphic>
          </wp:inline>
        </w:drawing>
      </w:r>
      <w:r w:rsidRPr="00327218">
        <w:rPr>
          <w:noProof/>
        </w:rPr>
        <w:t xml:space="preserve"> </w:t>
      </w:r>
      <w:r w:rsidRPr="00327218">
        <w:rPr>
          <w:noProof/>
          <w:color w:val="002060"/>
          <w:sz w:val="36"/>
          <w:szCs w:val="36"/>
        </w:rPr>
        <w:drawing>
          <wp:inline distT="0" distB="0" distL="0" distR="0" wp14:anchorId="3E19BF4A" wp14:editId="3B0AF6F4">
            <wp:extent cx="5765800" cy="363855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4438" cy="3644001"/>
                    </a:xfrm>
                    <a:prstGeom prst="rect">
                      <a:avLst/>
                    </a:prstGeom>
                  </pic:spPr>
                </pic:pic>
              </a:graphicData>
            </a:graphic>
          </wp:inline>
        </w:drawing>
      </w:r>
    </w:p>
    <w:p w14:paraId="266E1AB1" w14:textId="77777777" w:rsidR="000B485F" w:rsidRPr="00DA4E8E" w:rsidRDefault="000B485F" w:rsidP="00DA4E8E">
      <w:pPr>
        <w:pStyle w:val="ListParagraph"/>
        <w:rPr>
          <w:color w:val="002060"/>
          <w:sz w:val="36"/>
          <w:szCs w:val="36"/>
        </w:rPr>
      </w:pPr>
    </w:p>
    <w:p w14:paraId="55A4B5AC" w14:textId="5D146842" w:rsidR="00DA4E8E" w:rsidRDefault="00DA4E8E" w:rsidP="00DA4E8E">
      <w:pPr>
        <w:pStyle w:val="ListParagraph"/>
        <w:rPr>
          <w:sz w:val="36"/>
          <w:szCs w:val="36"/>
        </w:rPr>
      </w:pPr>
      <w:r w:rsidRPr="004E30F0">
        <w:rPr>
          <w:color w:val="002060"/>
          <w:sz w:val="36"/>
          <w:szCs w:val="36"/>
        </w:rPr>
        <w:lastRenderedPageBreak/>
        <w:t>Descri</w:t>
      </w:r>
      <w:r w:rsidRPr="004E30F0">
        <w:rPr>
          <w:sz w:val="36"/>
          <w:szCs w:val="36"/>
        </w:rPr>
        <w:t>ption:</w:t>
      </w:r>
    </w:p>
    <w:p w14:paraId="72F0A61B" w14:textId="4085D07D" w:rsidR="00327218" w:rsidRPr="00327218" w:rsidRDefault="00327218" w:rsidP="00327218">
      <w:pPr>
        <w:pStyle w:val="ListParagraph"/>
        <w:ind w:left="1440"/>
        <w:rPr>
          <w:b w:val="0"/>
          <w:bCs/>
          <w:color w:val="0F0D29" w:themeColor="text1"/>
          <w:sz w:val="36"/>
          <w:szCs w:val="36"/>
        </w:rPr>
      </w:pPr>
      <w:r w:rsidRPr="00327218">
        <w:rPr>
          <w:b w:val="0"/>
          <w:bCs/>
          <w:color w:val="0F0D29" w:themeColor="text1"/>
        </w:rPr>
        <w:t>This paper presents a detailed review of Offline Handwritten Character Recognition. HCR is an optical character recognition, which convert the human readable character to machine readable format. In HCR, to attain 99% accuracy is very difficult.</w:t>
      </w:r>
    </w:p>
    <w:p w14:paraId="45E7809C" w14:textId="59BC5AAD" w:rsidR="00D618A9" w:rsidRDefault="00DA4E8E" w:rsidP="00327218">
      <w:pPr>
        <w:pStyle w:val="ListParagraph"/>
        <w:rPr>
          <w:color w:val="002060"/>
          <w:sz w:val="36"/>
          <w:szCs w:val="36"/>
        </w:rPr>
      </w:pPr>
      <w:r w:rsidRPr="004E30F0">
        <w:rPr>
          <w:color w:val="002060"/>
          <w:sz w:val="36"/>
          <w:szCs w:val="36"/>
        </w:rPr>
        <w:t>Link:</w:t>
      </w:r>
    </w:p>
    <w:p w14:paraId="26C7C7AB" w14:textId="4D07478C" w:rsidR="00C90973" w:rsidRPr="000B485F" w:rsidRDefault="00000000" w:rsidP="00C90973">
      <w:pPr>
        <w:pStyle w:val="ListParagraph"/>
        <w:jc w:val="center"/>
        <w:rPr>
          <w:b w:val="0"/>
          <w:bCs/>
          <w:color w:val="5951C8" w:themeColor="text1" w:themeTint="80"/>
          <w:sz w:val="36"/>
          <w:szCs w:val="36"/>
          <w:u w:val="single"/>
        </w:rPr>
      </w:pPr>
      <w:hyperlink r:id="rId41" w:history="1">
        <w:r w:rsidR="000B485F" w:rsidRPr="000B485F">
          <w:rPr>
            <w:rStyle w:val="Hyperlink"/>
            <w:b w:val="0"/>
            <w:bCs/>
            <w:color w:val="5951C8" w:themeColor="text1" w:themeTint="80"/>
            <w:sz w:val="36"/>
            <w:szCs w:val="36"/>
          </w:rPr>
          <w:t>https://www.academia.edu/26823845/Handwritten_Character_Recognition_A_Comprehensive_Review_on_Geometrical_Analysis?from=cover_page</w:t>
        </w:r>
      </w:hyperlink>
    </w:p>
    <w:p w14:paraId="2A1B29A6" w14:textId="2B50A53F" w:rsidR="000B485F" w:rsidRDefault="000B485F" w:rsidP="00C90973">
      <w:pPr>
        <w:pStyle w:val="ListParagraph"/>
        <w:jc w:val="center"/>
        <w:rPr>
          <w:b w:val="0"/>
          <w:bCs/>
          <w:color w:val="5951C8" w:themeColor="text1" w:themeTint="80"/>
          <w:sz w:val="36"/>
          <w:szCs w:val="36"/>
          <w:u w:val="single"/>
        </w:rPr>
      </w:pPr>
    </w:p>
    <w:p w14:paraId="4FE01E21" w14:textId="63F0B353" w:rsidR="000B485F" w:rsidRDefault="000B485F" w:rsidP="00C90973">
      <w:pPr>
        <w:pStyle w:val="ListParagraph"/>
        <w:jc w:val="center"/>
        <w:rPr>
          <w:b w:val="0"/>
          <w:bCs/>
          <w:color w:val="5951C8" w:themeColor="text1" w:themeTint="80"/>
          <w:sz w:val="36"/>
          <w:szCs w:val="36"/>
          <w:u w:val="single"/>
        </w:rPr>
      </w:pPr>
    </w:p>
    <w:p w14:paraId="241C611A" w14:textId="6FC5F623" w:rsidR="000B485F" w:rsidRDefault="000B485F" w:rsidP="00C90973">
      <w:pPr>
        <w:pStyle w:val="ListParagraph"/>
        <w:jc w:val="center"/>
        <w:rPr>
          <w:b w:val="0"/>
          <w:bCs/>
          <w:color w:val="5951C8" w:themeColor="text1" w:themeTint="80"/>
          <w:sz w:val="36"/>
          <w:szCs w:val="36"/>
          <w:u w:val="single"/>
        </w:rPr>
      </w:pPr>
    </w:p>
    <w:p w14:paraId="188098CC" w14:textId="18729C29" w:rsidR="000B485F" w:rsidRDefault="000B485F" w:rsidP="00C90973">
      <w:pPr>
        <w:pStyle w:val="ListParagraph"/>
        <w:jc w:val="center"/>
        <w:rPr>
          <w:b w:val="0"/>
          <w:bCs/>
          <w:color w:val="5951C8" w:themeColor="text1" w:themeTint="80"/>
          <w:sz w:val="36"/>
          <w:szCs w:val="36"/>
          <w:u w:val="single"/>
        </w:rPr>
      </w:pPr>
    </w:p>
    <w:p w14:paraId="7FDD8065" w14:textId="6F93A909" w:rsidR="000B485F" w:rsidRDefault="000B485F" w:rsidP="00C90973">
      <w:pPr>
        <w:pStyle w:val="ListParagraph"/>
        <w:jc w:val="center"/>
        <w:rPr>
          <w:b w:val="0"/>
          <w:bCs/>
          <w:color w:val="5951C8" w:themeColor="text1" w:themeTint="80"/>
          <w:sz w:val="36"/>
          <w:szCs w:val="36"/>
          <w:u w:val="single"/>
        </w:rPr>
      </w:pPr>
    </w:p>
    <w:p w14:paraId="0EC8B256" w14:textId="446E4EA8" w:rsidR="000B485F" w:rsidRDefault="000B485F" w:rsidP="00C90973">
      <w:pPr>
        <w:pStyle w:val="ListParagraph"/>
        <w:jc w:val="center"/>
        <w:rPr>
          <w:b w:val="0"/>
          <w:bCs/>
          <w:color w:val="5951C8" w:themeColor="text1" w:themeTint="80"/>
          <w:sz w:val="36"/>
          <w:szCs w:val="36"/>
          <w:u w:val="single"/>
        </w:rPr>
      </w:pPr>
    </w:p>
    <w:p w14:paraId="56CC4C76" w14:textId="769E2501" w:rsidR="000B485F" w:rsidRDefault="000B485F" w:rsidP="00C90973">
      <w:pPr>
        <w:pStyle w:val="ListParagraph"/>
        <w:jc w:val="center"/>
        <w:rPr>
          <w:b w:val="0"/>
          <w:bCs/>
          <w:color w:val="5951C8" w:themeColor="text1" w:themeTint="80"/>
          <w:sz w:val="36"/>
          <w:szCs w:val="36"/>
          <w:u w:val="single"/>
        </w:rPr>
      </w:pPr>
    </w:p>
    <w:p w14:paraId="2BFE84E9" w14:textId="5E3DA7B3" w:rsidR="000B485F" w:rsidRDefault="000B485F" w:rsidP="00C90973">
      <w:pPr>
        <w:pStyle w:val="ListParagraph"/>
        <w:jc w:val="center"/>
        <w:rPr>
          <w:b w:val="0"/>
          <w:bCs/>
          <w:color w:val="5951C8" w:themeColor="text1" w:themeTint="80"/>
          <w:sz w:val="36"/>
          <w:szCs w:val="36"/>
          <w:u w:val="single"/>
        </w:rPr>
      </w:pPr>
    </w:p>
    <w:p w14:paraId="7E575BAF" w14:textId="78654AB9" w:rsidR="000B485F" w:rsidRDefault="000B485F" w:rsidP="00C90973">
      <w:pPr>
        <w:pStyle w:val="ListParagraph"/>
        <w:jc w:val="center"/>
        <w:rPr>
          <w:b w:val="0"/>
          <w:bCs/>
          <w:color w:val="5951C8" w:themeColor="text1" w:themeTint="80"/>
          <w:sz w:val="36"/>
          <w:szCs w:val="36"/>
          <w:u w:val="single"/>
        </w:rPr>
      </w:pPr>
    </w:p>
    <w:p w14:paraId="60F088AD" w14:textId="06B83D3A" w:rsidR="000B485F" w:rsidRDefault="000B485F" w:rsidP="00C90973">
      <w:pPr>
        <w:pStyle w:val="ListParagraph"/>
        <w:jc w:val="center"/>
        <w:rPr>
          <w:b w:val="0"/>
          <w:bCs/>
          <w:color w:val="5951C8" w:themeColor="text1" w:themeTint="80"/>
          <w:sz w:val="36"/>
          <w:szCs w:val="36"/>
          <w:u w:val="single"/>
        </w:rPr>
      </w:pPr>
    </w:p>
    <w:p w14:paraId="65118E85" w14:textId="6D9563D9" w:rsidR="000B485F" w:rsidRDefault="000B485F" w:rsidP="00C90973">
      <w:pPr>
        <w:pStyle w:val="ListParagraph"/>
        <w:jc w:val="center"/>
        <w:rPr>
          <w:b w:val="0"/>
          <w:bCs/>
          <w:color w:val="5951C8" w:themeColor="text1" w:themeTint="80"/>
          <w:sz w:val="36"/>
          <w:szCs w:val="36"/>
          <w:u w:val="single"/>
        </w:rPr>
      </w:pPr>
    </w:p>
    <w:p w14:paraId="17246C61" w14:textId="6B5E721E" w:rsidR="000B485F" w:rsidRDefault="000B485F" w:rsidP="00C90973">
      <w:pPr>
        <w:pStyle w:val="ListParagraph"/>
        <w:jc w:val="center"/>
        <w:rPr>
          <w:b w:val="0"/>
          <w:bCs/>
          <w:color w:val="5951C8" w:themeColor="text1" w:themeTint="80"/>
          <w:sz w:val="36"/>
          <w:szCs w:val="36"/>
          <w:u w:val="single"/>
        </w:rPr>
      </w:pPr>
    </w:p>
    <w:p w14:paraId="214CE189" w14:textId="1D750955" w:rsidR="000B485F" w:rsidRDefault="000B485F" w:rsidP="00C90973">
      <w:pPr>
        <w:pStyle w:val="ListParagraph"/>
        <w:jc w:val="center"/>
        <w:rPr>
          <w:b w:val="0"/>
          <w:bCs/>
          <w:color w:val="5951C8" w:themeColor="text1" w:themeTint="80"/>
          <w:sz w:val="36"/>
          <w:szCs w:val="36"/>
          <w:u w:val="single"/>
        </w:rPr>
      </w:pPr>
    </w:p>
    <w:p w14:paraId="2DF3BD13" w14:textId="3E535729" w:rsidR="000B485F" w:rsidRDefault="000B485F" w:rsidP="00C90973">
      <w:pPr>
        <w:pStyle w:val="ListParagraph"/>
        <w:jc w:val="center"/>
        <w:rPr>
          <w:b w:val="0"/>
          <w:bCs/>
          <w:color w:val="5951C8" w:themeColor="text1" w:themeTint="80"/>
          <w:sz w:val="36"/>
          <w:szCs w:val="36"/>
          <w:u w:val="single"/>
        </w:rPr>
      </w:pPr>
    </w:p>
    <w:p w14:paraId="1E43A460" w14:textId="2405C09B" w:rsidR="000B485F" w:rsidRDefault="000B485F" w:rsidP="00C90973">
      <w:pPr>
        <w:pStyle w:val="ListParagraph"/>
        <w:jc w:val="center"/>
        <w:rPr>
          <w:b w:val="0"/>
          <w:bCs/>
          <w:color w:val="5951C8" w:themeColor="text1" w:themeTint="80"/>
          <w:sz w:val="36"/>
          <w:szCs w:val="36"/>
          <w:u w:val="single"/>
        </w:rPr>
      </w:pPr>
    </w:p>
    <w:p w14:paraId="0BBAC9F6" w14:textId="17E29911" w:rsidR="000B485F" w:rsidRDefault="000B485F" w:rsidP="00C90973">
      <w:pPr>
        <w:pStyle w:val="ListParagraph"/>
        <w:jc w:val="center"/>
        <w:rPr>
          <w:b w:val="0"/>
          <w:bCs/>
          <w:color w:val="5951C8" w:themeColor="text1" w:themeTint="80"/>
          <w:sz w:val="36"/>
          <w:szCs w:val="36"/>
          <w:u w:val="single"/>
        </w:rPr>
      </w:pPr>
    </w:p>
    <w:p w14:paraId="6B16EB94" w14:textId="695874C4" w:rsidR="000B485F" w:rsidRDefault="000B485F" w:rsidP="00C90973">
      <w:pPr>
        <w:pStyle w:val="ListParagraph"/>
        <w:jc w:val="center"/>
        <w:rPr>
          <w:b w:val="0"/>
          <w:bCs/>
          <w:color w:val="5951C8" w:themeColor="text1" w:themeTint="80"/>
          <w:sz w:val="36"/>
          <w:szCs w:val="36"/>
          <w:u w:val="single"/>
        </w:rPr>
      </w:pPr>
    </w:p>
    <w:p w14:paraId="0184618B" w14:textId="77777777" w:rsidR="000B485F" w:rsidRDefault="000B485F" w:rsidP="00C90973">
      <w:pPr>
        <w:pStyle w:val="ListParagraph"/>
        <w:jc w:val="center"/>
        <w:rPr>
          <w:b w:val="0"/>
          <w:bCs/>
          <w:color w:val="5951C8" w:themeColor="text1" w:themeTint="80"/>
          <w:sz w:val="36"/>
          <w:szCs w:val="36"/>
          <w:u w:val="single"/>
        </w:rPr>
      </w:pPr>
    </w:p>
    <w:p w14:paraId="631DE24F" w14:textId="57348E47" w:rsidR="00C90973" w:rsidRPr="0061292F" w:rsidRDefault="00C90973" w:rsidP="00C90973">
      <w:pPr>
        <w:pStyle w:val="ListParagraph"/>
        <w:numPr>
          <w:ilvl w:val="0"/>
          <w:numId w:val="7"/>
        </w:numPr>
        <w:rPr>
          <w:b w:val="0"/>
          <w:bCs/>
          <w:color w:val="0F0D29" w:themeColor="text1"/>
          <w:sz w:val="36"/>
          <w:szCs w:val="36"/>
          <w:u w:val="single"/>
        </w:rPr>
      </w:pPr>
      <w:r>
        <w:rPr>
          <w:color w:val="002060"/>
          <w:sz w:val="48"/>
          <w:szCs w:val="48"/>
        </w:rPr>
        <w:lastRenderedPageBreak/>
        <w:t>Sixth paper:</w:t>
      </w:r>
    </w:p>
    <w:p w14:paraId="2A4E91BE" w14:textId="77777777" w:rsidR="0061292F" w:rsidRDefault="0061292F" w:rsidP="000B485F">
      <w:pPr>
        <w:pStyle w:val="ListParagraph"/>
        <w:rPr>
          <w:sz w:val="36"/>
          <w:szCs w:val="36"/>
        </w:rPr>
      </w:pPr>
      <w:r>
        <w:rPr>
          <w:sz w:val="36"/>
          <w:szCs w:val="36"/>
        </w:rPr>
        <w:t>Image:</w:t>
      </w:r>
    </w:p>
    <w:p w14:paraId="2339FE5E" w14:textId="77777777" w:rsidR="0061292F" w:rsidRDefault="0061292F" w:rsidP="000B485F">
      <w:pPr>
        <w:pStyle w:val="ListParagraph"/>
        <w:rPr>
          <w:sz w:val="36"/>
          <w:szCs w:val="36"/>
        </w:rPr>
      </w:pPr>
      <w:r w:rsidRPr="00057258">
        <w:rPr>
          <w:noProof/>
          <w:sz w:val="36"/>
          <w:szCs w:val="36"/>
        </w:rPr>
        <w:drawing>
          <wp:inline distT="0" distB="0" distL="0" distR="0" wp14:anchorId="67038E2C" wp14:editId="0E720953">
            <wp:extent cx="5686425" cy="38560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527" cy="3887270"/>
                    </a:xfrm>
                    <a:prstGeom prst="rect">
                      <a:avLst/>
                    </a:prstGeom>
                  </pic:spPr>
                </pic:pic>
              </a:graphicData>
            </a:graphic>
          </wp:inline>
        </w:drawing>
      </w:r>
    </w:p>
    <w:p w14:paraId="02E0158C" w14:textId="61C123D8" w:rsidR="0061292F" w:rsidRDefault="0061292F" w:rsidP="000B485F">
      <w:pPr>
        <w:pStyle w:val="ListParagraph"/>
        <w:rPr>
          <w:sz w:val="36"/>
          <w:szCs w:val="36"/>
        </w:rPr>
      </w:pPr>
      <w:r w:rsidRPr="00057258">
        <w:rPr>
          <w:noProof/>
          <w:sz w:val="36"/>
          <w:szCs w:val="36"/>
        </w:rPr>
        <w:drawing>
          <wp:inline distT="0" distB="0" distL="0" distR="0" wp14:anchorId="47DC78BD" wp14:editId="7010BE5A">
            <wp:extent cx="5697144" cy="312276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3792" cy="3159293"/>
                    </a:xfrm>
                    <a:prstGeom prst="rect">
                      <a:avLst/>
                    </a:prstGeom>
                  </pic:spPr>
                </pic:pic>
              </a:graphicData>
            </a:graphic>
          </wp:inline>
        </w:drawing>
      </w:r>
    </w:p>
    <w:p w14:paraId="4989069C" w14:textId="28CF7327" w:rsidR="000B485F" w:rsidRDefault="000B485F" w:rsidP="000B485F">
      <w:pPr>
        <w:pStyle w:val="ListParagraph"/>
        <w:rPr>
          <w:sz w:val="36"/>
          <w:szCs w:val="36"/>
        </w:rPr>
      </w:pPr>
    </w:p>
    <w:p w14:paraId="482E1AF4" w14:textId="77777777" w:rsidR="000B485F" w:rsidRDefault="000B485F" w:rsidP="000B485F">
      <w:pPr>
        <w:pStyle w:val="ListParagraph"/>
        <w:rPr>
          <w:sz w:val="36"/>
          <w:szCs w:val="36"/>
        </w:rPr>
      </w:pPr>
    </w:p>
    <w:p w14:paraId="69A75494" w14:textId="77777777" w:rsidR="0061292F" w:rsidRPr="0061292F" w:rsidRDefault="0061292F" w:rsidP="000B485F">
      <w:pPr>
        <w:pStyle w:val="ListParagraph"/>
        <w:rPr>
          <w:sz w:val="36"/>
          <w:szCs w:val="36"/>
        </w:rPr>
      </w:pPr>
      <w:r w:rsidRPr="0061292F">
        <w:rPr>
          <w:sz w:val="36"/>
          <w:szCs w:val="36"/>
        </w:rPr>
        <w:lastRenderedPageBreak/>
        <w:t>Description:</w:t>
      </w:r>
    </w:p>
    <w:p w14:paraId="53649EDD" w14:textId="77777777" w:rsidR="0061292F" w:rsidRDefault="0061292F" w:rsidP="000B485F">
      <w:pPr>
        <w:pStyle w:val="ListParagraph"/>
        <w:ind w:left="1440"/>
        <w:rPr>
          <w:b w:val="0"/>
          <w:bCs/>
          <w:color w:val="0F0D29" w:themeColor="text1"/>
          <w:sz w:val="32"/>
          <w:szCs w:val="32"/>
        </w:rPr>
      </w:pPr>
      <w:r w:rsidRPr="00057258">
        <w:rPr>
          <w:b w:val="0"/>
          <w:bCs/>
          <w:color w:val="0F0D29" w:themeColor="text1"/>
          <w:sz w:val="32"/>
          <w:szCs w:val="32"/>
        </w:rPr>
        <w:t xml:space="preserve">systems performance </w:t>
      </w:r>
      <w:proofErr w:type="gramStart"/>
      <w:r w:rsidRPr="00057258">
        <w:rPr>
          <w:b w:val="0"/>
          <w:bCs/>
          <w:color w:val="0F0D29" w:themeColor="text1"/>
          <w:sz w:val="32"/>
          <w:szCs w:val="32"/>
        </w:rPr>
        <w:t>have</w:t>
      </w:r>
      <w:proofErr w:type="gramEnd"/>
      <w:r w:rsidRPr="00057258">
        <w:rPr>
          <w:b w:val="0"/>
          <w:bCs/>
          <w:color w:val="0F0D29" w:themeColor="text1"/>
          <w:sz w:val="32"/>
          <w:szCs w:val="32"/>
        </w:rPr>
        <w:t xml:space="preserve"> improved significantly in the deep learning era. This is especially true for handwritten text recognition (HTR), where each author has a unique style, unlike printed text, where the variation is smaller by design. That said, deep learning based HTR is limited, as in every other task, by the number of training examples. Gathering data is a challenging and costly task, and even more so, the labeling task that follows, of which we focus here. One possible approach to reduce the burden of data annotation is semisupervised learning. Semi supervised methods use, in addition to labeled data, some unlabeled samples to improve performance, compared to fully supervised ones. Consequently, such methods may adapt to unseen images during test time.</w:t>
      </w:r>
    </w:p>
    <w:p w14:paraId="562F60BF" w14:textId="77777777" w:rsidR="0061292F" w:rsidRDefault="0061292F" w:rsidP="000B485F">
      <w:pPr>
        <w:pStyle w:val="ListParagraph"/>
        <w:rPr>
          <w:color w:val="002060"/>
          <w:sz w:val="36"/>
          <w:szCs w:val="36"/>
        </w:rPr>
      </w:pPr>
      <w:r w:rsidRPr="00057258">
        <w:rPr>
          <w:color w:val="002060"/>
          <w:sz w:val="36"/>
          <w:szCs w:val="36"/>
        </w:rPr>
        <w:t>Link</w:t>
      </w:r>
      <w:r>
        <w:rPr>
          <w:color w:val="002060"/>
          <w:sz w:val="36"/>
          <w:szCs w:val="36"/>
        </w:rPr>
        <w:t xml:space="preserve">: </w:t>
      </w:r>
    </w:p>
    <w:p w14:paraId="16432E29" w14:textId="3FFA89B0" w:rsidR="0061292F" w:rsidRDefault="0061292F" w:rsidP="000B485F">
      <w:pPr>
        <w:pStyle w:val="ListParagraph"/>
        <w:jc w:val="center"/>
        <w:rPr>
          <w:b w:val="0"/>
          <w:bCs/>
          <w:color w:val="0F0D29" w:themeColor="text1"/>
          <w:sz w:val="36"/>
          <w:szCs w:val="36"/>
          <w:u w:val="single"/>
        </w:rPr>
      </w:pPr>
      <w:r w:rsidRPr="00DA4E8E">
        <w:rPr>
          <w:b w:val="0"/>
          <w:bCs/>
          <w:color w:val="5951C8" w:themeColor="text1" w:themeTint="80"/>
          <w:sz w:val="36"/>
          <w:szCs w:val="36"/>
          <w:u w:val="single"/>
        </w:rPr>
        <w:t>https://paperswithcode.com/paper/scrabblegan-semi-supervised-varying-length</w:t>
      </w:r>
      <w:r>
        <w:rPr>
          <w:b w:val="0"/>
          <w:bCs/>
          <w:color w:val="0F0D29" w:themeColor="text1"/>
          <w:sz w:val="36"/>
          <w:szCs w:val="36"/>
          <w:u w:val="single"/>
        </w:rPr>
        <w:br/>
      </w:r>
    </w:p>
    <w:p w14:paraId="09810DB1" w14:textId="36F6F03B" w:rsidR="001651F0" w:rsidRDefault="001651F0" w:rsidP="000B485F">
      <w:pPr>
        <w:pStyle w:val="ListParagraph"/>
        <w:jc w:val="center"/>
        <w:rPr>
          <w:b w:val="0"/>
          <w:bCs/>
          <w:color w:val="0F0D29" w:themeColor="text1"/>
          <w:sz w:val="36"/>
          <w:szCs w:val="36"/>
          <w:u w:val="single"/>
        </w:rPr>
      </w:pPr>
    </w:p>
    <w:p w14:paraId="3A6AD25D" w14:textId="2F1505D7" w:rsidR="001651F0" w:rsidRDefault="001651F0" w:rsidP="000B485F">
      <w:pPr>
        <w:pStyle w:val="ListParagraph"/>
        <w:jc w:val="center"/>
        <w:rPr>
          <w:b w:val="0"/>
          <w:bCs/>
          <w:color w:val="0F0D29" w:themeColor="text1"/>
          <w:sz w:val="36"/>
          <w:szCs w:val="36"/>
          <w:u w:val="single"/>
        </w:rPr>
      </w:pPr>
    </w:p>
    <w:p w14:paraId="548DCA98" w14:textId="5EA1F99E" w:rsidR="001651F0" w:rsidRDefault="001651F0" w:rsidP="000B485F">
      <w:pPr>
        <w:pStyle w:val="ListParagraph"/>
        <w:jc w:val="center"/>
        <w:rPr>
          <w:b w:val="0"/>
          <w:bCs/>
          <w:color w:val="0F0D29" w:themeColor="text1"/>
          <w:sz w:val="36"/>
          <w:szCs w:val="36"/>
          <w:u w:val="single"/>
        </w:rPr>
      </w:pPr>
    </w:p>
    <w:p w14:paraId="06F1F86C" w14:textId="0BD3E86E" w:rsidR="001651F0" w:rsidRDefault="001651F0" w:rsidP="000B485F">
      <w:pPr>
        <w:pStyle w:val="ListParagraph"/>
        <w:jc w:val="center"/>
        <w:rPr>
          <w:b w:val="0"/>
          <w:bCs/>
          <w:color w:val="0F0D29" w:themeColor="text1"/>
          <w:sz w:val="36"/>
          <w:szCs w:val="36"/>
          <w:u w:val="single"/>
        </w:rPr>
      </w:pPr>
    </w:p>
    <w:p w14:paraId="5B888958" w14:textId="2009D674" w:rsidR="001651F0" w:rsidRDefault="001651F0" w:rsidP="000B485F">
      <w:pPr>
        <w:pStyle w:val="ListParagraph"/>
        <w:jc w:val="center"/>
        <w:rPr>
          <w:b w:val="0"/>
          <w:bCs/>
          <w:color w:val="0F0D29" w:themeColor="text1"/>
          <w:sz w:val="36"/>
          <w:szCs w:val="36"/>
          <w:u w:val="single"/>
        </w:rPr>
      </w:pPr>
    </w:p>
    <w:p w14:paraId="3474DFAE" w14:textId="02B5F141" w:rsidR="001651F0" w:rsidRDefault="001651F0" w:rsidP="000B485F">
      <w:pPr>
        <w:pStyle w:val="ListParagraph"/>
        <w:jc w:val="center"/>
        <w:rPr>
          <w:b w:val="0"/>
          <w:bCs/>
          <w:color w:val="0F0D29" w:themeColor="text1"/>
          <w:sz w:val="36"/>
          <w:szCs w:val="36"/>
          <w:u w:val="single"/>
        </w:rPr>
      </w:pPr>
    </w:p>
    <w:p w14:paraId="18F4F254" w14:textId="08013E56" w:rsidR="001651F0" w:rsidRDefault="001651F0" w:rsidP="000B485F">
      <w:pPr>
        <w:pStyle w:val="ListParagraph"/>
        <w:jc w:val="center"/>
        <w:rPr>
          <w:b w:val="0"/>
          <w:bCs/>
          <w:color w:val="0F0D29" w:themeColor="text1"/>
          <w:sz w:val="36"/>
          <w:szCs w:val="36"/>
          <w:u w:val="single"/>
        </w:rPr>
      </w:pPr>
    </w:p>
    <w:p w14:paraId="32C12E1A" w14:textId="38127283" w:rsidR="001651F0" w:rsidRDefault="001651F0" w:rsidP="000B485F">
      <w:pPr>
        <w:pStyle w:val="ListParagraph"/>
        <w:jc w:val="center"/>
        <w:rPr>
          <w:b w:val="0"/>
          <w:bCs/>
          <w:color w:val="0F0D29" w:themeColor="text1"/>
          <w:sz w:val="36"/>
          <w:szCs w:val="36"/>
          <w:u w:val="single"/>
        </w:rPr>
      </w:pPr>
    </w:p>
    <w:p w14:paraId="4E660E3D" w14:textId="3C3D25C2" w:rsidR="001651F0" w:rsidRDefault="001651F0" w:rsidP="000B485F">
      <w:pPr>
        <w:pStyle w:val="ListParagraph"/>
        <w:jc w:val="center"/>
        <w:rPr>
          <w:b w:val="0"/>
          <w:bCs/>
          <w:color w:val="0F0D29" w:themeColor="text1"/>
          <w:sz w:val="36"/>
          <w:szCs w:val="36"/>
          <w:u w:val="single"/>
        </w:rPr>
      </w:pPr>
    </w:p>
    <w:p w14:paraId="10DE5706" w14:textId="486CC1CC" w:rsidR="001651F0" w:rsidRDefault="001651F0" w:rsidP="001651F0">
      <w:pPr>
        <w:pStyle w:val="ListParagraph"/>
        <w:rPr>
          <w:color w:val="002060"/>
          <w:sz w:val="48"/>
          <w:szCs w:val="48"/>
        </w:rPr>
      </w:pPr>
      <w:r w:rsidRPr="001651F0">
        <w:rPr>
          <w:color w:val="002060"/>
          <w:sz w:val="48"/>
          <w:szCs w:val="48"/>
        </w:rPr>
        <w:lastRenderedPageBreak/>
        <w:t>Dataset</w:t>
      </w:r>
    </w:p>
    <w:p w14:paraId="0F537F49" w14:textId="103A4303" w:rsidR="001651F0" w:rsidRDefault="001651F0" w:rsidP="001651F0">
      <w:pPr>
        <w:pStyle w:val="ListParagraph"/>
        <w:ind w:firstLine="720"/>
        <w:rPr>
          <w:color w:val="auto"/>
          <w:sz w:val="32"/>
          <w:szCs w:val="32"/>
        </w:rPr>
      </w:pPr>
      <w:r w:rsidRPr="001651F0">
        <w:rPr>
          <w:color w:val="auto"/>
          <w:sz w:val="32"/>
          <w:szCs w:val="32"/>
        </w:rPr>
        <w:t>Train</w:t>
      </w:r>
      <w:r>
        <w:rPr>
          <w:color w:val="auto"/>
          <w:sz w:val="32"/>
          <w:szCs w:val="32"/>
        </w:rPr>
        <w:t>:</w:t>
      </w:r>
    </w:p>
    <w:p w14:paraId="262979BF" w14:textId="37043F7B" w:rsidR="001651F0" w:rsidRPr="001651F0" w:rsidRDefault="001651F0" w:rsidP="001651F0">
      <w:pPr>
        <w:pStyle w:val="ListParagraph"/>
        <w:ind w:left="2160"/>
        <w:rPr>
          <w:b w:val="0"/>
          <w:bCs/>
          <w:color w:val="auto"/>
          <w:sz w:val="32"/>
          <w:szCs w:val="32"/>
          <w:u w:val="single"/>
        </w:rPr>
      </w:pPr>
      <w:r w:rsidRPr="001651F0">
        <w:rPr>
          <w:b w:val="0"/>
          <w:bCs/>
          <w:color w:val="5951C8" w:themeColor="text1" w:themeTint="80"/>
          <w:sz w:val="32"/>
          <w:szCs w:val="32"/>
          <w:u w:val="single"/>
        </w:rPr>
        <w:t>https://www.kaggle.com/datasets/crawford/emnist?select=emnist-letters-train.csv</w:t>
      </w:r>
    </w:p>
    <w:p w14:paraId="765F0F78" w14:textId="24D684CD" w:rsidR="001651F0" w:rsidRDefault="001651F0" w:rsidP="001651F0">
      <w:pPr>
        <w:pStyle w:val="ListParagraph"/>
        <w:ind w:firstLine="720"/>
        <w:rPr>
          <w:color w:val="auto"/>
          <w:sz w:val="32"/>
          <w:szCs w:val="32"/>
        </w:rPr>
      </w:pPr>
      <w:r w:rsidRPr="001651F0">
        <w:rPr>
          <w:color w:val="auto"/>
          <w:sz w:val="32"/>
          <w:szCs w:val="32"/>
        </w:rPr>
        <w:t>Test</w:t>
      </w:r>
      <w:r>
        <w:rPr>
          <w:color w:val="auto"/>
          <w:sz w:val="32"/>
          <w:szCs w:val="32"/>
        </w:rPr>
        <w:t>:</w:t>
      </w:r>
    </w:p>
    <w:p w14:paraId="6CBC4B3E" w14:textId="31F1D072" w:rsidR="001651F0" w:rsidRPr="001651F0" w:rsidRDefault="001651F0" w:rsidP="001651F0">
      <w:pPr>
        <w:pStyle w:val="ListParagraph"/>
        <w:ind w:left="2160"/>
        <w:rPr>
          <w:b w:val="0"/>
          <w:bCs/>
          <w:color w:val="auto"/>
          <w:sz w:val="32"/>
          <w:szCs w:val="32"/>
          <w:u w:val="single"/>
        </w:rPr>
      </w:pPr>
      <w:r w:rsidRPr="001651F0">
        <w:rPr>
          <w:b w:val="0"/>
          <w:bCs/>
          <w:color w:val="5951C8" w:themeColor="text1" w:themeTint="80"/>
          <w:sz w:val="32"/>
          <w:szCs w:val="32"/>
          <w:u w:val="single"/>
        </w:rPr>
        <w:t>https://www.kaggle.com/datasets/crawford/emnist?select=emnist-letters-test.csv</w:t>
      </w:r>
    </w:p>
    <w:p w14:paraId="71578C78" w14:textId="350B0FD2" w:rsidR="001651F0" w:rsidRDefault="001651F0" w:rsidP="001651F0">
      <w:pPr>
        <w:pStyle w:val="ListParagraph"/>
        <w:ind w:firstLine="720"/>
        <w:rPr>
          <w:color w:val="auto"/>
          <w:sz w:val="32"/>
          <w:szCs w:val="32"/>
        </w:rPr>
      </w:pPr>
      <w:r w:rsidRPr="001651F0">
        <w:rPr>
          <w:color w:val="auto"/>
          <w:sz w:val="32"/>
          <w:szCs w:val="32"/>
        </w:rPr>
        <w:t>Mapping</w:t>
      </w:r>
      <w:r>
        <w:rPr>
          <w:color w:val="auto"/>
          <w:sz w:val="32"/>
          <w:szCs w:val="32"/>
        </w:rPr>
        <w:t>:</w:t>
      </w:r>
    </w:p>
    <w:p w14:paraId="046AAEE1" w14:textId="34E437E2" w:rsidR="001651F0" w:rsidRDefault="00000000" w:rsidP="001651F0">
      <w:pPr>
        <w:pStyle w:val="ListParagraph"/>
        <w:ind w:left="2160"/>
        <w:rPr>
          <w:b w:val="0"/>
          <w:bCs/>
          <w:color w:val="5951C8" w:themeColor="text1" w:themeTint="80"/>
          <w:sz w:val="32"/>
          <w:szCs w:val="32"/>
          <w:u w:val="single"/>
        </w:rPr>
      </w:pPr>
      <w:hyperlink r:id="rId44" w:history="1">
        <w:r w:rsidR="00BE44D8" w:rsidRPr="00135309">
          <w:rPr>
            <w:rStyle w:val="Hyperlink"/>
            <w:b w:val="0"/>
            <w:bCs/>
            <w:color w:val="024F75" w:themeColor="accent1"/>
            <w:sz w:val="32"/>
            <w:szCs w:val="32"/>
            <w14:textFill>
              <w14:solidFill>
                <w14:schemeClr w14:val="accent1">
                  <w14:lumMod w14:val="50000"/>
                  <w14:lumMod w14:val="50000"/>
                  <w14:lumOff w14:val="50000"/>
                </w14:schemeClr>
              </w14:solidFill>
            </w14:textFill>
          </w:rPr>
          <w:t>https://www.kaggle.com/datasets/crawford/emnist?select=emnist-letters-mapping.txt</w:t>
        </w:r>
      </w:hyperlink>
    </w:p>
    <w:p w14:paraId="13FE7D42" w14:textId="28695541" w:rsidR="00BE44D8" w:rsidRDefault="00BE44D8" w:rsidP="001651F0">
      <w:pPr>
        <w:pStyle w:val="ListParagraph"/>
        <w:ind w:left="2160"/>
        <w:rPr>
          <w:b w:val="0"/>
          <w:bCs/>
          <w:color w:val="5951C8" w:themeColor="text1" w:themeTint="80"/>
          <w:sz w:val="32"/>
          <w:szCs w:val="32"/>
          <w:u w:val="single"/>
        </w:rPr>
      </w:pPr>
    </w:p>
    <w:p w14:paraId="6BF862CC" w14:textId="32F31130" w:rsidR="00BE44D8" w:rsidRDefault="00BE44D8" w:rsidP="001651F0">
      <w:pPr>
        <w:pStyle w:val="ListParagraph"/>
        <w:ind w:left="2160"/>
        <w:rPr>
          <w:b w:val="0"/>
          <w:bCs/>
          <w:color w:val="5951C8" w:themeColor="text1" w:themeTint="80"/>
          <w:sz w:val="32"/>
          <w:szCs w:val="32"/>
          <w:u w:val="single"/>
        </w:rPr>
      </w:pPr>
    </w:p>
    <w:p w14:paraId="31E739A0" w14:textId="0E9A8B24" w:rsidR="00BE44D8" w:rsidRDefault="00BE44D8" w:rsidP="001651F0">
      <w:pPr>
        <w:pStyle w:val="ListParagraph"/>
        <w:ind w:left="2160"/>
        <w:rPr>
          <w:b w:val="0"/>
          <w:bCs/>
          <w:color w:val="5951C8" w:themeColor="text1" w:themeTint="80"/>
          <w:sz w:val="32"/>
          <w:szCs w:val="32"/>
          <w:u w:val="single"/>
        </w:rPr>
      </w:pPr>
    </w:p>
    <w:p w14:paraId="59D899A7" w14:textId="658B70A2" w:rsidR="00BE44D8" w:rsidRDefault="00BE44D8" w:rsidP="001651F0">
      <w:pPr>
        <w:pStyle w:val="ListParagraph"/>
        <w:ind w:left="2160"/>
        <w:rPr>
          <w:b w:val="0"/>
          <w:bCs/>
          <w:color w:val="5951C8" w:themeColor="text1" w:themeTint="80"/>
          <w:sz w:val="32"/>
          <w:szCs w:val="32"/>
          <w:u w:val="single"/>
        </w:rPr>
      </w:pPr>
    </w:p>
    <w:p w14:paraId="316CF64E" w14:textId="3C31E70D" w:rsidR="00BE44D8" w:rsidRDefault="00BE44D8" w:rsidP="001651F0">
      <w:pPr>
        <w:pStyle w:val="ListParagraph"/>
        <w:ind w:left="2160"/>
        <w:rPr>
          <w:b w:val="0"/>
          <w:bCs/>
          <w:color w:val="5951C8" w:themeColor="text1" w:themeTint="80"/>
          <w:sz w:val="32"/>
          <w:szCs w:val="32"/>
          <w:u w:val="single"/>
        </w:rPr>
      </w:pPr>
    </w:p>
    <w:p w14:paraId="6179B9F5" w14:textId="15DFDCD9" w:rsidR="00BE44D8" w:rsidRDefault="00BE44D8" w:rsidP="001651F0">
      <w:pPr>
        <w:pStyle w:val="ListParagraph"/>
        <w:ind w:left="2160"/>
        <w:rPr>
          <w:b w:val="0"/>
          <w:bCs/>
          <w:color w:val="5951C8" w:themeColor="text1" w:themeTint="80"/>
          <w:sz w:val="32"/>
          <w:szCs w:val="32"/>
          <w:u w:val="single"/>
        </w:rPr>
      </w:pPr>
    </w:p>
    <w:p w14:paraId="48283970" w14:textId="4A3057E7" w:rsidR="00BE44D8" w:rsidRDefault="00BE44D8" w:rsidP="001651F0">
      <w:pPr>
        <w:pStyle w:val="ListParagraph"/>
        <w:ind w:left="2160"/>
        <w:rPr>
          <w:b w:val="0"/>
          <w:bCs/>
          <w:color w:val="5951C8" w:themeColor="text1" w:themeTint="80"/>
          <w:sz w:val="32"/>
          <w:szCs w:val="32"/>
          <w:u w:val="single"/>
        </w:rPr>
      </w:pPr>
    </w:p>
    <w:p w14:paraId="3BA90712" w14:textId="5E810252" w:rsidR="00BE44D8" w:rsidRDefault="00BE44D8" w:rsidP="001651F0">
      <w:pPr>
        <w:pStyle w:val="ListParagraph"/>
        <w:ind w:left="2160"/>
        <w:rPr>
          <w:b w:val="0"/>
          <w:bCs/>
          <w:color w:val="5951C8" w:themeColor="text1" w:themeTint="80"/>
          <w:sz w:val="32"/>
          <w:szCs w:val="32"/>
          <w:u w:val="single"/>
        </w:rPr>
      </w:pPr>
    </w:p>
    <w:p w14:paraId="1642FA41" w14:textId="228749C2" w:rsidR="00BE44D8" w:rsidRDefault="00BE44D8" w:rsidP="001651F0">
      <w:pPr>
        <w:pStyle w:val="ListParagraph"/>
        <w:ind w:left="2160"/>
        <w:rPr>
          <w:b w:val="0"/>
          <w:bCs/>
          <w:color w:val="5951C8" w:themeColor="text1" w:themeTint="80"/>
          <w:sz w:val="32"/>
          <w:szCs w:val="32"/>
          <w:u w:val="single"/>
        </w:rPr>
      </w:pPr>
    </w:p>
    <w:p w14:paraId="3B256F85" w14:textId="26340534" w:rsidR="00BE44D8" w:rsidRDefault="00BE44D8" w:rsidP="001651F0">
      <w:pPr>
        <w:pStyle w:val="ListParagraph"/>
        <w:ind w:left="2160"/>
        <w:rPr>
          <w:b w:val="0"/>
          <w:bCs/>
          <w:color w:val="5951C8" w:themeColor="text1" w:themeTint="80"/>
          <w:sz w:val="32"/>
          <w:szCs w:val="32"/>
          <w:u w:val="single"/>
        </w:rPr>
      </w:pPr>
    </w:p>
    <w:p w14:paraId="34B86519" w14:textId="210B3551" w:rsidR="00BE44D8" w:rsidRDefault="00BE44D8" w:rsidP="001651F0">
      <w:pPr>
        <w:pStyle w:val="ListParagraph"/>
        <w:ind w:left="2160"/>
        <w:rPr>
          <w:b w:val="0"/>
          <w:bCs/>
          <w:color w:val="5951C8" w:themeColor="text1" w:themeTint="80"/>
          <w:sz w:val="32"/>
          <w:szCs w:val="32"/>
          <w:u w:val="single"/>
        </w:rPr>
      </w:pPr>
    </w:p>
    <w:p w14:paraId="460937F9" w14:textId="6AB5133C" w:rsidR="00BE44D8" w:rsidRDefault="00BE44D8" w:rsidP="001651F0">
      <w:pPr>
        <w:pStyle w:val="ListParagraph"/>
        <w:ind w:left="2160"/>
        <w:rPr>
          <w:b w:val="0"/>
          <w:bCs/>
          <w:color w:val="5951C8" w:themeColor="text1" w:themeTint="80"/>
          <w:sz w:val="32"/>
          <w:szCs w:val="32"/>
          <w:u w:val="single"/>
        </w:rPr>
      </w:pPr>
    </w:p>
    <w:p w14:paraId="3FAFE573" w14:textId="5A0241E5" w:rsidR="00BE44D8" w:rsidRDefault="00BE44D8" w:rsidP="001651F0">
      <w:pPr>
        <w:pStyle w:val="ListParagraph"/>
        <w:ind w:left="2160"/>
        <w:rPr>
          <w:b w:val="0"/>
          <w:bCs/>
          <w:color w:val="5951C8" w:themeColor="text1" w:themeTint="80"/>
          <w:sz w:val="32"/>
          <w:szCs w:val="32"/>
          <w:u w:val="single"/>
        </w:rPr>
      </w:pPr>
    </w:p>
    <w:p w14:paraId="23A6D538" w14:textId="524E95D1" w:rsidR="00BE44D8" w:rsidRDefault="00BE44D8" w:rsidP="001651F0">
      <w:pPr>
        <w:pStyle w:val="ListParagraph"/>
        <w:ind w:left="2160"/>
        <w:rPr>
          <w:b w:val="0"/>
          <w:bCs/>
          <w:color w:val="5951C8" w:themeColor="text1" w:themeTint="80"/>
          <w:sz w:val="32"/>
          <w:szCs w:val="32"/>
          <w:u w:val="single"/>
        </w:rPr>
      </w:pPr>
    </w:p>
    <w:p w14:paraId="2BD64FEA" w14:textId="57C48771" w:rsidR="00BE44D8" w:rsidRDefault="00BE44D8" w:rsidP="001651F0">
      <w:pPr>
        <w:pStyle w:val="ListParagraph"/>
        <w:ind w:left="2160"/>
        <w:rPr>
          <w:b w:val="0"/>
          <w:bCs/>
          <w:color w:val="5951C8" w:themeColor="text1" w:themeTint="80"/>
          <w:sz w:val="32"/>
          <w:szCs w:val="32"/>
          <w:u w:val="single"/>
        </w:rPr>
      </w:pPr>
    </w:p>
    <w:p w14:paraId="298CE62D" w14:textId="1D6703F2" w:rsidR="00BE44D8" w:rsidRDefault="00BE44D8" w:rsidP="001651F0">
      <w:pPr>
        <w:pStyle w:val="ListParagraph"/>
        <w:ind w:left="2160"/>
        <w:rPr>
          <w:b w:val="0"/>
          <w:bCs/>
          <w:color w:val="5951C8" w:themeColor="text1" w:themeTint="80"/>
          <w:sz w:val="32"/>
          <w:szCs w:val="32"/>
          <w:u w:val="single"/>
        </w:rPr>
      </w:pPr>
    </w:p>
    <w:p w14:paraId="140F2C37" w14:textId="251FF088" w:rsidR="00BE44D8" w:rsidRDefault="00BE44D8" w:rsidP="001651F0">
      <w:pPr>
        <w:pStyle w:val="ListParagraph"/>
        <w:ind w:left="2160"/>
        <w:rPr>
          <w:b w:val="0"/>
          <w:bCs/>
          <w:color w:val="5951C8" w:themeColor="text1" w:themeTint="80"/>
          <w:sz w:val="32"/>
          <w:szCs w:val="32"/>
          <w:u w:val="single"/>
        </w:rPr>
      </w:pPr>
    </w:p>
    <w:p w14:paraId="555B4DDF" w14:textId="2AC75442" w:rsidR="00BE44D8" w:rsidRDefault="00BE44D8" w:rsidP="001651F0">
      <w:pPr>
        <w:pStyle w:val="ListParagraph"/>
        <w:ind w:left="2160"/>
        <w:rPr>
          <w:b w:val="0"/>
          <w:bCs/>
          <w:color w:val="5951C8" w:themeColor="text1" w:themeTint="80"/>
          <w:sz w:val="32"/>
          <w:szCs w:val="32"/>
          <w:u w:val="single"/>
        </w:rPr>
      </w:pPr>
    </w:p>
    <w:p w14:paraId="61336D7C" w14:textId="0CFC0F02" w:rsidR="00BE44D8" w:rsidRDefault="00BE44D8" w:rsidP="001651F0">
      <w:pPr>
        <w:pStyle w:val="ListParagraph"/>
        <w:ind w:left="2160"/>
        <w:rPr>
          <w:b w:val="0"/>
          <w:bCs/>
          <w:color w:val="5951C8" w:themeColor="text1" w:themeTint="80"/>
          <w:sz w:val="32"/>
          <w:szCs w:val="32"/>
          <w:u w:val="single"/>
        </w:rPr>
      </w:pPr>
    </w:p>
    <w:p w14:paraId="5707A0B7" w14:textId="77777777" w:rsidR="00BE44D8" w:rsidRPr="00BE44D8" w:rsidRDefault="00BE44D8" w:rsidP="00BE44D8">
      <w:pPr>
        <w:pStyle w:val="Heading1"/>
        <w:rPr>
          <w:color w:val="2E287F" w:themeColor="text1" w:themeTint="BF"/>
        </w:rPr>
      </w:pPr>
      <w:r w:rsidRPr="00BE44D8">
        <w:rPr>
          <w:color w:val="2E287F" w:themeColor="text1" w:themeTint="BF"/>
        </w:rPr>
        <w:lastRenderedPageBreak/>
        <w:t>what are neural networks.?!</w:t>
      </w:r>
    </w:p>
    <w:p w14:paraId="5AAD7E4C" w14:textId="77777777" w:rsidR="00BE44D8" w:rsidRPr="003D37BA" w:rsidRDefault="00BE44D8" w:rsidP="00BE44D8">
      <w:pPr>
        <w:rPr>
          <w:b w:val="0"/>
          <w:color w:val="0F0D29" w:themeColor="text1"/>
          <w:szCs w:val="28"/>
        </w:rPr>
      </w:pPr>
      <w:r w:rsidRPr="003D37BA">
        <w:rPr>
          <w:b w:val="0"/>
          <w:color w:val="0F0D29" w:themeColor="text1"/>
          <w:szCs w:val="28"/>
        </w:rPr>
        <w:t>Neural networks reflect the behavior of the human brain, allowing computer programs to recognize patterns and solve common problems in the fields of AI, machine learning, and deep learning.</w:t>
      </w:r>
    </w:p>
    <w:p w14:paraId="4CD30013" w14:textId="77777777" w:rsidR="00BE44D8" w:rsidRDefault="00BE44D8" w:rsidP="00BE44D8">
      <w:pPr>
        <w:rPr>
          <w:rFonts w:ascii="Segoe UI" w:hAnsi="Segoe UI" w:cs="Segoe UI"/>
          <w:color w:val="333333"/>
          <w:shd w:val="clear" w:color="auto" w:fill="FFFFFF"/>
        </w:rPr>
      </w:pPr>
      <w:r w:rsidRPr="003D37BA">
        <w:rPr>
          <w:rFonts w:ascii="Segoe UI" w:hAnsi="Segoe UI" w:cs="Segoe UI"/>
          <w:b w:val="0"/>
          <w:color w:val="0F0D29" w:themeColor="text1"/>
          <w:shd w:val="clear" w:color="auto" w:fill="FFFFFF"/>
        </w:rPr>
        <w:t xml:space="preserve">The term </w:t>
      </w:r>
      <w:r w:rsidRPr="003D37BA">
        <w:rPr>
          <w:rStyle w:val="Strong"/>
          <w:b/>
          <w:color w:val="0F0D29" w:themeColor="text1"/>
          <w:shd w:val="clear" w:color="auto" w:fill="FFFFFF"/>
        </w:rPr>
        <w:t>Artificial Neural Network</w:t>
      </w:r>
      <w:r w:rsidRPr="003D37BA">
        <w:rPr>
          <w:rFonts w:ascii="Segoe UI" w:hAnsi="Segoe UI" w:cs="Segoe UI"/>
          <w:b w:val="0"/>
          <w:color w:val="0F0D29" w:themeColor="text1"/>
          <w:shd w:val="clear" w:color="auto" w:fill="FFFFFF"/>
        </w:rPr>
        <w:t xml:space="preserve"> is derived from Biological neural networks that develop the structure of a human brain. Similar to the human brain that has neurons interconnected to one another, artificial neural networks also have neurons that are interconnected to one another in various layers of the networks. These neurons are known as nodes</w:t>
      </w:r>
      <w:r>
        <w:rPr>
          <w:rFonts w:ascii="Segoe UI" w:hAnsi="Segoe UI" w:cs="Segoe UI"/>
          <w:color w:val="333333"/>
          <w:shd w:val="clear" w:color="auto" w:fill="FFFFFF"/>
        </w:rPr>
        <w:t>.</w:t>
      </w:r>
    </w:p>
    <w:p w14:paraId="55B6CA45" w14:textId="77777777" w:rsidR="00BE44D8" w:rsidRDefault="00BE44D8" w:rsidP="00BE44D8">
      <w:pPr>
        <w:jc w:val="center"/>
        <w:rPr>
          <w:bCs/>
          <w:sz w:val="24"/>
          <w:szCs w:val="24"/>
        </w:rPr>
      </w:pPr>
      <w:r w:rsidRPr="00193406">
        <w:rPr>
          <w:b w:val="0"/>
          <w:bCs/>
          <w:noProof/>
          <w:sz w:val="24"/>
          <w:szCs w:val="24"/>
        </w:rPr>
        <w:drawing>
          <wp:inline distT="0" distB="0" distL="0" distR="0" wp14:anchorId="161181F6" wp14:editId="38B36C7F">
            <wp:extent cx="4572000" cy="2743200"/>
            <wp:effectExtent l="0" t="0" r="0" b="0"/>
            <wp:docPr id="4" name="Picture 4" descr="What is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at is Artificial Neural Networ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r w:rsidRPr="00193406">
        <w:rPr>
          <w:bCs/>
          <w:sz w:val="24"/>
          <w:szCs w:val="24"/>
          <w:highlight w:val="yellow"/>
        </w:rPr>
        <w:t>Biological Neural Network</w:t>
      </w:r>
    </w:p>
    <w:p w14:paraId="607A8C16" w14:textId="77777777" w:rsidR="00BE44D8" w:rsidRDefault="00BE44D8" w:rsidP="00BE44D8">
      <w:pPr>
        <w:jc w:val="center"/>
        <w:rPr>
          <w:bCs/>
          <w:sz w:val="24"/>
          <w:szCs w:val="24"/>
        </w:rPr>
      </w:pPr>
    </w:p>
    <w:p w14:paraId="585D0BB8" w14:textId="77777777" w:rsidR="00BE44D8" w:rsidRDefault="00BE44D8" w:rsidP="00BE44D8">
      <w:pPr>
        <w:jc w:val="center"/>
        <w:rPr>
          <w:bCs/>
          <w:sz w:val="24"/>
          <w:szCs w:val="24"/>
        </w:rPr>
      </w:pPr>
    </w:p>
    <w:tbl>
      <w:tblPr>
        <w:tblpPr w:leftFromText="180" w:rightFromText="180" w:vertAnchor="page" w:horzAnchor="margin" w:tblpXSpec="center" w:tblpY="10811"/>
        <w:tblW w:w="814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459"/>
        <w:gridCol w:w="3681"/>
      </w:tblGrid>
      <w:tr w:rsidR="00BE44D8" w:rsidRPr="00193406" w14:paraId="6B550786" w14:textId="77777777" w:rsidTr="00EF2C5C">
        <w:trPr>
          <w:trHeight w:val="185"/>
        </w:trPr>
        <w:tc>
          <w:tcPr>
            <w:tcW w:w="4459" w:type="dxa"/>
            <w:shd w:val="clear" w:color="auto" w:fill="C7CCBE"/>
            <w:tcMar>
              <w:top w:w="180" w:type="dxa"/>
              <w:left w:w="180" w:type="dxa"/>
              <w:bottom w:w="180" w:type="dxa"/>
              <w:right w:w="180" w:type="dxa"/>
            </w:tcMar>
            <w:hideMark/>
          </w:tcPr>
          <w:p w14:paraId="049788FC" w14:textId="77777777" w:rsidR="00BE44D8" w:rsidRPr="00193406" w:rsidRDefault="00BE44D8" w:rsidP="00EF2C5C">
            <w:pPr>
              <w:rPr>
                <w:b w:val="0"/>
                <w:bCs/>
                <w:szCs w:val="28"/>
              </w:rPr>
            </w:pPr>
            <w:r w:rsidRPr="00193406">
              <w:rPr>
                <w:bCs/>
                <w:szCs w:val="28"/>
              </w:rPr>
              <w:t>Biological Neural Network</w:t>
            </w:r>
          </w:p>
        </w:tc>
        <w:tc>
          <w:tcPr>
            <w:tcW w:w="3681" w:type="dxa"/>
            <w:shd w:val="clear" w:color="auto" w:fill="C7CCBE"/>
            <w:tcMar>
              <w:top w:w="180" w:type="dxa"/>
              <w:left w:w="180" w:type="dxa"/>
              <w:bottom w:w="180" w:type="dxa"/>
              <w:right w:w="180" w:type="dxa"/>
            </w:tcMar>
            <w:hideMark/>
          </w:tcPr>
          <w:p w14:paraId="446ED7AE" w14:textId="77777777" w:rsidR="00BE44D8" w:rsidRPr="00193406" w:rsidRDefault="00BE44D8" w:rsidP="00EF2C5C">
            <w:pPr>
              <w:rPr>
                <w:b w:val="0"/>
                <w:bCs/>
                <w:szCs w:val="28"/>
              </w:rPr>
            </w:pPr>
            <w:r w:rsidRPr="00193406">
              <w:rPr>
                <w:bCs/>
                <w:szCs w:val="28"/>
              </w:rPr>
              <w:t>Artificial Neural Network</w:t>
            </w:r>
          </w:p>
        </w:tc>
      </w:tr>
      <w:tr w:rsidR="00BE44D8" w:rsidRPr="00193406" w14:paraId="04C43A4F" w14:textId="77777777" w:rsidTr="00EF2C5C">
        <w:trPr>
          <w:trHeight w:val="185"/>
        </w:trPr>
        <w:tc>
          <w:tcPr>
            <w:tcW w:w="445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80E8D4D" w14:textId="77777777" w:rsidR="00BE44D8" w:rsidRPr="00193406" w:rsidRDefault="00BE44D8" w:rsidP="00EF2C5C">
            <w:pPr>
              <w:rPr>
                <w:b w:val="0"/>
                <w:bCs/>
                <w:szCs w:val="28"/>
              </w:rPr>
            </w:pPr>
            <w:r w:rsidRPr="00193406">
              <w:rPr>
                <w:bCs/>
                <w:szCs w:val="28"/>
              </w:rPr>
              <w:t>Dendrites</w:t>
            </w:r>
          </w:p>
        </w:tc>
        <w:tc>
          <w:tcPr>
            <w:tcW w:w="368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14F92EC" w14:textId="77777777" w:rsidR="00BE44D8" w:rsidRPr="00193406" w:rsidRDefault="00BE44D8" w:rsidP="00EF2C5C">
            <w:pPr>
              <w:rPr>
                <w:b w:val="0"/>
                <w:bCs/>
                <w:szCs w:val="28"/>
              </w:rPr>
            </w:pPr>
            <w:r w:rsidRPr="00193406">
              <w:rPr>
                <w:bCs/>
                <w:szCs w:val="28"/>
              </w:rPr>
              <w:t>Inputs</w:t>
            </w:r>
          </w:p>
        </w:tc>
      </w:tr>
      <w:tr w:rsidR="00BE44D8" w:rsidRPr="00193406" w14:paraId="717BF7CD" w14:textId="77777777" w:rsidTr="00EF2C5C">
        <w:trPr>
          <w:trHeight w:val="180"/>
        </w:trPr>
        <w:tc>
          <w:tcPr>
            <w:tcW w:w="445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6FDA29E" w14:textId="77777777" w:rsidR="00BE44D8" w:rsidRPr="00193406" w:rsidRDefault="00BE44D8" w:rsidP="00EF2C5C">
            <w:pPr>
              <w:rPr>
                <w:b w:val="0"/>
                <w:bCs/>
                <w:szCs w:val="28"/>
              </w:rPr>
            </w:pPr>
            <w:r w:rsidRPr="00193406">
              <w:rPr>
                <w:bCs/>
                <w:szCs w:val="28"/>
              </w:rPr>
              <w:t>Cell nucleus</w:t>
            </w:r>
          </w:p>
        </w:tc>
        <w:tc>
          <w:tcPr>
            <w:tcW w:w="368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B5470E5" w14:textId="77777777" w:rsidR="00BE44D8" w:rsidRPr="00193406" w:rsidRDefault="00BE44D8" w:rsidP="00EF2C5C">
            <w:pPr>
              <w:rPr>
                <w:b w:val="0"/>
                <w:bCs/>
                <w:szCs w:val="28"/>
              </w:rPr>
            </w:pPr>
            <w:r w:rsidRPr="00193406">
              <w:rPr>
                <w:bCs/>
                <w:szCs w:val="28"/>
              </w:rPr>
              <w:t>Nodes</w:t>
            </w:r>
          </w:p>
        </w:tc>
      </w:tr>
      <w:tr w:rsidR="00BE44D8" w:rsidRPr="00193406" w14:paraId="19105A62" w14:textId="77777777" w:rsidTr="00EF2C5C">
        <w:trPr>
          <w:trHeight w:val="185"/>
        </w:trPr>
        <w:tc>
          <w:tcPr>
            <w:tcW w:w="445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BDE61FE" w14:textId="77777777" w:rsidR="00BE44D8" w:rsidRPr="00193406" w:rsidRDefault="00BE44D8" w:rsidP="00EF2C5C">
            <w:pPr>
              <w:rPr>
                <w:b w:val="0"/>
                <w:bCs/>
                <w:szCs w:val="28"/>
              </w:rPr>
            </w:pPr>
            <w:r w:rsidRPr="00193406">
              <w:rPr>
                <w:bCs/>
                <w:szCs w:val="28"/>
              </w:rPr>
              <w:t>Synapse</w:t>
            </w:r>
          </w:p>
        </w:tc>
        <w:tc>
          <w:tcPr>
            <w:tcW w:w="368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D62241D" w14:textId="77777777" w:rsidR="00BE44D8" w:rsidRPr="00193406" w:rsidRDefault="00BE44D8" w:rsidP="00EF2C5C">
            <w:pPr>
              <w:rPr>
                <w:b w:val="0"/>
                <w:bCs/>
                <w:szCs w:val="28"/>
              </w:rPr>
            </w:pPr>
            <w:r w:rsidRPr="00193406">
              <w:rPr>
                <w:bCs/>
                <w:szCs w:val="28"/>
              </w:rPr>
              <w:t>Weights</w:t>
            </w:r>
          </w:p>
        </w:tc>
      </w:tr>
      <w:tr w:rsidR="00BE44D8" w:rsidRPr="00193406" w14:paraId="7C31419C" w14:textId="77777777" w:rsidTr="00EF2C5C">
        <w:trPr>
          <w:trHeight w:val="164"/>
        </w:trPr>
        <w:tc>
          <w:tcPr>
            <w:tcW w:w="445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3682005" w14:textId="77777777" w:rsidR="00BE44D8" w:rsidRPr="00193406" w:rsidRDefault="00BE44D8" w:rsidP="00EF2C5C">
            <w:pPr>
              <w:rPr>
                <w:b w:val="0"/>
                <w:bCs/>
                <w:szCs w:val="28"/>
              </w:rPr>
            </w:pPr>
            <w:r w:rsidRPr="00193406">
              <w:rPr>
                <w:bCs/>
                <w:szCs w:val="28"/>
              </w:rPr>
              <w:t>Axon</w:t>
            </w:r>
          </w:p>
        </w:tc>
        <w:tc>
          <w:tcPr>
            <w:tcW w:w="368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CA11F0E" w14:textId="77777777" w:rsidR="00BE44D8" w:rsidRPr="00193406" w:rsidRDefault="00BE44D8" w:rsidP="00EF2C5C">
            <w:pPr>
              <w:rPr>
                <w:b w:val="0"/>
                <w:bCs/>
                <w:szCs w:val="28"/>
              </w:rPr>
            </w:pPr>
            <w:r w:rsidRPr="00193406">
              <w:rPr>
                <w:bCs/>
                <w:szCs w:val="28"/>
              </w:rPr>
              <w:t>Output</w:t>
            </w:r>
          </w:p>
        </w:tc>
      </w:tr>
    </w:tbl>
    <w:p w14:paraId="08AF02AC" w14:textId="77777777" w:rsidR="00BE44D8" w:rsidRDefault="00BE44D8" w:rsidP="00BE44D8">
      <w:pPr>
        <w:jc w:val="center"/>
        <w:rPr>
          <w:bCs/>
          <w:sz w:val="24"/>
          <w:szCs w:val="24"/>
        </w:rPr>
      </w:pPr>
    </w:p>
    <w:p w14:paraId="3D0643D8" w14:textId="77777777" w:rsidR="00BE44D8" w:rsidRDefault="00BE44D8" w:rsidP="00BE44D8">
      <w:pPr>
        <w:jc w:val="center"/>
        <w:rPr>
          <w:bCs/>
          <w:sz w:val="24"/>
          <w:szCs w:val="24"/>
        </w:rPr>
      </w:pPr>
    </w:p>
    <w:p w14:paraId="34659A9F" w14:textId="77777777" w:rsidR="00BE44D8" w:rsidRDefault="00BE44D8" w:rsidP="00BE44D8">
      <w:pPr>
        <w:jc w:val="center"/>
        <w:rPr>
          <w:bCs/>
          <w:sz w:val="24"/>
          <w:szCs w:val="24"/>
        </w:rPr>
      </w:pPr>
    </w:p>
    <w:p w14:paraId="38E9A7D8" w14:textId="77777777" w:rsidR="00BE44D8" w:rsidRDefault="00BE44D8" w:rsidP="00BE44D8">
      <w:pPr>
        <w:jc w:val="center"/>
        <w:rPr>
          <w:bCs/>
          <w:sz w:val="24"/>
          <w:szCs w:val="24"/>
        </w:rPr>
      </w:pPr>
    </w:p>
    <w:p w14:paraId="76D8DA63" w14:textId="77777777" w:rsidR="00BE44D8" w:rsidRDefault="00BE44D8" w:rsidP="00BE44D8">
      <w:pPr>
        <w:jc w:val="center"/>
        <w:rPr>
          <w:bCs/>
          <w:sz w:val="24"/>
          <w:szCs w:val="24"/>
        </w:rPr>
      </w:pPr>
    </w:p>
    <w:p w14:paraId="783F0EC2" w14:textId="77777777" w:rsidR="00BE44D8" w:rsidRDefault="00BE44D8" w:rsidP="00BE44D8">
      <w:pPr>
        <w:jc w:val="center"/>
        <w:rPr>
          <w:bCs/>
          <w:sz w:val="24"/>
          <w:szCs w:val="24"/>
        </w:rPr>
      </w:pPr>
    </w:p>
    <w:p w14:paraId="26261FFD" w14:textId="77777777" w:rsidR="00BE44D8" w:rsidRDefault="00BE44D8" w:rsidP="00BE44D8">
      <w:pPr>
        <w:jc w:val="center"/>
        <w:rPr>
          <w:bCs/>
          <w:sz w:val="24"/>
          <w:szCs w:val="24"/>
        </w:rPr>
      </w:pPr>
    </w:p>
    <w:p w14:paraId="1FA5FBF6" w14:textId="77777777" w:rsidR="00BE44D8" w:rsidRDefault="00BE44D8" w:rsidP="00BE44D8">
      <w:pPr>
        <w:jc w:val="center"/>
        <w:rPr>
          <w:bCs/>
          <w:sz w:val="24"/>
          <w:szCs w:val="24"/>
        </w:rPr>
      </w:pPr>
    </w:p>
    <w:p w14:paraId="3DBFD80C" w14:textId="77777777" w:rsidR="00BE44D8" w:rsidRDefault="00BE44D8" w:rsidP="00BE44D8">
      <w:pPr>
        <w:jc w:val="center"/>
        <w:rPr>
          <w:bCs/>
          <w:sz w:val="24"/>
          <w:szCs w:val="24"/>
        </w:rPr>
      </w:pPr>
    </w:p>
    <w:p w14:paraId="03D0095F" w14:textId="77777777" w:rsidR="00BE44D8" w:rsidRDefault="00BE44D8" w:rsidP="00BE44D8">
      <w:pPr>
        <w:jc w:val="center"/>
        <w:rPr>
          <w:bCs/>
          <w:sz w:val="24"/>
          <w:szCs w:val="24"/>
        </w:rPr>
      </w:pPr>
    </w:p>
    <w:p w14:paraId="5F044026" w14:textId="77777777" w:rsidR="00BE44D8" w:rsidRDefault="00BE44D8" w:rsidP="00BE44D8">
      <w:pPr>
        <w:jc w:val="center"/>
        <w:rPr>
          <w:bCs/>
          <w:sz w:val="24"/>
          <w:szCs w:val="24"/>
        </w:rPr>
      </w:pPr>
    </w:p>
    <w:p w14:paraId="411DEC50" w14:textId="77777777" w:rsidR="00BE44D8" w:rsidRDefault="00BE44D8" w:rsidP="00BE44D8">
      <w:pPr>
        <w:rPr>
          <w:bCs/>
          <w:sz w:val="24"/>
          <w:szCs w:val="24"/>
        </w:rPr>
      </w:pPr>
    </w:p>
    <w:p w14:paraId="33FF923A" w14:textId="77777777" w:rsidR="00BE44D8" w:rsidRDefault="00BE44D8" w:rsidP="00BE44D8">
      <w:pPr>
        <w:jc w:val="center"/>
        <w:rPr>
          <w:bCs/>
          <w:sz w:val="24"/>
          <w:szCs w:val="24"/>
        </w:rPr>
      </w:pPr>
    </w:p>
    <w:p w14:paraId="6E999AC0" w14:textId="77777777" w:rsidR="00BE44D8" w:rsidRDefault="00BE44D8" w:rsidP="00BE44D8">
      <w:pPr>
        <w:jc w:val="center"/>
        <w:rPr>
          <w:b w:val="0"/>
          <w:bCs/>
          <w:sz w:val="24"/>
          <w:szCs w:val="24"/>
        </w:rPr>
      </w:pPr>
    </w:p>
    <w:p w14:paraId="15D2B63B" w14:textId="77777777" w:rsidR="00BE44D8" w:rsidRPr="003D37BA" w:rsidRDefault="00BE44D8" w:rsidP="00BE44D8">
      <w:pPr>
        <w:rPr>
          <w:rFonts w:asciiTheme="majorBidi" w:hAnsiTheme="majorBidi" w:cstheme="majorBidi"/>
          <w:bCs/>
          <w:color w:val="0F0D29" w:themeColor="text1"/>
          <w:szCs w:val="28"/>
        </w:rPr>
      </w:pPr>
      <w:r w:rsidRPr="003D37BA">
        <w:rPr>
          <w:rFonts w:asciiTheme="majorBidi" w:hAnsiTheme="majorBidi" w:cstheme="majorBidi"/>
          <w:bCs/>
          <w:color w:val="0F0D29" w:themeColor="text1"/>
          <w:szCs w:val="28"/>
        </w:rPr>
        <w:t>The typical Artificial Neural Network looks something like the given figure.</w:t>
      </w:r>
    </w:p>
    <w:p w14:paraId="4FA5C049" w14:textId="77777777" w:rsidR="00BE44D8" w:rsidRPr="003D37BA" w:rsidRDefault="00BE44D8" w:rsidP="00BE44D8">
      <w:pPr>
        <w:rPr>
          <w:rFonts w:asciiTheme="majorBidi" w:hAnsiTheme="majorBidi" w:cstheme="majorBidi"/>
          <w:b w:val="0"/>
          <w:color w:val="0F0D29" w:themeColor="text1"/>
          <w:sz w:val="32"/>
          <w:szCs w:val="32"/>
        </w:rPr>
      </w:pPr>
    </w:p>
    <w:p w14:paraId="24CE9BF8" w14:textId="77777777" w:rsidR="00BE44D8" w:rsidRDefault="00BE44D8" w:rsidP="00BE44D8">
      <w:pPr>
        <w:rPr>
          <w:b w:val="0"/>
          <w:bCs/>
          <w:szCs w:val="28"/>
        </w:rPr>
      </w:pPr>
      <w:r>
        <w:rPr>
          <w:noProof/>
        </w:rPr>
        <w:drawing>
          <wp:inline distT="0" distB="0" distL="0" distR="0" wp14:anchorId="56560B78" wp14:editId="3E02D170">
            <wp:extent cx="4572000" cy="2157730"/>
            <wp:effectExtent l="0" t="0" r="0" b="0"/>
            <wp:docPr id="9" name="Picture 9" descr="What is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 is Artificial Neural Network"/>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000" cy="2157730"/>
                    </a:xfrm>
                    <a:prstGeom prst="rect">
                      <a:avLst/>
                    </a:prstGeom>
                    <a:noFill/>
                    <a:ln>
                      <a:noFill/>
                    </a:ln>
                  </pic:spPr>
                </pic:pic>
              </a:graphicData>
            </a:graphic>
          </wp:inline>
        </w:drawing>
      </w:r>
    </w:p>
    <w:p w14:paraId="25423EB4" w14:textId="77777777" w:rsidR="00BE44D8" w:rsidRDefault="00BE44D8" w:rsidP="00BE44D8">
      <w:pPr>
        <w:rPr>
          <w:b w:val="0"/>
          <w:bCs/>
          <w:szCs w:val="28"/>
        </w:rPr>
      </w:pPr>
    </w:p>
    <w:p w14:paraId="796C4F69" w14:textId="77777777" w:rsidR="00BE44D8" w:rsidRPr="003D37BA" w:rsidRDefault="00BE44D8" w:rsidP="00BE44D8">
      <w:pPr>
        <w:pStyle w:val="Heading2"/>
        <w:rPr>
          <w:b/>
          <w:bCs/>
          <w:color w:val="002060"/>
          <w:sz w:val="48"/>
          <w:szCs w:val="48"/>
        </w:rPr>
      </w:pPr>
      <w:r w:rsidRPr="003D37BA">
        <w:rPr>
          <w:b/>
          <w:bCs/>
          <w:color w:val="002060"/>
          <w:sz w:val="48"/>
          <w:szCs w:val="48"/>
        </w:rPr>
        <w:t>The architecture of an artificial neural network:</w:t>
      </w:r>
    </w:p>
    <w:p w14:paraId="4B2F6F0C" w14:textId="77777777" w:rsidR="00BE44D8" w:rsidRPr="003D37BA" w:rsidRDefault="00BE44D8" w:rsidP="00BE44D8">
      <w:pPr>
        <w:rPr>
          <w:b w:val="0"/>
          <w:color w:val="auto"/>
          <w:sz w:val="24"/>
          <w:szCs w:val="24"/>
        </w:rPr>
      </w:pPr>
      <w:proofErr w:type="gramStart"/>
      <w:r w:rsidRPr="003D37BA">
        <w:rPr>
          <w:b w:val="0"/>
          <w:color w:val="auto"/>
          <w:sz w:val="24"/>
          <w:szCs w:val="24"/>
        </w:rPr>
        <w:t>Lets</w:t>
      </w:r>
      <w:proofErr w:type="gramEnd"/>
      <w:r w:rsidRPr="003D37BA">
        <w:rPr>
          <w:b w:val="0"/>
          <w:color w:val="auto"/>
          <w:sz w:val="24"/>
          <w:szCs w:val="24"/>
        </w:rPr>
        <w:t xml:space="preserve"> us look at various types of layers available in an artificial neural network.</w:t>
      </w:r>
    </w:p>
    <w:p w14:paraId="75C3FB98" w14:textId="77777777" w:rsidR="00BE44D8" w:rsidRPr="003D37BA" w:rsidRDefault="00BE44D8" w:rsidP="00BE44D8">
      <w:pPr>
        <w:pStyle w:val="Heading3"/>
        <w:rPr>
          <w:color w:val="5951C8" w:themeColor="text1" w:themeTint="80"/>
        </w:rPr>
      </w:pPr>
      <w:r w:rsidRPr="003D37BA">
        <w:rPr>
          <w:b/>
          <w:bCs/>
          <w:color w:val="5951C8" w:themeColor="text1" w:themeTint="80"/>
        </w:rPr>
        <w:t>Input Layer:</w:t>
      </w:r>
    </w:p>
    <w:p w14:paraId="7A97E70F" w14:textId="77777777" w:rsidR="00BE44D8" w:rsidRPr="00D930C4" w:rsidRDefault="00BE44D8" w:rsidP="00BE44D8">
      <w:pPr>
        <w:rPr>
          <w:b w:val="0"/>
          <w:bCs/>
          <w:sz w:val="24"/>
          <w:szCs w:val="24"/>
        </w:rPr>
      </w:pPr>
      <w:r w:rsidRPr="003D37BA">
        <w:rPr>
          <w:b w:val="0"/>
          <w:color w:val="auto"/>
          <w:sz w:val="24"/>
          <w:szCs w:val="24"/>
        </w:rPr>
        <w:t>As the name suggests, it accepts inputs in several different formats provided by the programmer</w:t>
      </w:r>
      <w:r w:rsidRPr="00D930C4">
        <w:rPr>
          <w:bCs/>
          <w:sz w:val="24"/>
          <w:szCs w:val="24"/>
        </w:rPr>
        <w:t>.</w:t>
      </w:r>
    </w:p>
    <w:p w14:paraId="30881992" w14:textId="77777777" w:rsidR="00BE44D8" w:rsidRPr="003D37BA" w:rsidRDefault="00BE44D8" w:rsidP="00BE44D8">
      <w:pPr>
        <w:pStyle w:val="Heading3"/>
        <w:rPr>
          <w:color w:val="5951C8" w:themeColor="text1" w:themeTint="80"/>
        </w:rPr>
      </w:pPr>
      <w:r w:rsidRPr="003D37BA">
        <w:rPr>
          <w:b/>
          <w:bCs/>
          <w:color w:val="5951C8" w:themeColor="text1" w:themeTint="80"/>
        </w:rPr>
        <w:t>Hidden Layer:</w:t>
      </w:r>
    </w:p>
    <w:p w14:paraId="7049B7E6" w14:textId="77777777" w:rsidR="00BE44D8" w:rsidRPr="003D37BA" w:rsidRDefault="00BE44D8" w:rsidP="00BE44D8">
      <w:pPr>
        <w:rPr>
          <w:b w:val="0"/>
          <w:color w:val="auto"/>
          <w:sz w:val="24"/>
          <w:szCs w:val="24"/>
        </w:rPr>
      </w:pPr>
      <w:r w:rsidRPr="003D37BA">
        <w:rPr>
          <w:b w:val="0"/>
          <w:color w:val="auto"/>
          <w:sz w:val="24"/>
          <w:szCs w:val="24"/>
        </w:rPr>
        <w:t>The hidden layer presents in-between input and output layers. It performs all the calculations to find hidden features and patterns.</w:t>
      </w:r>
    </w:p>
    <w:p w14:paraId="5720E5CB" w14:textId="77777777" w:rsidR="00BE44D8" w:rsidRPr="003D37BA" w:rsidRDefault="00BE44D8" w:rsidP="00BE44D8">
      <w:pPr>
        <w:pStyle w:val="Heading3"/>
        <w:rPr>
          <w:color w:val="5951C8" w:themeColor="text1" w:themeTint="80"/>
        </w:rPr>
      </w:pPr>
      <w:r w:rsidRPr="003D37BA">
        <w:rPr>
          <w:b/>
          <w:bCs/>
          <w:color w:val="5951C8" w:themeColor="text1" w:themeTint="80"/>
        </w:rPr>
        <w:t>Output Layer:</w:t>
      </w:r>
    </w:p>
    <w:p w14:paraId="241C84AC" w14:textId="77777777" w:rsidR="00BE44D8" w:rsidRPr="003D37BA" w:rsidRDefault="00BE44D8" w:rsidP="00BE44D8">
      <w:pPr>
        <w:rPr>
          <w:b w:val="0"/>
          <w:sz w:val="24"/>
          <w:szCs w:val="24"/>
        </w:rPr>
      </w:pPr>
      <w:r w:rsidRPr="003D37BA">
        <w:rPr>
          <w:b w:val="0"/>
          <w:color w:val="auto"/>
          <w:sz w:val="24"/>
          <w:szCs w:val="24"/>
        </w:rPr>
        <w:t>The input goes through a series of transformations using the hidden layer, which finally results in output that is conveyed using this layer.</w:t>
      </w:r>
    </w:p>
    <w:p w14:paraId="751A91D9" w14:textId="77777777" w:rsidR="00BE44D8" w:rsidRDefault="00BE44D8" w:rsidP="00BE44D8">
      <w:pPr>
        <w:rPr>
          <w:b w:val="0"/>
          <w:bCs/>
          <w:sz w:val="24"/>
          <w:szCs w:val="24"/>
        </w:rPr>
      </w:pPr>
      <w:r>
        <w:rPr>
          <w:noProof/>
        </w:rPr>
        <w:drawing>
          <wp:inline distT="0" distB="0" distL="0" distR="0" wp14:anchorId="0D297D2C" wp14:editId="0BB3BF67">
            <wp:extent cx="4572000" cy="1873250"/>
            <wp:effectExtent l="0" t="0" r="0" b="0"/>
            <wp:docPr id="7" name="Picture 7" descr="What is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hat is Artificial Neural Networ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1873250"/>
                    </a:xfrm>
                    <a:prstGeom prst="rect">
                      <a:avLst/>
                    </a:prstGeom>
                    <a:noFill/>
                    <a:ln>
                      <a:noFill/>
                    </a:ln>
                  </pic:spPr>
                </pic:pic>
              </a:graphicData>
            </a:graphic>
          </wp:inline>
        </w:drawing>
      </w:r>
    </w:p>
    <w:p w14:paraId="175A2A18" w14:textId="77777777" w:rsidR="00BE44D8" w:rsidRPr="00BE44D8" w:rsidRDefault="00BE44D8" w:rsidP="00BE44D8">
      <w:pPr>
        <w:pStyle w:val="Heading2"/>
        <w:rPr>
          <w:b/>
          <w:bCs/>
          <w:color w:val="2E287F" w:themeColor="text1" w:themeTint="BF"/>
          <w:sz w:val="48"/>
          <w:szCs w:val="48"/>
        </w:rPr>
      </w:pPr>
      <w:r w:rsidRPr="00BE44D8">
        <w:rPr>
          <w:b/>
          <w:bCs/>
          <w:color w:val="2E287F" w:themeColor="text1" w:themeTint="BF"/>
          <w:sz w:val="48"/>
          <w:szCs w:val="48"/>
        </w:rPr>
        <w:lastRenderedPageBreak/>
        <w:t>How do artificial neural networks work?</w:t>
      </w:r>
    </w:p>
    <w:p w14:paraId="790DA2B9" w14:textId="77777777" w:rsidR="00BE44D8" w:rsidRPr="003D37BA" w:rsidRDefault="00BE44D8" w:rsidP="00BE44D8">
      <w:pPr>
        <w:rPr>
          <w:b w:val="0"/>
          <w:color w:val="auto"/>
          <w:szCs w:val="28"/>
        </w:rPr>
      </w:pPr>
      <w:r w:rsidRPr="003D37BA">
        <w:rPr>
          <w:b w:val="0"/>
          <w:color w:val="auto"/>
          <w:szCs w:val="28"/>
        </w:rPr>
        <w:t>Artificial Neural Network can be best represented as a weighted directed graph, where the artificial neurons form the nodes. The association between the neurons outputs and neuron inputs can be viewed as the directed edges with weights. The Artificial Neural Network receives the input signal from the external source in the form of a pattern and image in the form of a vector. These inputs are then mathematically assigned by the notations x(n) for every n number of inputs.</w:t>
      </w:r>
    </w:p>
    <w:p w14:paraId="1B288267" w14:textId="77777777" w:rsidR="00BE44D8" w:rsidRDefault="00BE44D8" w:rsidP="00BE44D8">
      <w:pPr>
        <w:rPr>
          <w:b w:val="0"/>
          <w:bCs/>
          <w:sz w:val="24"/>
          <w:szCs w:val="24"/>
        </w:rPr>
      </w:pPr>
      <w:r w:rsidRPr="00AD1F7F">
        <w:rPr>
          <w:b w:val="0"/>
          <w:bCs/>
          <w:noProof/>
          <w:sz w:val="24"/>
          <w:szCs w:val="24"/>
        </w:rPr>
        <w:drawing>
          <wp:inline distT="0" distB="0" distL="0" distR="0" wp14:anchorId="09C291A9" wp14:editId="085ABF90">
            <wp:extent cx="4572000" cy="2927350"/>
            <wp:effectExtent l="0" t="0" r="0" b="6350"/>
            <wp:docPr id="13" name="Picture 13" descr="What is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hat is Artificial Neural Network"/>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2927350"/>
                    </a:xfrm>
                    <a:prstGeom prst="rect">
                      <a:avLst/>
                    </a:prstGeom>
                    <a:noFill/>
                    <a:ln>
                      <a:noFill/>
                    </a:ln>
                  </pic:spPr>
                </pic:pic>
              </a:graphicData>
            </a:graphic>
          </wp:inline>
        </w:drawing>
      </w:r>
    </w:p>
    <w:p w14:paraId="7C1F722C" w14:textId="77777777" w:rsidR="00BE44D8" w:rsidRPr="003D37BA" w:rsidRDefault="00BE44D8" w:rsidP="00BE44D8">
      <w:pPr>
        <w:rPr>
          <w:b w:val="0"/>
          <w:color w:val="auto"/>
          <w:sz w:val="24"/>
          <w:szCs w:val="24"/>
        </w:rPr>
      </w:pPr>
      <w:r w:rsidRPr="003D37BA">
        <w:rPr>
          <w:b w:val="0"/>
          <w:color w:val="auto"/>
          <w:sz w:val="24"/>
          <w:szCs w:val="24"/>
        </w:rPr>
        <w:t xml:space="preserve">Afterward, each of the input is multiplied by its corresponding weights </w:t>
      </w:r>
      <w:proofErr w:type="gramStart"/>
      <w:r w:rsidRPr="003D37BA">
        <w:rPr>
          <w:b w:val="0"/>
          <w:color w:val="auto"/>
          <w:sz w:val="24"/>
          <w:szCs w:val="24"/>
        </w:rPr>
        <w:t>( these</w:t>
      </w:r>
      <w:proofErr w:type="gramEnd"/>
      <w:r w:rsidRPr="003D37BA">
        <w:rPr>
          <w:b w:val="0"/>
          <w:color w:val="auto"/>
          <w:sz w:val="24"/>
          <w:szCs w:val="24"/>
        </w:rPr>
        <w:t xml:space="preserve"> weights are the details utilized by the artificial neural networks to solve a specific problem ). In general terms, these weights normally represent the strength of the interconnection between neurons inside the artificial neural network. All the weighted inputs are summarized inside the computing unit.</w:t>
      </w:r>
    </w:p>
    <w:p w14:paraId="5D6BEA22" w14:textId="77777777" w:rsidR="00BE44D8" w:rsidRPr="003D37BA" w:rsidRDefault="00BE44D8" w:rsidP="00BE44D8">
      <w:pPr>
        <w:rPr>
          <w:b w:val="0"/>
          <w:color w:val="auto"/>
          <w:sz w:val="24"/>
          <w:szCs w:val="24"/>
        </w:rPr>
      </w:pPr>
      <w:r w:rsidRPr="003D37BA">
        <w:rPr>
          <w:b w:val="0"/>
          <w:color w:val="auto"/>
          <w:sz w:val="24"/>
          <w:szCs w:val="24"/>
        </w:rPr>
        <w:t>If the weighted sum is equal to zero, then bias is added to make the output non-zero or something else to scale up to the system's response. Bias has the same input, and weight equals to 1. Here the total of weighted inputs can be in the range of 0 to positive infinity. Here, to keep the response in the limits of the desired value, a certain maximum value is benchmarked, and the total of weighted inputs is passed through the activation function.</w:t>
      </w:r>
    </w:p>
    <w:p w14:paraId="100206C7" w14:textId="77777777" w:rsidR="00BE44D8" w:rsidRPr="003D37BA" w:rsidRDefault="00BE44D8" w:rsidP="00BE44D8">
      <w:pPr>
        <w:pStyle w:val="Heading3"/>
        <w:rPr>
          <w:b/>
          <w:bCs/>
          <w:color w:val="2E287F" w:themeColor="text1" w:themeTint="BF"/>
        </w:rPr>
      </w:pPr>
      <w:r w:rsidRPr="003D37BA">
        <w:rPr>
          <w:b/>
          <w:bCs/>
          <w:color w:val="2E287F" w:themeColor="text1" w:themeTint="BF"/>
        </w:rPr>
        <w:t>The formula would look something like this:</w:t>
      </w:r>
    </w:p>
    <w:p w14:paraId="38CAAD67" w14:textId="77777777" w:rsidR="00BE44D8" w:rsidRDefault="00BE44D8" w:rsidP="00BE44D8">
      <w:pPr>
        <w:rPr>
          <w:b w:val="0"/>
          <w:bCs/>
          <w:sz w:val="24"/>
          <w:szCs w:val="24"/>
        </w:rPr>
      </w:pPr>
      <w:r>
        <w:rPr>
          <w:noProof/>
        </w:rPr>
        <w:drawing>
          <wp:inline distT="0" distB="0" distL="0" distR="0" wp14:anchorId="1C73AF83" wp14:editId="1D20F0E9">
            <wp:extent cx="4572000" cy="871855"/>
            <wp:effectExtent l="0" t="0" r="0" b="0"/>
            <wp:docPr id="15" name="Picture 15" descr="Mathematical formula used to determine sum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thematical formula used to determine summatio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2000" cy="871855"/>
                    </a:xfrm>
                    <a:prstGeom prst="rect">
                      <a:avLst/>
                    </a:prstGeom>
                    <a:noFill/>
                    <a:ln>
                      <a:noFill/>
                    </a:ln>
                  </pic:spPr>
                </pic:pic>
              </a:graphicData>
            </a:graphic>
          </wp:inline>
        </w:drawing>
      </w:r>
    </w:p>
    <w:p w14:paraId="526B093B" w14:textId="77777777" w:rsidR="00BE44D8" w:rsidRPr="003D37BA" w:rsidRDefault="00BE44D8" w:rsidP="00BE44D8">
      <w:pPr>
        <w:pStyle w:val="Heading3"/>
        <w:rPr>
          <w:b/>
          <w:bCs/>
          <w:color w:val="2E287F" w:themeColor="text1" w:themeTint="BF"/>
        </w:rPr>
      </w:pPr>
      <w:r w:rsidRPr="003D37BA">
        <w:rPr>
          <w:b/>
          <w:bCs/>
          <w:color w:val="2E287F" w:themeColor="text1" w:themeTint="BF"/>
        </w:rPr>
        <w:lastRenderedPageBreak/>
        <w:t>output:</w:t>
      </w:r>
    </w:p>
    <w:p w14:paraId="6F4DFAD7" w14:textId="77777777" w:rsidR="00BE44D8" w:rsidRDefault="00BE44D8" w:rsidP="00BE44D8">
      <w:pPr>
        <w:rPr>
          <w:b w:val="0"/>
          <w:bCs/>
          <w:sz w:val="24"/>
          <w:szCs w:val="24"/>
        </w:rPr>
      </w:pPr>
      <w:r w:rsidRPr="00C919E6">
        <w:rPr>
          <w:b w:val="0"/>
          <w:bCs/>
          <w:noProof/>
          <w:sz w:val="24"/>
          <w:szCs w:val="24"/>
        </w:rPr>
        <w:drawing>
          <wp:inline distT="0" distB="0" distL="0" distR="0" wp14:anchorId="13C6D697" wp14:editId="4E231E52">
            <wp:extent cx="4572000" cy="1096010"/>
            <wp:effectExtent l="0" t="0" r="0" b="0"/>
            <wp:docPr id="17" name="Picture 17" descr="Mathematical formula used to determine th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thematical formula used to determine the outpu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2000" cy="1096010"/>
                    </a:xfrm>
                    <a:prstGeom prst="rect">
                      <a:avLst/>
                    </a:prstGeom>
                    <a:noFill/>
                    <a:ln>
                      <a:noFill/>
                    </a:ln>
                  </pic:spPr>
                </pic:pic>
              </a:graphicData>
            </a:graphic>
          </wp:inline>
        </w:drawing>
      </w:r>
    </w:p>
    <w:p w14:paraId="1D9D0537" w14:textId="77777777" w:rsidR="00BE44D8" w:rsidRPr="003D37BA" w:rsidRDefault="00BE44D8" w:rsidP="00BE44D8">
      <w:pPr>
        <w:pStyle w:val="Heading3"/>
        <w:rPr>
          <w:b/>
          <w:bCs/>
          <w:color w:val="2E287F" w:themeColor="text1" w:themeTint="BF"/>
        </w:rPr>
      </w:pPr>
      <w:r w:rsidRPr="003D37BA">
        <w:rPr>
          <w:b/>
          <w:bCs/>
          <w:color w:val="2E287F" w:themeColor="text1" w:themeTint="BF"/>
        </w:rPr>
        <w:t>cost function:</w:t>
      </w:r>
    </w:p>
    <w:p w14:paraId="2BDDD33E" w14:textId="77777777" w:rsidR="00BE44D8" w:rsidRDefault="00BE44D8" w:rsidP="00BE44D8">
      <w:pPr>
        <w:rPr>
          <w:b w:val="0"/>
          <w:bCs/>
          <w:sz w:val="24"/>
          <w:szCs w:val="24"/>
        </w:rPr>
      </w:pPr>
      <w:r>
        <w:rPr>
          <w:noProof/>
        </w:rPr>
        <w:drawing>
          <wp:inline distT="0" distB="0" distL="0" distR="0" wp14:anchorId="344F03DC" wp14:editId="5653E11E">
            <wp:extent cx="4572000" cy="1091565"/>
            <wp:effectExtent l="0" t="0" r="0" b="0"/>
            <wp:docPr id="18" name="Picture 18" descr="Mathematical formula used to determine cos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thematical formula used to determine cost functio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2000" cy="1091565"/>
                    </a:xfrm>
                    <a:prstGeom prst="rect">
                      <a:avLst/>
                    </a:prstGeom>
                    <a:noFill/>
                    <a:ln>
                      <a:noFill/>
                    </a:ln>
                  </pic:spPr>
                </pic:pic>
              </a:graphicData>
            </a:graphic>
          </wp:inline>
        </w:drawing>
      </w:r>
    </w:p>
    <w:p w14:paraId="77FDB734" w14:textId="77777777" w:rsidR="00BE44D8" w:rsidRPr="00BE44D8" w:rsidRDefault="00BE44D8" w:rsidP="00BE44D8">
      <w:pPr>
        <w:pStyle w:val="Heading2"/>
        <w:rPr>
          <w:b/>
          <w:bCs/>
          <w:color w:val="2E287F" w:themeColor="text1" w:themeTint="BF"/>
          <w:sz w:val="48"/>
          <w:szCs w:val="48"/>
        </w:rPr>
      </w:pPr>
      <w:r w:rsidRPr="00BE44D8">
        <w:rPr>
          <w:b/>
          <w:bCs/>
          <w:color w:val="2E287F" w:themeColor="text1" w:themeTint="BF"/>
          <w:sz w:val="48"/>
          <w:szCs w:val="48"/>
        </w:rPr>
        <w:t xml:space="preserve">Convolutional neural </w:t>
      </w:r>
      <w:proofErr w:type="gramStart"/>
      <w:r w:rsidRPr="00BE44D8">
        <w:rPr>
          <w:b/>
          <w:bCs/>
          <w:color w:val="2E287F" w:themeColor="text1" w:themeTint="BF"/>
          <w:sz w:val="48"/>
          <w:szCs w:val="48"/>
        </w:rPr>
        <w:t>network(</w:t>
      </w:r>
      <w:proofErr w:type="gramEnd"/>
      <w:r w:rsidRPr="00BE44D8">
        <w:rPr>
          <w:b/>
          <w:bCs/>
          <w:color w:val="2E287F" w:themeColor="text1" w:themeTint="BF"/>
          <w:sz w:val="48"/>
          <w:szCs w:val="48"/>
        </w:rPr>
        <w:t>CNN):</w:t>
      </w:r>
    </w:p>
    <w:p w14:paraId="5B6A433F" w14:textId="77777777" w:rsidR="00BE44D8" w:rsidRPr="003D37BA" w:rsidRDefault="00BE44D8" w:rsidP="00BE44D8">
      <w:pPr>
        <w:rPr>
          <w:b w:val="0"/>
          <w:color w:val="auto"/>
          <w:sz w:val="24"/>
          <w:szCs w:val="24"/>
        </w:rPr>
      </w:pPr>
      <w:r w:rsidRPr="003D37BA">
        <w:rPr>
          <w:b w:val="0"/>
          <w:color w:val="auto"/>
          <w:sz w:val="24"/>
          <w:szCs w:val="24"/>
        </w:rPr>
        <w:t>In deep learning, a convolutional neural network (CNN, or ConvNet) is a class of artificial neural network (ANN), most commonly applied to analyze visual imagery.</w:t>
      </w:r>
    </w:p>
    <w:p w14:paraId="16A29D62" w14:textId="77777777" w:rsidR="00BE44D8" w:rsidRPr="003D37BA" w:rsidRDefault="00BE44D8" w:rsidP="00BE44D8">
      <w:pPr>
        <w:rPr>
          <w:b w:val="0"/>
          <w:color w:val="auto"/>
          <w:sz w:val="24"/>
          <w:szCs w:val="24"/>
        </w:rPr>
      </w:pPr>
      <w:r w:rsidRPr="003D37BA">
        <w:rPr>
          <w:b w:val="0"/>
          <w:color w:val="auto"/>
          <w:sz w:val="24"/>
          <w:szCs w:val="24"/>
        </w:rPr>
        <w:t>CNNs are also known as Shift Invariant or Space Invariant Artificial Neural Networks (SIANN), based on the shared-weight architecture of the convolution kernels or filters that slide along input features and provide translation-equivariant responses known as feature maps.</w:t>
      </w:r>
    </w:p>
    <w:p w14:paraId="777C75BD" w14:textId="77777777" w:rsidR="00BE44D8" w:rsidRPr="003D37BA" w:rsidRDefault="00BE44D8" w:rsidP="00BE44D8">
      <w:pPr>
        <w:rPr>
          <w:b w:val="0"/>
          <w:color w:val="auto"/>
          <w:sz w:val="24"/>
          <w:szCs w:val="24"/>
        </w:rPr>
      </w:pPr>
      <w:r w:rsidRPr="003D37BA">
        <w:rPr>
          <w:b w:val="0"/>
          <w:color w:val="auto"/>
          <w:sz w:val="24"/>
          <w:szCs w:val="24"/>
        </w:rPr>
        <w:t>Counter-intuitively, most convolutional neural networks are not invariant to translation, due to the down sampling operation they apply to the input.</w:t>
      </w:r>
    </w:p>
    <w:p w14:paraId="7CBDDC40" w14:textId="77777777" w:rsidR="00BE44D8" w:rsidRPr="003D37BA" w:rsidRDefault="00BE44D8" w:rsidP="00BE44D8">
      <w:pPr>
        <w:rPr>
          <w:b w:val="0"/>
          <w:color w:val="auto"/>
          <w:sz w:val="24"/>
          <w:szCs w:val="24"/>
        </w:rPr>
      </w:pPr>
      <w:r w:rsidRPr="003D37BA">
        <w:rPr>
          <w:b w:val="0"/>
          <w:color w:val="auto"/>
          <w:sz w:val="24"/>
          <w:szCs w:val="24"/>
        </w:rPr>
        <w:t>They have applications in…</w:t>
      </w:r>
    </w:p>
    <w:p w14:paraId="1AB7888D" w14:textId="77777777" w:rsidR="00BE44D8" w:rsidRDefault="00BE44D8" w:rsidP="00BE44D8">
      <w:pPr>
        <w:rPr>
          <w:b w:val="0"/>
          <w:bCs/>
          <w:sz w:val="24"/>
          <w:szCs w:val="24"/>
        </w:rPr>
      </w:pPr>
    </w:p>
    <w:p w14:paraId="0DFE4219" w14:textId="77777777" w:rsidR="00BE44D8" w:rsidRPr="00D21DC5" w:rsidRDefault="00BE44D8" w:rsidP="00BE44D8">
      <w:pPr>
        <w:numPr>
          <w:ilvl w:val="0"/>
          <w:numId w:val="1"/>
        </w:numPr>
        <w:spacing w:before="120" w:line="264" w:lineRule="auto"/>
        <w:rPr>
          <w:b w:val="0"/>
          <w:bCs/>
          <w:color w:val="024F75" w:themeColor="accent1"/>
          <w:szCs w:val="28"/>
        </w:rPr>
      </w:pPr>
      <w:r w:rsidRPr="00D21DC5">
        <w:rPr>
          <w:bCs/>
          <w:color w:val="024F75" w:themeColor="accent1"/>
          <w:szCs w:val="28"/>
        </w:rPr>
        <w:t>Convolutional layer</w:t>
      </w:r>
    </w:p>
    <w:p w14:paraId="6E3A6763" w14:textId="77777777" w:rsidR="00BE44D8" w:rsidRPr="00D21DC5" w:rsidRDefault="00BE44D8" w:rsidP="00BE44D8">
      <w:pPr>
        <w:numPr>
          <w:ilvl w:val="0"/>
          <w:numId w:val="1"/>
        </w:numPr>
        <w:spacing w:before="120" w:line="264" w:lineRule="auto"/>
        <w:rPr>
          <w:b w:val="0"/>
          <w:bCs/>
          <w:color w:val="024F75" w:themeColor="accent1"/>
          <w:szCs w:val="28"/>
        </w:rPr>
      </w:pPr>
      <w:r w:rsidRPr="00D21DC5">
        <w:rPr>
          <w:bCs/>
          <w:color w:val="024F75" w:themeColor="accent1"/>
          <w:szCs w:val="28"/>
        </w:rPr>
        <w:t>Pooling layer</w:t>
      </w:r>
    </w:p>
    <w:p w14:paraId="519D248B" w14:textId="77777777" w:rsidR="00BE44D8" w:rsidRPr="00D21DC5" w:rsidRDefault="00BE44D8" w:rsidP="00BE44D8">
      <w:pPr>
        <w:numPr>
          <w:ilvl w:val="0"/>
          <w:numId w:val="1"/>
        </w:numPr>
        <w:spacing w:before="120" w:line="264" w:lineRule="auto"/>
        <w:rPr>
          <w:b w:val="0"/>
          <w:bCs/>
          <w:color w:val="024F75" w:themeColor="accent1"/>
          <w:szCs w:val="28"/>
        </w:rPr>
      </w:pPr>
      <w:r w:rsidRPr="00D21DC5">
        <w:rPr>
          <w:bCs/>
          <w:color w:val="024F75" w:themeColor="accent1"/>
          <w:szCs w:val="28"/>
        </w:rPr>
        <w:t>flatten layer</w:t>
      </w:r>
    </w:p>
    <w:p w14:paraId="148FD1C6" w14:textId="77777777" w:rsidR="00BE44D8" w:rsidRDefault="00BE44D8" w:rsidP="00BE44D8">
      <w:pPr>
        <w:rPr>
          <w:b w:val="0"/>
          <w:bCs/>
          <w:sz w:val="24"/>
          <w:szCs w:val="24"/>
        </w:rPr>
      </w:pPr>
    </w:p>
    <w:p w14:paraId="6C6F5445" w14:textId="77777777" w:rsidR="00BE44D8" w:rsidRDefault="00BE44D8" w:rsidP="00BE44D8">
      <w:pPr>
        <w:rPr>
          <w:b w:val="0"/>
          <w:bCs/>
          <w:sz w:val="24"/>
          <w:szCs w:val="24"/>
        </w:rPr>
      </w:pPr>
    </w:p>
    <w:p w14:paraId="0600D5E1" w14:textId="77777777" w:rsidR="00BE44D8" w:rsidRDefault="00BE44D8" w:rsidP="00BE44D8">
      <w:pPr>
        <w:rPr>
          <w:b w:val="0"/>
          <w:bCs/>
          <w:sz w:val="24"/>
          <w:szCs w:val="24"/>
        </w:rPr>
      </w:pPr>
    </w:p>
    <w:p w14:paraId="6919C11F" w14:textId="77777777" w:rsidR="00BE44D8" w:rsidRDefault="00BE44D8" w:rsidP="00BE44D8">
      <w:pPr>
        <w:rPr>
          <w:b w:val="0"/>
          <w:bCs/>
          <w:sz w:val="24"/>
          <w:szCs w:val="24"/>
        </w:rPr>
      </w:pPr>
    </w:p>
    <w:p w14:paraId="1C12BECC" w14:textId="77777777" w:rsidR="00BE44D8" w:rsidRDefault="00BE44D8" w:rsidP="00BE44D8">
      <w:pPr>
        <w:rPr>
          <w:b w:val="0"/>
          <w:bCs/>
          <w:sz w:val="24"/>
          <w:szCs w:val="24"/>
        </w:rPr>
      </w:pPr>
    </w:p>
    <w:p w14:paraId="162E473E" w14:textId="77777777" w:rsidR="00BE44D8" w:rsidRDefault="00BE44D8" w:rsidP="00BE44D8">
      <w:pPr>
        <w:rPr>
          <w:b w:val="0"/>
          <w:bCs/>
          <w:sz w:val="24"/>
          <w:szCs w:val="24"/>
        </w:rPr>
      </w:pPr>
    </w:p>
    <w:p w14:paraId="086FD2AB" w14:textId="77777777" w:rsidR="00BE44D8" w:rsidRDefault="00BE44D8" w:rsidP="00BE44D8">
      <w:pPr>
        <w:rPr>
          <w:b w:val="0"/>
          <w:bCs/>
          <w:sz w:val="24"/>
          <w:szCs w:val="24"/>
        </w:rPr>
      </w:pPr>
    </w:p>
    <w:p w14:paraId="44F1A5FD" w14:textId="77777777" w:rsidR="00BE44D8" w:rsidRPr="003D37BA" w:rsidRDefault="00BE44D8" w:rsidP="00BE44D8">
      <w:pPr>
        <w:pStyle w:val="Heading3"/>
        <w:rPr>
          <w:b/>
          <w:bCs/>
          <w:color w:val="2E287F" w:themeColor="text1" w:themeTint="BF"/>
          <w:sz w:val="24"/>
          <w:szCs w:val="24"/>
        </w:rPr>
      </w:pPr>
      <w:r w:rsidRPr="003D37BA">
        <w:rPr>
          <w:b/>
          <w:bCs/>
          <w:i/>
          <w:iCs/>
          <w:color w:val="2E287F" w:themeColor="text1" w:themeTint="BF"/>
          <w:sz w:val="24"/>
          <w:szCs w:val="24"/>
        </w:rPr>
        <w:lastRenderedPageBreak/>
        <w:t>Convolutional Layer</w:t>
      </w:r>
      <w:r w:rsidRPr="003D37BA">
        <w:rPr>
          <w:b/>
          <w:bCs/>
          <w:color w:val="2E287F" w:themeColor="text1" w:themeTint="BF"/>
          <w:sz w:val="24"/>
          <w:szCs w:val="24"/>
        </w:rPr>
        <w:t>:</w:t>
      </w:r>
    </w:p>
    <w:p w14:paraId="0579B9C6" w14:textId="77777777" w:rsidR="00BE44D8" w:rsidRPr="003D37BA" w:rsidRDefault="00BE44D8" w:rsidP="00BE44D8">
      <w:pPr>
        <w:rPr>
          <w:b w:val="0"/>
          <w:color w:val="auto"/>
          <w:sz w:val="24"/>
          <w:szCs w:val="24"/>
        </w:rPr>
      </w:pPr>
      <w:r w:rsidRPr="003D37BA">
        <w:rPr>
          <w:b w:val="0"/>
          <w:color w:val="auto"/>
          <w:sz w:val="24"/>
          <w:szCs w:val="24"/>
        </w:rPr>
        <w:t xml:space="preserve">The convolutional layer is the core building block of a CNN, and it is where the </w:t>
      </w:r>
      <w:proofErr w:type="gramStart"/>
      <w:r w:rsidRPr="003D37BA">
        <w:rPr>
          <w:b w:val="0"/>
          <w:color w:val="auto"/>
          <w:sz w:val="24"/>
          <w:szCs w:val="24"/>
        </w:rPr>
        <w:t>majority  of</w:t>
      </w:r>
      <w:proofErr w:type="gramEnd"/>
      <w:r w:rsidRPr="003D37BA">
        <w:rPr>
          <w:b w:val="0"/>
          <w:color w:val="auto"/>
          <w:sz w:val="24"/>
          <w:szCs w:val="24"/>
        </w:rPr>
        <w:t xml:space="preserve"> computation occurs. It requires a few components, which are input data, a filter, and a feature map.</w:t>
      </w:r>
    </w:p>
    <w:p w14:paraId="29D892C2" w14:textId="77777777" w:rsidR="00BE44D8" w:rsidRDefault="00BE44D8" w:rsidP="00BE44D8">
      <w:pPr>
        <w:rPr>
          <w:b w:val="0"/>
          <w:bCs/>
          <w:sz w:val="24"/>
          <w:szCs w:val="24"/>
        </w:rPr>
      </w:pPr>
      <w:r>
        <w:rPr>
          <w:noProof/>
        </w:rPr>
        <w:drawing>
          <wp:inline distT="0" distB="0" distL="0" distR="0" wp14:anchorId="6AF01FB3" wp14:editId="18FD1422">
            <wp:extent cx="6445250" cy="2730500"/>
            <wp:effectExtent l="0" t="0" r="0" b="0"/>
            <wp:docPr id="20" name="Picture 20" descr="matrix multiplication in 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trix multiplication in convolutional neural network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45250" cy="2730500"/>
                    </a:xfrm>
                    <a:prstGeom prst="rect">
                      <a:avLst/>
                    </a:prstGeom>
                    <a:noFill/>
                    <a:ln>
                      <a:noFill/>
                    </a:ln>
                  </pic:spPr>
                </pic:pic>
              </a:graphicData>
            </a:graphic>
          </wp:inline>
        </w:drawing>
      </w:r>
    </w:p>
    <w:p w14:paraId="7482EE4C" w14:textId="77777777" w:rsidR="00BE44D8" w:rsidRPr="003D37BA" w:rsidRDefault="00BE44D8" w:rsidP="00BE44D8">
      <w:pPr>
        <w:pStyle w:val="Heading3"/>
        <w:rPr>
          <w:b/>
          <w:bCs/>
          <w:color w:val="2E287F" w:themeColor="text1" w:themeTint="BF"/>
          <w:sz w:val="24"/>
          <w:szCs w:val="24"/>
        </w:rPr>
      </w:pPr>
      <w:r w:rsidRPr="003D37BA">
        <w:rPr>
          <w:b/>
          <w:bCs/>
          <w:i/>
          <w:iCs/>
          <w:color w:val="2E287F" w:themeColor="text1" w:themeTint="BF"/>
          <w:sz w:val="24"/>
          <w:szCs w:val="24"/>
        </w:rPr>
        <w:t>Pooling Layer</w:t>
      </w:r>
      <w:r w:rsidRPr="003D37BA">
        <w:rPr>
          <w:b/>
          <w:bCs/>
          <w:color w:val="2E287F" w:themeColor="text1" w:themeTint="BF"/>
          <w:sz w:val="24"/>
          <w:szCs w:val="24"/>
        </w:rPr>
        <w:t>:</w:t>
      </w:r>
    </w:p>
    <w:p w14:paraId="5DFCC0EF" w14:textId="77777777" w:rsidR="00BE44D8" w:rsidRPr="003D37BA" w:rsidRDefault="00BE44D8" w:rsidP="00BE44D8">
      <w:pPr>
        <w:rPr>
          <w:b w:val="0"/>
          <w:color w:val="auto"/>
          <w:sz w:val="24"/>
          <w:szCs w:val="24"/>
        </w:rPr>
      </w:pPr>
      <w:r w:rsidRPr="003D37BA">
        <w:rPr>
          <w:b w:val="0"/>
          <w:color w:val="auto"/>
          <w:sz w:val="24"/>
          <w:szCs w:val="24"/>
        </w:rPr>
        <w:t>Pooling layers, also known as down sampling, conducts dimensionality reduction, reducing the number of parameters in the input. Similar to the convolutional layer, the pooling operation sweeps a filter across the entire input, but the difference is that this filter does not have any weights. Instead, the kernel applies an aggregation function to the values within the receptive field, populating the output array. There are two main types of pooling:</w:t>
      </w:r>
    </w:p>
    <w:p w14:paraId="44827D3F" w14:textId="77777777" w:rsidR="00BE44D8" w:rsidRPr="003D37BA" w:rsidRDefault="00BE44D8" w:rsidP="00BE44D8">
      <w:pPr>
        <w:numPr>
          <w:ilvl w:val="0"/>
          <w:numId w:val="2"/>
        </w:numPr>
        <w:spacing w:before="120" w:line="264" w:lineRule="auto"/>
        <w:rPr>
          <w:b w:val="0"/>
          <w:color w:val="auto"/>
          <w:sz w:val="24"/>
          <w:szCs w:val="24"/>
        </w:rPr>
      </w:pPr>
      <w:r w:rsidRPr="003D37BA">
        <w:rPr>
          <w:b w:val="0"/>
          <w:color w:val="auto"/>
          <w:sz w:val="24"/>
          <w:szCs w:val="24"/>
        </w:rPr>
        <w:t>Max pooling: As the filter moves across the input, it selects the pixel with the maximum value to send to the output array. As an aside, this approach tends to be used more often compared to average pooling.</w:t>
      </w:r>
    </w:p>
    <w:p w14:paraId="5D0BAD5B" w14:textId="77777777" w:rsidR="00BE44D8" w:rsidRPr="003D37BA" w:rsidRDefault="00BE44D8" w:rsidP="00BE44D8">
      <w:pPr>
        <w:numPr>
          <w:ilvl w:val="0"/>
          <w:numId w:val="2"/>
        </w:numPr>
        <w:spacing w:before="120" w:line="264" w:lineRule="auto"/>
        <w:rPr>
          <w:b w:val="0"/>
          <w:color w:val="auto"/>
          <w:sz w:val="24"/>
          <w:szCs w:val="24"/>
        </w:rPr>
      </w:pPr>
      <w:r w:rsidRPr="003D37BA">
        <w:rPr>
          <w:b w:val="0"/>
          <w:color w:val="auto"/>
          <w:sz w:val="24"/>
          <w:szCs w:val="24"/>
        </w:rPr>
        <w:t>Average pooling: As the filter moves across the input, it calculates the average value within the receptive field to send to the output array.</w:t>
      </w:r>
    </w:p>
    <w:p w14:paraId="2406633D" w14:textId="77777777" w:rsidR="00BE44D8" w:rsidRPr="00D930C4" w:rsidRDefault="00BE44D8" w:rsidP="00BE44D8">
      <w:pPr>
        <w:rPr>
          <w:b w:val="0"/>
          <w:bCs/>
          <w:sz w:val="24"/>
          <w:szCs w:val="24"/>
        </w:rPr>
      </w:pPr>
    </w:p>
    <w:p w14:paraId="2419D335" w14:textId="77777777" w:rsidR="00BE44D8" w:rsidRPr="003D37BA" w:rsidRDefault="00BE44D8" w:rsidP="00BE44D8">
      <w:pPr>
        <w:pStyle w:val="Heading3"/>
        <w:rPr>
          <w:b/>
          <w:bCs/>
          <w:color w:val="2E287F" w:themeColor="text1" w:themeTint="BF"/>
          <w:sz w:val="24"/>
          <w:szCs w:val="24"/>
        </w:rPr>
      </w:pPr>
      <w:r w:rsidRPr="003D37BA">
        <w:rPr>
          <w:b/>
          <w:bCs/>
          <w:i/>
          <w:iCs/>
          <w:color w:val="2E287F" w:themeColor="text1" w:themeTint="BF"/>
          <w:sz w:val="24"/>
          <w:szCs w:val="24"/>
        </w:rPr>
        <w:t>Fully-Connected Layer</w:t>
      </w:r>
      <w:r w:rsidRPr="003D37BA">
        <w:rPr>
          <w:b/>
          <w:bCs/>
          <w:color w:val="2E287F" w:themeColor="text1" w:themeTint="BF"/>
          <w:sz w:val="24"/>
          <w:szCs w:val="24"/>
        </w:rPr>
        <w:t>:</w:t>
      </w:r>
    </w:p>
    <w:p w14:paraId="0DC86D00" w14:textId="77777777" w:rsidR="00BE44D8" w:rsidRPr="003D37BA" w:rsidRDefault="00BE44D8" w:rsidP="00BE44D8">
      <w:pPr>
        <w:rPr>
          <w:b w:val="0"/>
          <w:color w:val="auto"/>
          <w:sz w:val="24"/>
          <w:szCs w:val="24"/>
        </w:rPr>
      </w:pPr>
      <w:r w:rsidRPr="003D37BA">
        <w:rPr>
          <w:b w:val="0"/>
          <w:color w:val="auto"/>
          <w:sz w:val="24"/>
          <w:szCs w:val="24"/>
        </w:rPr>
        <w:t>The name of the full-connected layer aptly describes itself. As mentioned earlier, the pixel values of the input image are not directly connected to the output layer in partially connected layers. However, in the fully-connected layer, each node in the output layer connects directly to a node in the previous layer.</w:t>
      </w:r>
    </w:p>
    <w:p w14:paraId="5D0A5D2F" w14:textId="77777777" w:rsidR="00BE44D8" w:rsidRDefault="00BE44D8" w:rsidP="00BE44D8">
      <w:r w:rsidRPr="003D37BA">
        <w:rPr>
          <w:b w:val="0"/>
          <w:color w:val="auto"/>
          <w:sz w:val="24"/>
          <w:szCs w:val="24"/>
        </w:rPr>
        <w:t>This layer performs the task of classification based on the features extracted through the previous layers and their different filters. While convolutional and pooling layers tend to use ReLu functions,</w:t>
      </w:r>
      <w:r>
        <w:rPr>
          <w:b w:val="0"/>
          <w:color w:val="auto"/>
          <w:sz w:val="24"/>
          <w:szCs w:val="24"/>
        </w:rPr>
        <w:t xml:space="preserve"> </w:t>
      </w:r>
      <w:r w:rsidRPr="003D37BA">
        <w:rPr>
          <w:b w:val="0"/>
          <w:color w:val="auto"/>
          <w:sz w:val="24"/>
          <w:szCs w:val="24"/>
        </w:rPr>
        <w:t>FC</w:t>
      </w:r>
      <w:r>
        <w:rPr>
          <w:b w:val="0"/>
          <w:color w:val="auto"/>
          <w:sz w:val="24"/>
          <w:szCs w:val="24"/>
        </w:rPr>
        <w:t xml:space="preserve"> </w:t>
      </w:r>
      <w:r w:rsidRPr="003D37BA">
        <w:rPr>
          <w:b w:val="0"/>
          <w:color w:val="auto"/>
          <w:sz w:val="24"/>
          <w:szCs w:val="24"/>
        </w:rPr>
        <w:t>layers usually leverage a soft</w:t>
      </w:r>
      <w:r>
        <w:rPr>
          <w:b w:val="0"/>
          <w:color w:val="auto"/>
          <w:sz w:val="24"/>
          <w:szCs w:val="24"/>
        </w:rPr>
        <w:t xml:space="preserve"> </w:t>
      </w:r>
      <w:r w:rsidRPr="003D37BA">
        <w:rPr>
          <w:b w:val="0"/>
          <w:color w:val="auto"/>
          <w:sz w:val="24"/>
          <w:szCs w:val="24"/>
        </w:rPr>
        <w:t>max activation function to classify inputs</w:t>
      </w:r>
      <w:r>
        <w:rPr>
          <w:b w:val="0"/>
          <w:color w:val="auto"/>
          <w:sz w:val="24"/>
          <w:szCs w:val="24"/>
        </w:rPr>
        <w:t xml:space="preserve"> </w:t>
      </w:r>
      <w:r w:rsidRPr="003D37BA">
        <w:rPr>
          <w:b w:val="0"/>
          <w:color w:val="auto"/>
          <w:sz w:val="24"/>
          <w:szCs w:val="24"/>
        </w:rPr>
        <w:t>appropriately,</w:t>
      </w:r>
      <w:r>
        <w:rPr>
          <w:b w:val="0"/>
          <w:color w:val="auto"/>
          <w:sz w:val="24"/>
          <w:szCs w:val="24"/>
        </w:rPr>
        <w:t xml:space="preserve"> </w:t>
      </w:r>
      <w:r w:rsidRPr="00DC1732">
        <w:rPr>
          <w:b w:val="0"/>
          <w:color w:val="auto"/>
          <w:sz w:val="24"/>
          <w:szCs w:val="24"/>
        </w:rPr>
        <w:t>producing</w:t>
      </w:r>
      <w:r w:rsidRPr="00DC1732">
        <w:rPr>
          <w:bCs/>
          <w:color w:val="auto"/>
          <w:sz w:val="24"/>
          <w:szCs w:val="24"/>
        </w:rPr>
        <w:t xml:space="preserve"> </w:t>
      </w:r>
      <w:r w:rsidRPr="00DC1732">
        <w:rPr>
          <w:b w:val="0"/>
          <w:color w:val="auto"/>
          <w:sz w:val="24"/>
          <w:szCs w:val="24"/>
        </w:rPr>
        <w:t>a probability from 0 to 1.</w:t>
      </w:r>
      <w:r w:rsidRPr="00DC1732">
        <w:rPr>
          <w:color w:val="auto"/>
        </w:rPr>
        <w:t xml:space="preserve"> </w:t>
      </w:r>
    </w:p>
    <w:p w14:paraId="71A5B926" w14:textId="77777777" w:rsidR="00BE44D8" w:rsidRDefault="00BE44D8" w:rsidP="00BE44D8">
      <w:r w:rsidRPr="002043EC">
        <w:rPr>
          <w:noProof/>
        </w:rPr>
        <w:lastRenderedPageBreak/>
        <w:drawing>
          <wp:inline distT="0" distB="0" distL="0" distR="0" wp14:anchorId="3FFA2ACD" wp14:editId="7B48DB20">
            <wp:extent cx="4572000" cy="2445385"/>
            <wp:effectExtent l="0" t="0" r="0" b="0"/>
            <wp:docPr id="21" name="Picture 21" descr="A Comprehensive Guide to Convolutional Neural Networks — the ELI5 way | by  Sumit Sah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 Comprehensive Guide to Convolutional Neural Networks — the ELI5 way | by  Sumit Saha | Towards Data Sci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72000" cy="2445385"/>
                    </a:xfrm>
                    <a:prstGeom prst="rect">
                      <a:avLst/>
                    </a:prstGeom>
                    <a:noFill/>
                    <a:ln>
                      <a:noFill/>
                    </a:ln>
                  </pic:spPr>
                </pic:pic>
              </a:graphicData>
            </a:graphic>
          </wp:inline>
        </w:drawing>
      </w:r>
    </w:p>
    <w:p w14:paraId="7DBCE847" w14:textId="77777777" w:rsidR="00BE44D8" w:rsidRPr="00BE44D8" w:rsidRDefault="00BE44D8" w:rsidP="00BE44D8">
      <w:pPr>
        <w:pStyle w:val="Heading2"/>
        <w:rPr>
          <w:b/>
          <w:bCs/>
          <w:color w:val="2E287F" w:themeColor="text1" w:themeTint="BF"/>
          <w:sz w:val="48"/>
          <w:szCs w:val="48"/>
        </w:rPr>
      </w:pPr>
      <w:r w:rsidRPr="00BE44D8">
        <w:rPr>
          <w:b/>
          <w:bCs/>
          <w:color w:val="2E287F" w:themeColor="text1" w:themeTint="BF"/>
          <w:sz w:val="48"/>
          <w:szCs w:val="48"/>
        </w:rPr>
        <w:t>ANN vs CNN:</w:t>
      </w:r>
    </w:p>
    <w:p w14:paraId="5327E733" w14:textId="77777777" w:rsidR="00BE44D8" w:rsidRDefault="00BE44D8" w:rsidP="00BE44D8">
      <w:r>
        <w:rPr>
          <w:b w:val="0"/>
          <w:bCs/>
          <w:noProof/>
          <w:sz w:val="24"/>
          <w:szCs w:val="24"/>
        </w:rPr>
        <w:drawing>
          <wp:inline distT="0" distB="0" distL="0" distR="0" wp14:anchorId="350B66F7" wp14:editId="1179F3D1">
            <wp:extent cx="4975735" cy="333375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14747" cy="3359888"/>
                    </a:xfrm>
                    <a:prstGeom prst="rect">
                      <a:avLst/>
                    </a:prstGeom>
                    <a:noFill/>
                  </pic:spPr>
                </pic:pic>
              </a:graphicData>
            </a:graphic>
          </wp:inline>
        </w:drawing>
      </w:r>
    </w:p>
    <w:p w14:paraId="3CDD6FA9" w14:textId="77777777" w:rsidR="00BE44D8" w:rsidRDefault="00BE44D8" w:rsidP="00BE44D8">
      <w:pPr>
        <w:pStyle w:val="Heading1"/>
      </w:pPr>
    </w:p>
    <w:p w14:paraId="3CD874DA" w14:textId="6450645D" w:rsidR="00971218" w:rsidRDefault="00971218">
      <w:pPr>
        <w:spacing w:after="200"/>
        <w:rPr>
          <w:b w:val="0"/>
          <w:bCs/>
          <w:color w:val="auto"/>
          <w:sz w:val="32"/>
          <w:szCs w:val="32"/>
          <w:u w:val="single"/>
        </w:rPr>
      </w:pPr>
      <w:r>
        <w:rPr>
          <w:b w:val="0"/>
          <w:bCs/>
          <w:color w:val="auto"/>
          <w:sz w:val="32"/>
          <w:szCs w:val="32"/>
          <w:u w:val="single"/>
        </w:rPr>
        <w:br w:type="page"/>
      </w:r>
    </w:p>
    <w:p w14:paraId="7B271F92" w14:textId="0244568E" w:rsidR="00BE44D8" w:rsidRPr="00971218" w:rsidRDefault="00971218" w:rsidP="00971218">
      <w:pPr>
        <w:jc w:val="both"/>
        <w:rPr>
          <w:color w:val="FFFFFF" w:themeColor="background1"/>
          <w:sz w:val="22"/>
        </w:rPr>
      </w:pPr>
      <w:r w:rsidRPr="00971218">
        <w:rPr>
          <w:color w:val="002060"/>
          <w:sz w:val="56"/>
          <w:szCs w:val="56"/>
          <w:u w:val="single"/>
        </w:rPr>
        <w:lastRenderedPageBreak/>
        <w:t>DIAGRAMS</w:t>
      </w:r>
      <w:r>
        <w:rPr>
          <w:color w:val="002060"/>
          <w:sz w:val="56"/>
          <w:szCs w:val="56"/>
          <w:u w:val="single"/>
        </w:rPr>
        <w:br/>
      </w:r>
    </w:p>
    <w:p w14:paraId="55A0C114" w14:textId="07A73F0F" w:rsidR="00971218" w:rsidRDefault="00971218" w:rsidP="00971218">
      <w:pPr>
        <w:pStyle w:val="ListParagraph"/>
        <w:numPr>
          <w:ilvl w:val="0"/>
          <w:numId w:val="9"/>
        </w:numPr>
        <w:jc w:val="both"/>
        <w:rPr>
          <w:color w:val="002060"/>
          <w:sz w:val="56"/>
          <w:szCs w:val="56"/>
          <w:u w:val="single"/>
        </w:rPr>
      </w:pPr>
      <w:r w:rsidRPr="00971218">
        <w:rPr>
          <w:color w:val="002060"/>
          <w:sz w:val="56"/>
          <w:szCs w:val="56"/>
          <w:u w:val="single"/>
        </w:rPr>
        <w:t>Block Diagram</w:t>
      </w:r>
    </w:p>
    <w:p w14:paraId="362AC67E" w14:textId="219439A6" w:rsidR="00971218" w:rsidRPr="00971218" w:rsidRDefault="00971218" w:rsidP="00971218">
      <w:pPr>
        <w:pStyle w:val="ListParagraph"/>
        <w:ind w:left="1080"/>
        <w:jc w:val="both"/>
        <w:rPr>
          <w:color w:val="002060"/>
          <w:sz w:val="56"/>
          <w:szCs w:val="56"/>
          <w:u w:val="single"/>
        </w:rPr>
      </w:pPr>
      <w:r>
        <w:rPr>
          <w:noProof/>
        </w:rPr>
        <w:drawing>
          <wp:inline distT="0" distB="0" distL="0" distR="0" wp14:anchorId="49EFF66E" wp14:editId="68550B02">
            <wp:extent cx="2638425" cy="21717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8425" cy="2171700"/>
                    </a:xfrm>
                    <a:prstGeom prst="rect">
                      <a:avLst/>
                    </a:prstGeom>
                    <a:noFill/>
                    <a:ln>
                      <a:noFill/>
                    </a:ln>
                  </pic:spPr>
                </pic:pic>
              </a:graphicData>
            </a:graphic>
          </wp:inline>
        </w:drawing>
      </w:r>
      <w:r>
        <w:rPr>
          <w:noProof/>
        </w:rPr>
        <w:drawing>
          <wp:inline distT="0" distB="0" distL="0" distR="0" wp14:anchorId="15CDB05B" wp14:editId="3394F34C">
            <wp:extent cx="2857500" cy="2219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7500" cy="2219325"/>
                    </a:xfrm>
                    <a:prstGeom prst="rect">
                      <a:avLst/>
                    </a:prstGeom>
                    <a:noFill/>
                    <a:ln>
                      <a:noFill/>
                    </a:ln>
                  </pic:spPr>
                </pic:pic>
              </a:graphicData>
            </a:graphic>
          </wp:inline>
        </w:drawing>
      </w:r>
    </w:p>
    <w:p w14:paraId="131BF12A" w14:textId="4E745AB0" w:rsidR="00971218" w:rsidRDefault="00971218" w:rsidP="00971218">
      <w:pPr>
        <w:pStyle w:val="ListParagraph"/>
        <w:numPr>
          <w:ilvl w:val="0"/>
          <w:numId w:val="9"/>
        </w:numPr>
        <w:jc w:val="both"/>
        <w:rPr>
          <w:color w:val="002060"/>
          <w:sz w:val="56"/>
          <w:szCs w:val="56"/>
          <w:u w:val="single"/>
        </w:rPr>
      </w:pPr>
      <w:r w:rsidRPr="00971218">
        <w:rPr>
          <w:color w:val="002060"/>
          <w:sz w:val="56"/>
          <w:szCs w:val="56"/>
          <w:u w:val="single"/>
        </w:rPr>
        <w:t>Activity Diagram</w:t>
      </w:r>
    </w:p>
    <w:p w14:paraId="60C7F36B" w14:textId="74466D25" w:rsidR="00971218" w:rsidRDefault="00971218" w:rsidP="00971218">
      <w:pPr>
        <w:pStyle w:val="ListParagraph"/>
        <w:ind w:left="1080"/>
        <w:jc w:val="both"/>
        <w:rPr>
          <w:color w:val="002060"/>
          <w:sz w:val="56"/>
          <w:szCs w:val="56"/>
          <w:u w:val="single"/>
        </w:rPr>
      </w:pPr>
      <w:r>
        <w:rPr>
          <w:noProof/>
          <w:color w:val="002060"/>
          <w:sz w:val="56"/>
          <w:szCs w:val="56"/>
          <w:u w:val="single"/>
        </w:rPr>
        <w:drawing>
          <wp:inline distT="0" distB="0" distL="0" distR="0" wp14:anchorId="3BA0C5CC" wp14:editId="391E1E3A">
            <wp:extent cx="3067050" cy="3733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67050" cy="3733800"/>
                    </a:xfrm>
                    <a:prstGeom prst="rect">
                      <a:avLst/>
                    </a:prstGeom>
                    <a:noFill/>
                    <a:ln>
                      <a:noFill/>
                    </a:ln>
                  </pic:spPr>
                </pic:pic>
              </a:graphicData>
            </a:graphic>
          </wp:inline>
        </w:drawing>
      </w:r>
    </w:p>
    <w:p w14:paraId="4CD609AB" w14:textId="77777777" w:rsidR="00971218" w:rsidRPr="00971218" w:rsidRDefault="00971218" w:rsidP="00971218">
      <w:pPr>
        <w:pStyle w:val="ListParagraph"/>
        <w:ind w:left="1080"/>
        <w:jc w:val="both"/>
        <w:rPr>
          <w:color w:val="002060"/>
          <w:sz w:val="56"/>
          <w:szCs w:val="56"/>
          <w:u w:val="single"/>
        </w:rPr>
      </w:pPr>
    </w:p>
    <w:p w14:paraId="2865C7F8" w14:textId="154F9655" w:rsidR="00971218" w:rsidRDefault="00971218" w:rsidP="00971218">
      <w:pPr>
        <w:pStyle w:val="ListParagraph"/>
        <w:numPr>
          <w:ilvl w:val="0"/>
          <w:numId w:val="9"/>
        </w:numPr>
        <w:jc w:val="both"/>
        <w:rPr>
          <w:color w:val="002060"/>
          <w:sz w:val="56"/>
          <w:szCs w:val="56"/>
          <w:u w:val="single"/>
        </w:rPr>
      </w:pPr>
      <w:r w:rsidRPr="00971218">
        <w:rPr>
          <w:color w:val="002060"/>
          <w:sz w:val="56"/>
          <w:szCs w:val="56"/>
          <w:u w:val="single"/>
        </w:rPr>
        <w:lastRenderedPageBreak/>
        <w:t>Sequence diagram</w:t>
      </w:r>
    </w:p>
    <w:p w14:paraId="29470A14" w14:textId="62D42FC9" w:rsidR="00971218" w:rsidRDefault="00971218" w:rsidP="00971218">
      <w:pPr>
        <w:ind w:left="1080"/>
        <w:jc w:val="both"/>
        <w:rPr>
          <w:color w:val="002060"/>
          <w:sz w:val="56"/>
          <w:szCs w:val="56"/>
          <w:u w:val="single"/>
        </w:rPr>
      </w:pPr>
      <w:r>
        <w:rPr>
          <w:noProof/>
          <w:color w:val="002060"/>
          <w:sz w:val="56"/>
          <w:szCs w:val="56"/>
          <w:u w:val="single"/>
        </w:rPr>
        <w:drawing>
          <wp:inline distT="0" distB="0" distL="0" distR="0" wp14:anchorId="22ED0F4A" wp14:editId="5CA776E9">
            <wp:extent cx="3781425" cy="50196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81425" cy="5019675"/>
                    </a:xfrm>
                    <a:prstGeom prst="rect">
                      <a:avLst/>
                    </a:prstGeom>
                    <a:noFill/>
                    <a:ln>
                      <a:noFill/>
                    </a:ln>
                  </pic:spPr>
                </pic:pic>
              </a:graphicData>
            </a:graphic>
          </wp:inline>
        </w:drawing>
      </w:r>
    </w:p>
    <w:p w14:paraId="013A1F92" w14:textId="2DD9C695" w:rsidR="00971218" w:rsidRDefault="00971218" w:rsidP="00971218">
      <w:pPr>
        <w:ind w:left="1080"/>
        <w:jc w:val="both"/>
        <w:rPr>
          <w:color w:val="002060"/>
          <w:sz w:val="56"/>
          <w:szCs w:val="56"/>
          <w:u w:val="single"/>
        </w:rPr>
      </w:pPr>
    </w:p>
    <w:p w14:paraId="16A411DB" w14:textId="2F4DC7BA" w:rsidR="00971218" w:rsidRDefault="00971218" w:rsidP="00971218">
      <w:pPr>
        <w:ind w:left="1080"/>
        <w:jc w:val="both"/>
        <w:rPr>
          <w:color w:val="002060"/>
          <w:sz w:val="56"/>
          <w:szCs w:val="56"/>
          <w:u w:val="single"/>
        </w:rPr>
      </w:pPr>
    </w:p>
    <w:p w14:paraId="55F3FF80" w14:textId="0C9DBA4A" w:rsidR="00971218" w:rsidRDefault="00971218" w:rsidP="00971218">
      <w:pPr>
        <w:ind w:left="1080"/>
        <w:jc w:val="both"/>
        <w:rPr>
          <w:color w:val="002060"/>
          <w:sz w:val="56"/>
          <w:szCs w:val="56"/>
          <w:u w:val="single"/>
        </w:rPr>
      </w:pPr>
    </w:p>
    <w:p w14:paraId="1A007084" w14:textId="1DE9444F" w:rsidR="00971218" w:rsidRDefault="00971218" w:rsidP="00971218">
      <w:pPr>
        <w:ind w:left="1080"/>
        <w:jc w:val="both"/>
        <w:rPr>
          <w:color w:val="002060"/>
          <w:sz w:val="56"/>
          <w:szCs w:val="56"/>
          <w:u w:val="single"/>
        </w:rPr>
      </w:pPr>
    </w:p>
    <w:p w14:paraId="18EE41B3" w14:textId="310F8918" w:rsidR="00971218" w:rsidRPr="00971218" w:rsidRDefault="00971218" w:rsidP="00971218">
      <w:pPr>
        <w:ind w:left="1080"/>
        <w:jc w:val="both"/>
        <w:rPr>
          <w:color w:val="002060"/>
          <w:sz w:val="56"/>
          <w:szCs w:val="56"/>
          <w:u w:val="single"/>
        </w:rPr>
      </w:pPr>
    </w:p>
    <w:p w14:paraId="32786A4A" w14:textId="536E6F13" w:rsidR="00971218" w:rsidRDefault="00971218" w:rsidP="00971218">
      <w:pPr>
        <w:pStyle w:val="ListParagraph"/>
        <w:numPr>
          <w:ilvl w:val="0"/>
          <w:numId w:val="9"/>
        </w:numPr>
        <w:jc w:val="both"/>
        <w:rPr>
          <w:color w:val="002060"/>
          <w:sz w:val="56"/>
          <w:szCs w:val="56"/>
          <w:u w:val="single"/>
        </w:rPr>
      </w:pPr>
      <w:r w:rsidRPr="00971218">
        <w:rPr>
          <w:color w:val="002060"/>
          <w:sz w:val="56"/>
          <w:szCs w:val="56"/>
          <w:u w:val="single"/>
        </w:rPr>
        <w:lastRenderedPageBreak/>
        <w:t>Flow</w:t>
      </w:r>
      <w:r>
        <w:rPr>
          <w:color w:val="002060"/>
          <w:sz w:val="56"/>
          <w:szCs w:val="56"/>
          <w:u w:val="single"/>
        </w:rPr>
        <w:t>c</w:t>
      </w:r>
      <w:r w:rsidRPr="00971218">
        <w:rPr>
          <w:color w:val="002060"/>
          <w:sz w:val="56"/>
          <w:szCs w:val="56"/>
          <w:u w:val="single"/>
        </w:rPr>
        <w:t>hart</w:t>
      </w:r>
    </w:p>
    <w:p w14:paraId="401E1AA8" w14:textId="4D970A24" w:rsidR="00971218" w:rsidRDefault="00971218" w:rsidP="00971218">
      <w:pPr>
        <w:pStyle w:val="ListParagraph"/>
        <w:ind w:left="1080"/>
        <w:jc w:val="both"/>
        <w:rPr>
          <w:color w:val="002060"/>
          <w:sz w:val="56"/>
          <w:szCs w:val="56"/>
          <w:u w:val="single"/>
        </w:rPr>
      </w:pPr>
      <w:r>
        <w:rPr>
          <w:noProof/>
          <w:color w:val="002060"/>
          <w:sz w:val="56"/>
          <w:szCs w:val="56"/>
          <w:u w:val="single"/>
        </w:rPr>
        <w:drawing>
          <wp:inline distT="0" distB="0" distL="0" distR="0" wp14:anchorId="7BE63526" wp14:editId="4C39C72F">
            <wp:extent cx="3486150" cy="4924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86150" cy="4924425"/>
                    </a:xfrm>
                    <a:prstGeom prst="rect">
                      <a:avLst/>
                    </a:prstGeom>
                    <a:noFill/>
                    <a:ln>
                      <a:noFill/>
                    </a:ln>
                  </pic:spPr>
                </pic:pic>
              </a:graphicData>
            </a:graphic>
          </wp:inline>
        </w:drawing>
      </w:r>
    </w:p>
    <w:p w14:paraId="366CD6CE" w14:textId="08797182" w:rsidR="00971218" w:rsidRDefault="00971218" w:rsidP="00971218">
      <w:pPr>
        <w:pStyle w:val="ListParagraph"/>
        <w:ind w:left="1080"/>
        <w:jc w:val="both"/>
        <w:rPr>
          <w:color w:val="002060"/>
          <w:sz w:val="56"/>
          <w:szCs w:val="56"/>
          <w:u w:val="single"/>
        </w:rPr>
      </w:pPr>
    </w:p>
    <w:p w14:paraId="36044572" w14:textId="5CE8E940" w:rsidR="00971218" w:rsidRDefault="00971218" w:rsidP="00971218">
      <w:pPr>
        <w:pStyle w:val="ListParagraph"/>
        <w:ind w:left="1080"/>
        <w:jc w:val="both"/>
        <w:rPr>
          <w:color w:val="002060"/>
          <w:sz w:val="56"/>
          <w:szCs w:val="56"/>
          <w:u w:val="single"/>
        </w:rPr>
      </w:pPr>
    </w:p>
    <w:p w14:paraId="6E4916FC" w14:textId="0503C07B" w:rsidR="00971218" w:rsidRDefault="00971218" w:rsidP="00971218">
      <w:pPr>
        <w:pStyle w:val="ListParagraph"/>
        <w:ind w:left="1080"/>
        <w:jc w:val="both"/>
        <w:rPr>
          <w:color w:val="002060"/>
          <w:sz w:val="56"/>
          <w:szCs w:val="56"/>
          <w:u w:val="single"/>
        </w:rPr>
      </w:pPr>
    </w:p>
    <w:p w14:paraId="7BFBD6C4" w14:textId="076B243A" w:rsidR="00971218" w:rsidRDefault="00971218" w:rsidP="00971218">
      <w:pPr>
        <w:pStyle w:val="ListParagraph"/>
        <w:ind w:left="1080"/>
        <w:jc w:val="both"/>
        <w:rPr>
          <w:color w:val="002060"/>
          <w:sz w:val="56"/>
          <w:szCs w:val="56"/>
          <w:u w:val="single"/>
        </w:rPr>
      </w:pPr>
    </w:p>
    <w:p w14:paraId="345984D6" w14:textId="77777777" w:rsidR="00971218" w:rsidRPr="00971218" w:rsidRDefault="00971218" w:rsidP="00971218">
      <w:pPr>
        <w:pStyle w:val="ListParagraph"/>
        <w:ind w:left="1080"/>
        <w:jc w:val="both"/>
        <w:rPr>
          <w:color w:val="002060"/>
          <w:sz w:val="56"/>
          <w:szCs w:val="56"/>
          <w:u w:val="single"/>
        </w:rPr>
      </w:pPr>
    </w:p>
    <w:p w14:paraId="509274BF" w14:textId="77777777" w:rsidR="00971218" w:rsidRPr="00971218" w:rsidRDefault="00971218" w:rsidP="00971218">
      <w:pPr>
        <w:pStyle w:val="ListParagraph"/>
        <w:numPr>
          <w:ilvl w:val="0"/>
          <w:numId w:val="9"/>
        </w:numPr>
        <w:jc w:val="both"/>
        <w:rPr>
          <w:color w:val="002060"/>
          <w:sz w:val="56"/>
          <w:szCs w:val="56"/>
          <w:u w:val="single"/>
        </w:rPr>
      </w:pPr>
      <w:r w:rsidRPr="00971218">
        <w:rPr>
          <w:color w:val="002060"/>
          <w:sz w:val="56"/>
          <w:szCs w:val="56"/>
          <w:u w:val="single"/>
        </w:rPr>
        <w:lastRenderedPageBreak/>
        <w:t>Use case</w:t>
      </w:r>
    </w:p>
    <w:p w14:paraId="76C1C235" w14:textId="2C5AE71B" w:rsidR="002621AE" w:rsidRDefault="00971218" w:rsidP="00971218">
      <w:pPr>
        <w:ind w:left="360"/>
        <w:jc w:val="both"/>
        <w:rPr>
          <w:color w:val="002060"/>
          <w:sz w:val="56"/>
          <w:szCs w:val="56"/>
          <w:u w:val="single"/>
        </w:rPr>
      </w:pPr>
      <w:r>
        <w:rPr>
          <w:noProof/>
          <w:color w:val="002060"/>
          <w:sz w:val="56"/>
          <w:szCs w:val="56"/>
          <w:u w:val="single"/>
        </w:rPr>
        <w:drawing>
          <wp:inline distT="0" distB="0" distL="0" distR="0" wp14:anchorId="6316F260" wp14:editId="025D3A6D">
            <wp:extent cx="3400425" cy="4371975"/>
            <wp:effectExtent l="0" t="0" r="9525" b="9525"/>
            <wp:docPr id="638588448" name="Picture 63858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0425" cy="4371975"/>
                    </a:xfrm>
                    <a:prstGeom prst="rect">
                      <a:avLst/>
                    </a:prstGeom>
                    <a:noFill/>
                    <a:ln>
                      <a:noFill/>
                    </a:ln>
                  </pic:spPr>
                </pic:pic>
              </a:graphicData>
            </a:graphic>
          </wp:inline>
        </w:drawing>
      </w:r>
    </w:p>
    <w:p w14:paraId="3660CE7A" w14:textId="24DA37AF" w:rsidR="00085E43" w:rsidRPr="00085E43" w:rsidRDefault="00085E43" w:rsidP="00971218">
      <w:pPr>
        <w:ind w:left="360"/>
        <w:jc w:val="both"/>
        <w:rPr>
          <w:color w:val="auto"/>
          <w:sz w:val="52"/>
          <w:szCs w:val="52"/>
          <w:u w:val="single"/>
        </w:rPr>
      </w:pPr>
      <w:r w:rsidRPr="00085E43">
        <w:rPr>
          <w:color w:val="auto"/>
          <w:sz w:val="52"/>
          <w:szCs w:val="52"/>
        </w:rPr>
        <w:t>model</w:t>
      </w:r>
    </w:p>
    <w:p w14:paraId="4209D4E4" w14:textId="2305B0C3" w:rsidR="002621AE" w:rsidRPr="00085E43" w:rsidRDefault="002621AE" w:rsidP="00085E43">
      <w:pPr>
        <w:spacing w:after="200"/>
        <w:rPr>
          <w:color w:val="002060"/>
          <w:sz w:val="44"/>
          <w:szCs w:val="44"/>
          <w:u w:val="single"/>
        </w:rPr>
      </w:pPr>
      <w:r w:rsidRPr="00085E43">
        <w:rPr>
          <w:sz w:val="44"/>
          <w:szCs w:val="44"/>
        </w:rPr>
        <w:t>Handwritten alphabet recognition model:</w:t>
      </w:r>
    </w:p>
    <w:p w14:paraId="0E38FC4F" w14:textId="77777777" w:rsidR="002621AE" w:rsidRPr="00085E43" w:rsidRDefault="002621AE" w:rsidP="002621AE">
      <w:pPr>
        <w:rPr>
          <w:color w:val="auto"/>
          <w:szCs w:val="28"/>
        </w:rPr>
      </w:pPr>
      <w:r w:rsidRPr="00085E43">
        <w:rPr>
          <w:color w:val="auto"/>
          <w:szCs w:val="28"/>
        </w:rPr>
        <w:t>ANN and CNN</w:t>
      </w:r>
    </w:p>
    <w:p w14:paraId="3B340F22" w14:textId="77777777" w:rsidR="002621AE" w:rsidRPr="00085E43" w:rsidRDefault="002621AE" w:rsidP="002621AE">
      <w:pPr>
        <w:rPr>
          <w:b w:val="0"/>
          <w:bCs/>
          <w:color w:val="auto"/>
          <w:sz w:val="22"/>
        </w:rPr>
      </w:pPr>
      <w:r w:rsidRPr="00085E43">
        <w:rPr>
          <w:b w:val="0"/>
          <w:bCs/>
          <w:color w:val="auto"/>
        </w:rPr>
        <w:t>There are specific instances in which ANN could be preferred over CNN and vice versa.</w:t>
      </w:r>
    </w:p>
    <w:p w14:paraId="57355A2D" w14:textId="77777777" w:rsidR="002621AE" w:rsidRPr="00085E43" w:rsidRDefault="002621AE" w:rsidP="002621AE">
      <w:pPr>
        <w:rPr>
          <w:b w:val="0"/>
          <w:bCs/>
          <w:color w:val="auto"/>
        </w:rPr>
      </w:pPr>
      <w:r w:rsidRPr="00085E43">
        <w:rPr>
          <w:b w:val="0"/>
          <w:bCs/>
          <w:color w:val="auto"/>
        </w:rPr>
        <w:t xml:space="preserve">They are both unique in how they work mathematically, and this causes them to be better </w:t>
      </w:r>
    </w:p>
    <w:p w14:paraId="34D14D7C" w14:textId="77777777" w:rsidR="002621AE" w:rsidRPr="00085E43" w:rsidRDefault="002621AE" w:rsidP="002621AE">
      <w:pPr>
        <w:rPr>
          <w:b w:val="0"/>
          <w:bCs/>
          <w:color w:val="auto"/>
        </w:rPr>
      </w:pPr>
      <w:r w:rsidRPr="00085E43">
        <w:rPr>
          <w:b w:val="0"/>
          <w:bCs/>
          <w:color w:val="auto"/>
        </w:rPr>
        <w:t>at solving specific problems.</w:t>
      </w:r>
    </w:p>
    <w:p w14:paraId="5C965F6B" w14:textId="77777777" w:rsidR="002621AE" w:rsidRPr="00085E43" w:rsidRDefault="002621AE" w:rsidP="002621AE">
      <w:pPr>
        <w:rPr>
          <w:b w:val="0"/>
          <w:bCs/>
          <w:color w:val="auto"/>
        </w:rPr>
      </w:pPr>
      <w:r w:rsidRPr="00085E43">
        <w:rPr>
          <w:b w:val="0"/>
          <w:bCs/>
          <w:color w:val="auto"/>
        </w:rPr>
        <w:t xml:space="preserve">In general, CNN tends to be a more powerful and accurate way of solving classification </w:t>
      </w:r>
    </w:p>
    <w:p w14:paraId="0FD76FC1" w14:textId="77777777" w:rsidR="002621AE" w:rsidRPr="00085E43" w:rsidRDefault="002621AE" w:rsidP="002621AE">
      <w:pPr>
        <w:rPr>
          <w:b w:val="0"/>
          <w:bCs/>
          <w:color w:val="auto"/>
        </w:rPr>
      </w:pPr>
      <w:r w:rsidRPr="00085E43">
        <w:rPr>
          <w:b w:val="0"/>
          <w:bCs/>
          <w:color w:val="auto"/>
        </w:rPr>
        <w:t>problems.</w:t>
      </w:r>
    </w:p>
    <w:p w14:paraId="75B0341E" w14:textId="768CAA76" w:rsidR="002621AE" w:rsidRPr="00085E43" w:rsidRDefault="002621AE" w:rsidP="000C486E">
      <w:pPr>
        <w:rPr>
          <w:b w:val="0"/>
          <w:bCs/>
          <w:color w:val="auto"/>
        </w:rPr>
      </w:pPr>
      <w:r w:rsidRPr="00085E43">
        <w:rPr>
          <w:b w:val="0"/>
          <w:bCs/>
          <w:color w:val="auto"/>
        </w:rPr>
        <w:t>ANN is still dominant for problems where datasets are limited, and image inputs are not necessary.</w:t>
      </w:r>
    </w:p>
    <w:p w14:paraId="33B239B8" w14:textId="575D1312" w:rsidR="00085E43" w:rsidRDefault="00085E43" w:rsidP="002621AE"/>
    <w:p w14:paraId="28B18177" w14:textId="3CC08999" w:rsidR="00085E43" w:rsidRDefault="00085E43" w:rsidP="002621AE"/>
    <w:p w14:paraId="416B847B" w14:textId="0F348C01" w:rsidR="00085E43" w:rsidRDefault="00085E43" w:rsidP="002621AE"/>
    <w:p w14:paraId="6DEBB52A" w14:textId="77777777" w:rsidR="000C486E" w:rsidRDefault="000C486E" w:rsidP="002621AE"/>
    <w:p w14:paraId="515DB142" w14:textId="12662438" w:rsidR="00085E43" w:rsidRDefault="00085E43" w:rsidP="002621AE"/>
    <w:p w14:paraId="738839C1" w14:textId="77777777" w:rsidR="00085E43" w:rsidRDefault="00085E43" w:rsidP="002621AE"/>
    <w:p w14:paraId="283EEEF9" w14:textId="77777777" w:rsidR="002621AE" w:rsidRPr="00085E43" w:rsidRDefault="002621AE" w:rsidP="002621AE">
      <w:pPr>
        <w:rPr>
          <w:b w:val="0"/>
          <w:bCs/>
          <w:color w:val="auto"/>
          <w:szCs w:val="28"/>
        </w:rPr>
      </w:pPr>
      <w:r w:rsidRPr="00085E43">
        <w:rPr>
          <w:b w:val="0"/>
          <w:bCs/>
          <w:color w:val="auto"/>
          <w:szCs w:val="28"/>
        </w:rPr>
        <w:t>Let’s go through the steps of creating, training, and testing the model.</w:t>
      </w:r>
    </w:p>
    <w:p w14:paraId="116295CF" w14:textId="77777777" w:rsidR="002621AE" w:rsidRPr="00085E43" w:rsidRDefault="002621AE" w:rsidP="002621AE">
      <w:pPr>
        <w:rPr>
          <w:b w:val="0"/>
          <w:bCs/>
          <w:color w:val="auto"/>
          <w:sz w:val="22"/>
        </w:rPr>
      </w:pPr>
      <w:r w:rsidRPr="00085E43">
        <w:rPr>
          <w:b w:val="0"/>
          <w:bCs/>
          <w:color w:val="auto"/>
        </w:rPr>
        <w:t xml:space="preserve">We used all the letters to train our model with 88800 images, we split the images of each letter </w:t>
      </w:r>
    </w:p>
    <w:p w14:paraId="0E19E764" w14:textId="77777777" w:rsidR="002621AE" w:rsidRPr="00085E43" w:rsidRDefault="002621AE" w:rsidP="002621AE">
      <w:pPr>
        <w:rPr>
          <w:b w:val="0"/>
          <w:bCs/>
          <w:color w:val="auto"/>
        </w:rPr>
      </w:pPr>
      <w:r w:rsidRPr="00085E43">
        <w:rPr>
          <w:b w:val="0"/>
          <w:bCs/>
          <w:color w:val="auto"/>
        </w:rPr>
        <w:t>into training and testing. We use almost 83% of the images to train and 17% to test.</w:t>
      </w:r>
    </w:p>
    <w:p w14:paraId="12CE9BDB" w14:textId="77777777" w:rsidR="002621AE" w:rsidRPr="002621AE" w:rsidRDefault="002621AE" w:rsidP="002621AE">
      <w:pPr>
        <w:rPr>
          <w:color w:val="auto"/>
        </w:rPr>
      </w:pPr>
    </w:p>
    <w:p w14:paraId="1B3DE0B3" w14:textId="77777777" w:rsidR="002621AE" w:rsidRPr="00085E43" w:rsidRDefault="002621AE" w:rsidP="002621AE">
      <w:pPr>
        <w:rPr>
          <w:color w:val="auto"/>
          <w:szCs w:val="28"/>
        </w:rPr>
      </w:pPr>
      <w:r w:rsidRPr="00085E43">
        <w:rPr>
          <w:color w:val="auto"/>
          <w:szCs w:val="28"/>
        </w:rPr>
        <w:t xml:space="preserve">The First Step Preparing the </w:t>
      </w:r>
      <w:proofErr w:type="gramStart"/>
      <w:r w:rsidRPr="00085E43">
        <w:rPr>
          <w:color w:val="auto"/>
          <w:szCs w:val="28"/>
        </w:rPr>
        <w:t>data :</w:t>
      </w:r>
      <w:proofErr w:type="gramEnd"/>
    </w:p>
    <w:p w14:paraId="2FE1F916" w14:textId="77777777" w:rsidR="002621AE" w:rsidRPr="00085E43" w:rsidRDefault="002621AE" w:rsidP="002621AE">
      <w:pPr>
        <w:rPr>
          <w:b w:val="0"/>
          <w:bCs/>
          <w:color w:val="auto"/>
          <w:sz w:val="22"/>
        </w:rPr>
      </w:pPr>
      <w:r w:rsidRPr="00085E43">
        <w:rPr>
          <w:b w:val="0"/>
          <w:bCs/>
          <w:color w:val="auto"/>
        </w:rPr>
        <w:t xml:space="preserve">We define A variable train and test to load the dataset then we split the data into features and target </w:t>
      </w:r>
      <w:proofErr w:type="gramStart"/>
      <w:r w:rsidRPr="00085E43">
        <w:rPr>
          <w:b w:val="0"/>
          <w:bCs/>
          <w:color w:val="auto"/>
        </w:rPr>
        <w:t>using .Iloc</w:t>
      </w:r>
      <w:proofErr w:type="gramEnd"/>
      <w:r w:rsidRPr="00085E43">
        <w:rPr>
          <w:b w:val="0"/>
          <w:bCs/>
          <w:color w:val="auto"/>
        </w:rPr>
        <w:t xml:space="preserve"> so we can put the features in X and the target in y.</w:t>
      </w:r>
    </w:p>
    <w:p w14:paraId="713B136A" w14:textId="77777777" w:rsidR="002621AE" w:rsidRPr="00085E43" w:rsidRDefault="002621AE" w:rsidP="002621AE">
      <w:pPr>
        <w:pStyle w:val="ListParagraph"/>
        <w:spacing w:after="160" w:line="256" w:lineRule="auto"/>
        <w:ind w:left="360"/>
        <w:rPr>
          <w:b w:val="0"/>
          <w:bCs/>
          <w:color w:val="auto"/>
        </w:rPr>
      </w:pPr>
    </w:p>
    <w:p w14:paraId="251B7E33" w14:textId="0E2366E2" w:rsidR="002621AE" w:rsidRPr="00085E43" w:rsidRDefault="002621AE" w:rsidP="002621AE">
      <w:pPr>
        <w:rPr>
          <w:rFonts w:eastAsiaTheme="minorHAnsi"/>
          <w:b w:val="0"/>
          <w:bCs/>
          <w:color w:val="auto"/>
          <w:sz w:val="22"/>
        </w:rPr>
      </w:pPr>
      <w:r w:rsidRPr="00085E43">
        <w:rPr>
          <w:b w:val="0"/>
          <w:bCs/>
          <w:noProof/>
        </w:rPr>
        <w:drawing>
          <wp:inline distT="0" distB="0" distL="0" distR="0" wp14:anchorId="23FC9355" wp14:editId="621D03B0">
            <wp:extent cx="5934075" cy="2400300"/>
            <wp:effectExtent l="0" t="0" r="9525" b="0"/>
            <wp:docPr id="638588451" name="Picture 63858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2AC53E73" w14:textId="77777777" w:rsidR="002621AE" w:rsidRPr="00085E43" w:rsidRDefault="002621AE" w:rsidP="002621AE">
      <w:pPr>
        <w:rPr>
          <w:b w:val="0"/>
          <w:bCs/>
        </w:rPr>
      </w:pPr>
    </w:p>
    <w:p w14:paraId="6BF98609" w14:textId="77777777" w:rsidR="002621AE" w:rsidRPr="00085E43" w:rsidRDefault="002621AE" w:rsidP="002621AE">
      <w:pPr>
        <w:rPr>
          <w:b w:val="0"/>
          <w:bCs/>
          <w:color w:val="auto"/>
        </w:rPr>
      </w:pPr>
      <w:r w:rsidRPr="00085E43">
        <w:rPr>
          <w:b w:val="0"/>
          <w:bCs/>
          <w:color w:val="auto"/>
        </w:rPr>
        <w:t>After that for training and testing our model and see how it performs we needed to split the data into training and testing with train_test_</w:t>
      </w:r>
      <w:proofErr w:type="gramStart"/>
      <w:r w:rsidRPr="00085E43">
        <w:rPr>
          <w:b w:val="0"/>
          <w:bCs/>
          <w:color w:val="auto"/>
        </w:rPr>
        <w:t>split(</w:t>
      </w:r>
      <w:proofErr w:type="gramEnd"/>
      <w:r w:rsidRPr="00085E43">
        <w:rPr>
          <w:b w:val="0"/>
          <w:bCs/>
          <w:color w:val="auto"/>
        </w:rPr>
        <w:t>).</w:t>
      </w:r>
    </w:p>
    <w:p w14:paraId="5E97F351" w14:textId="29BC8BC6" w:rsidR="002621AE" w:rsidRPr="002621AE" w:rsidRDefault="002621AE" w:rsidP="002621AE">
      <w:pPr>
        <w:rPr>
          <w:color w:val="auto"/>
        </w:rPr>
      </w:pPr>
      <w:r w:rsidRPr="002621AE">
        <w:rPr>
          <w:noProof/>
          <w:color w:val="auto"/>
        </w:rPr>
        <w:drawing>
          <wp:inline distT="0" distB="0" distL="0" distR="0" wp14:anchorId="2BACF40E" wp14:editId="38477E14">
            <wp:extent cx="5934075" cy="828675"/>
            <wp:effectExtent l="0" t="0" r="9525" b="9525"/>
            <wp:docPr id="638588450" name="Picture 63858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828675"/>
                    </a:xfrm>
                    <a:prstGeom prst="rect">
                      <a:avLst/>
                    </a:prstGeom>
                    <a:noFill/>
                    <a:ln>
                      <a:noFill/>
                    </a:ln>
                  </pic:spPr>
                </pic:pic>
              </a:graphicData>
            </a:graphic>
          </wp:inline>
        </w:drawing>
      </w:r>
    </w:p>
    <w:p w14:paraId="065E4192" w14:textId="77777777" w:rsidR="002621AE" w:rsidRPr="00085E43" w:rsidRDefault="002621AE" w:rsidP="002621AE">
      <w:pPr>
        <w:rPr>
          <w:b w:val="0"/>
          <w:bCs/>
          <w:color w:val="auto"/>
        </w:rPr>
      </w:pPr>
      <w:r w:rsidRPr="00085E43">
        <w:rPr>
          <w:b w:val="0"/>
          <w:bCs/>
          <w:color w:val="auto"/>
        </w:rPr>
        <w:t>Then we wanted to see some samples of our dataset that’s why we used matplotlib to do some visualization.</w:t>
      </w:r>
    </w:p>
    <w:p w14:paraId="69063B07" w14:textId="77777777" w:rsidR="002621AE" w:rsidRPr="00085E43" w:rsidRDefault="002621AE" w:rsidP="002621AE">
      <w:pPr>
        <w:rPr>
          <w:b w:val="0"/>
          <w:bCs/>
          <w:color w:val="auto"/>
        </w:rPr>
      </w:pPr>
      <w:r w:rsidRPr="00085E43">
        <w:rPr>
          <w:b w:val="0"/>
          <w:bCs/>
          <w:color w:val="auto"/>
        </w:rPr>
        <w:lastRenderedPageBreak/>
        <w:t>Then we divided the X_train and X_test by 255 to normalize them and by this the computation becomes easier and faster since all the numbers became in range of 0 and 1.</w:t>
      </w:r>
    </w:p>
    <w:p w14:paraId="36601FB0" w14:textId="39495246" w:rsidR="002621AE" w:rsidRDefault="002621AE" w:rsidP="002621AE">
      <w:pPr>
        <w:rPr>
          <w:rFonts w:eastAsiaTheme="minorHAnsi"/>
          <w:b w:val="0"/>
          <w:color w:val="auto"/>
          <w:sz w:val="22"/>
        </w:rPr>
      </w:pPr>
      <w:r>
        <w:rPr>
          <w:noProof/>
        </w:rPr>
        <w:drawing>
          <wp:inline distT="0" distB="0" distL="0" distR="0" wp14:anchorId="23EC2BFC" wp14:editId="2A37C9E6">
            <wp:extent cx="5076825" cy="2181225"/>
            <wp:effectExtent l="0" t="0" r="9525" b="9525"/>
            <wp:docPr id="638588452" name="Picture 63858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76825" cy="2181225"/>
                    </a:xfrm>
                    <a:prstGeom prst="rect">
                      <a:avLst/>
                    </a:prstGeom>
                    <a:noFill/>
                    <a:ln>
                      <a:noFill/>
                    </a:ln>
                  </pic:spPr>
                </pic:pic>
              </a:graphicData>
            </a:graphic>
          </wp:inline>
        </w:drawing>
      </w:r>
    </w:p>
    <w:p w14:paraId="69380D91" w14:textId="7D2F3CFF" w:rsidR="002621AE" w:rsidRDefault="002621AE" w:rsidP="002621AE">
      <w:pPr>
        <w:rPr>
          <w:rFonts w:eastAsiaTheme="minorHAnsi"/>
          <w:b w:val="0"/>
          <w:color w:val="auto"/>
          <w:sz w:val="22"/>
        </w:rPr>
      </w:pPr>
      <w:r>
        <w:rPr>
          <w:noProof/>
        </w:rPr>
        <w:drawing>
          <wp:inline distT="0" distB="0" distL="0" distR="0" wp14:anchorId="50D3D24F" wp14:editId="16956ACF">
            <wp:extent cx="4991100" cy="2971800"/>
            <wp:effectExtent l="0" t="0" r="0" b="0"/>
            <wp:docPr id="638588453" name="Picture 63858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91100" cy="2971800"/>
                    </a:xfrm>
                    <a:prstGeom prst="rect">
                      <a:avLst/>
                    </a:prstGeom>
                    <a:noFill/>
                    <a:ln>
                      <a:noFill/>
                    </a:ln>
                  </pic:spPr>
                </pic:pic>
              </a:graphicData>
            </a:graphic>
          </wp:inline>
        </w:drawing>
      </w:r>
    </w:p>
    <w:p w14:paraId="266D70F5" w14:textId="77777777" w:rsidR="002621AE" w:rsidRPr="00085E43" w:rsidRDefault="002621AE" w:rsidP="002621AE">
      <w:pPr>
        <w:rPr>
          <w:b w:val="0"/>
          <w:bCs/>
          <w:color w:val="auto"/>
        </w:rPr>
      </w:pPr>
      <w:r w:rsidRPr="00085E43">
        <w:rPr>
          <w:b w:val="0"/>
          <w:bCs/>
          <w:color w:val="auto"/>
        </w:rPr>
        <w:t>Then we reshape the data before entering the model because NN train faster on small images A larger input image requires the neural network to learn from four times as many pixels, and this increase the training time for the architecture.</w:t>
      </w:r>
    </w:p>
    <w:p w14:paraId="4F933574" w14:textId="4C1C90E8" w:rsidR="002621AE" w:rsidRDefault="002621AE" w:rsidP="002621AE">
      <w:pPr>
        <w:rPr>
          <w:color w:val="auto"/>
        </w:rPr>
      </w:pPr>
    </w:p>
    <w:p w14:paraId="7EEFEE6B" w14:textId="559A6C6A" w:rsidR="00085E43" w:rsidRDefault="00085E43" w:rsidP="002621AE">
      <w:pPr>
        <w:rPr>
          <w:color w:val="auto"/>
        </w:rPr>
      </w:pPr>
    </w:p>
    <w:p w14:paraId="203E0DEE" w14:textId="07A91AC3" w:rsidR="00085E43" w:rsidRDefault="00085E43" w:rsidP="002621AE">
      <w:pPr>
        <w:rPr>
          <w:color w:val="auto"/>
        </w:rPr>
      </w:pPr>
    </w:p>
    <w:p w14:paraId="5D7683CC" w14:textId="77777777" w:rsidR="002621AE" w:rsidRPr="000C486E" w:rsidRDefault="002621AE" w:rsidP="002621AE">
      <w:pPr>
        <w:rPr>
          <w:color w:val="auto"/>
          <w:sz w:val="36"/>
          <w:szCs w:val="36"/>
        </w:rPr>
      </w:pPr>
      <w:r w:rsidRPr="000C486E">
        <w:rPr>
          <w:color w:val="auto"/>
          <w:sz w:val="36"/>
          <w:szCs w:val="36"/>
        </w:rPr>
        <w:t>Second Step Building the model:</w:t>
      </w:r>
    </w:p>
    <w:p w14:paraId="26AB0F17" w14:textId="77777777" w:rsidR="002621AE" w:rsidRPr="00085E43" w:rsidRDefault="002621AE" w:rsidP="002621AE">
      <w:pPr>
        <w:rPr>
          <w:b w:val="0"/>
          <w:bCs/>
          <w:color w:val="auto"/>
          <w:sz w:val="22"/>
        </w:rPr>
      </w:pPr>
      <w:proofErr w:type="gramStart"/>
      <w:r w:rsidRPr="00085E43">
        <w:rPr>
          <w:b w:val="0"/>
          <w:bCs/>
          <w:color w:val="auto"/>
        </w:rPr>
        <w:t>Sequential(</w:t>
      </w:r>
      <w:proofErr w:type="gramEnd"/>
      <w:r w:rsidRPr="00085E43">
        <w:rPr>
          <w:b w:val="0"/>
          <w:bCs/>
          <w:color w:val="auto"/>
        </w:rPr>
        <w:t xml:space="preserve">) is to create a sequential model because we have many layers that </w:t>
      </w:r>
    </w:p>
    <w:p w14:paraId="0B6EA100" w14:textId="77777777" w:rsidR="002621AE" w:rsidRPr="00085E43" w:rsidRDefault="002621AE" w:rsidP="002621AE">
      <w:pPr>
        <w:rPr>
          <w:b w:val="0"/>
          <w:bCs/>
          <w:color w:val="auto"/>
        </w:rPr>
      </w:pPr>
      <w:r w:rsidRPr="00085E43">
        <w:rPr>
          <w:b w:val="0"/>
          <w:bCs/>
          <w:color w:val="auto"/>
        </w:rPr>
        <w:t>neurons of each layer are connected to the neurons of the next layer.</w:t>
      </w:r>
    </w:p>
    <w:p w14:paraId="2E2346F5" w14:textId="77777777" w:rsidR="002621AE" w:rsidRPr="00085E43" w:rsidRDefault="002621AE" w:rsidP="002621AE">
      <w:pPr>
        <w:rPr>
          <w:b w:val="0"/>
          <w:bCs/>
        </w:rPr>
      </w:pPr>
      <w:r w:rsidRPr="00085E43">
        <w:rPr>
          <w:b w:val="0"/>
          <w:bCs/>
          <w:color w:val="auto"/>
        </w:rPr>
        <w:lastRenderedPageBreak/>
        <w:t>After that we created 5 Dense layers</w:t>
      </w:r>
      <w:r w:rsidRPr="00085E43">
        <w:rPr>
          <w:b w:val="0"/>
          <w:bCs/>
        </w:rPr>
        <w:t xml:space="preserve">.  </w:t>
      </w:r>
    </w:p>
    <w:p w14:paraId="181F58CF" w14:textId="1843EC83" w:rsidR="002621AE" w:rsidRDefault="002621AE" w:rsidP="002621AE">
      <w:pPr>
        <w:spacing w:after="200"/>
        <w:rPr>
          <w:b w:val="0"/>
          <w:bCs/>
          <w:color w:val="0F0D29" w:themeColor="text1"/>
          <w:sz w:val="56"/>
          <w:szCs w:val="56"/>
        </w:rPr>
      </w:pPr>
    </w:p>
    <w:p w14:paraId="7A7F37A6" w14:textId="77777777" w:rsidR="002621AE" w:rsidRPr="00085E43" w:rsidRDefault="002621AE" w:rsidP="002621AE">
      <w:pPr>
        <w:rPr>
          <w:rFonts w:eastAsiaTheme="minorHAnsi"/>
          <w:color w:val="auto"/>
          <w:sz w:val="22"/>
        </w:rPr>
      </w:pPr>
      <w:r w:rsidRPr="00085E43">
        <w:rPr>
          <w:color w:val="auto"/>
          <w:szCs w:val="28"/>
        </w:rPr>
        <w:t>1st Layer</w:t>
      </w:r>
      <w:r w:rsidRPr="00085E43">
        <w:rPr>
          <w:color w:val="auto"/>
        </w:rPr>
        <w:t xml:space="preserve">: </w:t>
      </w:r>
    </w:p>
    <w:p w14:paraId="7D86E76B" w14:textId="77777777" w:rsidR="002621AE" w:rsidRPr="00085E43" w:rsidRDefault="002621AE" w:rsidP="002621AE">
      <w:pPr>
        <w:rPr>
          <w:b w:val="0"/>
          <w:bCs/>
          <w:color w:val="auto"/>
        </w:rPr>
      </w:pPr>
      <w:r w:rsidRPr="00085E43">
        <w:rPr>
          <w:b w:val="0"/>
          <w:bCs/>
          <w:color w:val="auto"/>
        </w:rPr>
        <w:t xml:space="preserve">For this, we use input shape image of (784,) with 784, kernel initializer ‘normal’ Activation function in this layer is ReLu that will output the input directly if it is positive, otherwise, it will output zero. </w:t>
      </w:r>
      <w:proofErr w:type="gramStart"/>
      <w:r w:rsidRPr="00085E43">
        <w:rPr>
          <w:b w:val="0"/>
          <w:bCs/>
          <w:color w:val="auto"/>
        </w:rPr>
        <w:t>So</w:t>
      </w:r>
      <w:proofErr w:type="gramEnd"/>
      <w:r w:rsidRPr="00085E43">
        <w:rPr>
          <w:b w:val="0"/>
          <w:bCs/>
          <w:color w:val="auto"/>
        </w:rPr>
        <w:t xml:space="preserve"> if the pixel is contribute in an important feature that will remain, otherwise it will be discard and the output=0.</w:t>
      </w:r>
    </w:p>
    <w:p w14:paraId="3B68E77C" w14:textId="77777777" w:rsidR="002621AE" w:rsidRPr="00085E43" w:rsidRDefault="002621AE" w:rsidP="002621AE">
      <w:pPr>
        <w:rPr>
          <w:color w:val="auto"/>
        </w:rPr>
      </w:pPr>
      <w:r w:rsidRPr="00085E43">
        <w:rPr>
          <w:color w:val="auto"/>
          <w:szCs w:val="28"/>
        </w:rPr>
        <w:t>2nd Layer, 3rd Layer, 4th Layer:</w:t>
      </w:r>
    </w:p>
    <w:p w14:paraId="42856460" w14:textId="77777777" w:rsidR="002621AE" w:rsidRPr="00085E43" w:rsidRDefault="002621AE" w:rsidP="002621AE">
      <w:pPr>
        <w:rPr>
          <w:b w:val="0"/>
          <w:bCs/>
          <w:color w:val="auto"/>
        </w:rPr>
      </w:pPr>
      <w:r w:rsidRPr="00085E43">
        <w:rPr>
          <w:b w:val="0"/>
          <w:bCs/>
          <w:color w:val="auto"/>
        </w:rPr>
        <w:t>As shown Below.</w:t>
      </w:r>
    </w:p>
    <w:p w14:paraId="12689909" w14:textId="77777777" w:rsidR="002621AE" w:rsidRPr="00085E43" w:rsidRDefault="002621AE" w:rsidP="002621AE">
      <w:pPr>
        <w:rPr>
          <w:color w:val="auto"/>
          <w:szCs w:val="28"/>
        </w:rPr>
      </w:pPr>
      <w:r w:rsidRPr="00085E43">
        <w:rPr>
          <w:color w:val="auto"/>
          <w:szCs w:val="28"/>
        </w:rPr>
        <w:t>5th Layer:</w:t>
      </w:r>
    </w:p>
    <w:p w14:paraId="51C39FCC" w14:textId="77777777" w:rsidR="002621AE" w:rsidRPr="00085E43" w:rsidRDefault="002621AE" w:rsidP="002621AE">
      <w:pPr>
        <w:rPr>
          <w:b w:val="0"/>
          <w:bCs/>
          <w:color w:val="auto"/>
          <w:sz w:val="22"/>
        </w:rPr>
      </w:pPr>
      <w:r w:rsidRPr="00085E43">
        <w:rPr>
          <w:b w:val="0"/>
          <w:bCs/>
          <w:color w:val="auto"/>
        </w:rPr>
        <w:t xml:space="preserve">For this, we use output shape of (28) because this is the number of the letters in our classifications, Activation function in this layer is softmax. The softmax function is used as the activation function that predict a multinomial probability distribution. The output of a Softmax is a vector (say </w:t>
      </w:r>
      <w:proofErr w:type="gramStart"/>
      <w:r w:rsidRPr="00085E43">
        <w:rPr>
          <w:b w:val="0"/>
          <w:bCs/>
          <w:color w:val="auto"/>
        </w:rPr>
        <w:t>v )</w:t>
      </w:r>
      <w:proofErr w:type="gramEnd"/>
      <w:r w:rsidRPr="00085E43">
        <w:rPr>
          <w:b w:val="0"/>
          <w:bCs/>
          <w:color w:val="auto"/>
        </w:rPr>
        <w:t xml:space="preserve"> with probabilities of each possible outcome.</w:t>
      </w:r>
    </w:p>
    <w:p w14:paraId="58D6316B" w14:textId="777E1DAD" w:rsidR="002621AE" w:rsidRPr="002621AE" w:rsidRDefault="002621AE" w:rsidP="002621AE">
      <w:pPr>
        <w:rPr>
          <w:color w:val="auto"/>
        </w:rPr>
      </w:pPr>
      <w:r w:rsidRPr="002621AE">
        <w:rPr>
          <w:noProof/>
          <w:color w:val="auto"/>
        </w:rPr>
        <w:drawing>
          <wp:inline distT="0" distB="0" distL="0" distR="0" wp14:anchorId="4728923E" wp14:editId="5FC3620A">
            <wp:extent cx="5934075" cy="1133475"/>
            <wp:effectExtent l="0" t="0" r="9525" b="9525"/>
            <wp:docPr id="638588454" name="Picture 63858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p w14:paraId="2C32CDAF" w14:textId="633B2F2B" w:rsidR="002621AE" w:rsidRPr="000C486E" w:rsidRDefault="000C486E" w:rsidP="002621AE">
      <w:pPr>
        <w:rPr>
          <w:color w:val="auto"/>
          <w:sz w:val="44"/>
          <w:szCs w:val="44"/>
          <w:lang w:bidi="ar-EG"/>
        </w:rPr>
      </w:pPr>
      <w:r w:rsidRPr="000C486E">
        <w:rPr>
          <w:color w:val="auto"/>
          <w:sz w:val="44"/>
          <w:szCs w:val="44"/>
        </w:rPr>
        <w:t>Third</w:t>
      </w:r>
      <w:r w:rsidR="002621AE" w:rsidRPr="000C486E">
        <w:rPr>
          <w:color w:val="auto"/>
          <w:sz w:val="44"/>
          <w:szCs w:val="44"/>
        </w:rPr>
        <w:t xml:space="preserve"> Step: Training a network</w:t>
      </w:r>
    </w:p>
    <w:p w14:paraId="3409770F" w14:textId="77777777" w:rsidR="002621AE" w:rsidRPr="00085E43" w:rsidRDefault="002621AE" w:rsidP="002621AE">
      <w:pPr>
        <w:rPr>
          <w:b w:val="0"/>
          <w:bCs/>
          <w:color w:val="auto"/>
          <w:sz w:val="22"/>
          <w:rtl/>
        </w:rPr>
      </w:pPr>
      <w:r w:rsidRPr="00085E43">
        <w:rPr>
          <w:b w:val="0"/>
          <w:bCs/>
          <w:color w:val="auto"/>
        </w:rPr>
        <w:t xml:space="preserve">It is a process of finding weights in fully connected layers which minimize differences between output predictions and given ground truth labels on a training dataset. </w:t>
      </w:r>
    </w:p>
    <w:p w14:paraId="11D83FEB" w14:textId="77777777" w:rsidR="006E0277" w:rsidRPr="00085E43" w:rsidRDefault="006E0277" w:rsidP="006E0277">
      <w:pPr>
        <w:rPr>
          <w:rFonts w:eastAsiaTheme="minorHAnsi"/>
          <w:b w:val="0"/>
          <w:bCs/>
          <w:color w:val="auto"/>
          <w:sz w:val="22"/>
        </w:rPr>
      </w:pPr>
      <w:r w:rsidRPr="00085E43">
        <w:rPr>
          <w:b w:val="0"/>
          <w:bCs/>
          <w:color w:val="auto"/>
        </w:rPr>
        <w:t>A model performance under weights is calculated by a loss function through forward propagation on a training dataset, and learnable parameters</w:t>
      </w:r>
      <w:r w:rsidRPr="00085E43">
        <w:rPr>
          <w:b w:val="0"/>
          <w:bCs/>
          <w:color w:val="auto"/>
          <w:rtl/>
        </w:rPr>
        <w:t xml:space="preserve"> </w:t>
      </w:r>
      <w:r w:rsidRPr="00085E43">
        <w:rPr>
          <w:b w:val="0"/>
          <w:bCs/>
          <w:color w:val="auto"/>
        </w:rPr>
        <w:t>weights, are updated according to the loss value through an optimization algorithm called backpropagation and gradient descent, among others loss function, measures the compatibility between output predictions of the network through forward propagation and given ground truth labels.</w:t>
      </w:r>
    </w:p>
    <w:p w14:paraId="3018DEC8" w14:textId="77777777" w:rsidR="006E0277" w:rsidRPr="00085E43" w:rsidRDefault="006E0277" w:rsidP="006E0277">
      <w:pPr>
        <w:rPr>
          <w:b w:val="0"/>
          <w:bCs/>
          <w:color w:val="auto"/>
        </w:rPr>
      </w:pPr>
      <w:r w:rsidRPr="00085E43">
        <w:rPr>
          <w:b w:val="0"/>
          <w:bCs/>
          <w:color w:val="auto"/>
        </w:rPr>
        <w:t xml:space="preserve">We compile the model with 'categorical_crossentropy’ loss function is used for multiclass classification model where there are two or more output labels. </w:t>
      </w:r>
    </w:p>
    <w:p w14:paraId="45277247" w14:textId="77777777" w:rsidR="006E0277" w:rsidRPr="00085E43" w:rsidRDefault="006E0277" w:rsidP="006E0277">
      <w:pPr>
        <w:rPr>
          <w:b w:val="0"/>
          <w:bCs/>
          <w:color w:val="auto"/>
        </w:rPr>
      </w:pPr>
      <w:r w:rsidRPr="00085E43">
        <w:rPr>
          <w:b w:val="0"/>
          <w:bCs/>
          <w:color w:val="auto"/>
        </w:rPr>
        <w:t xml:space="preserve">The optimizer is an algorithm that is used to change the attributes of the neural </w:t>
      </w:r>
    </w:p>
    <w:p w14:paraId="1557DC8C" w14:textId="77777777" w:rsidR="006E0277" w:rsidRPr="00085E43" w:rsidRDefault="006E0277" w:rsidP="006E0277">
      <w:pPr>
        <w:rPr>
          <w:b w:val="0"/>
          <w:bCs/>
          <w:color w:val="auto"/>
        </w:rPr>
      </w:pPr>
      <w:r w:rsidRPr="00085E43">
        <w:rPr>
          <w:b w:val="0"/>
          <w:bCs/>
          <w:color w:val="auto"/>
        </w:rPr>
        <w:t xml:space="preserve">network such as weights and bias. Adam optimization is a stochastic gradient descent </w:t>
      </w:r>
    </w:p>
    <w:p w14:paraId="66B496A9" w14:textId="77777777" w:rsidR="006E0277" w:rsidRPr="00085E43" w:rsidRDefault="006E0277" w:rsidP="006E0277">
      <w:pPr>
        <w:rPr>
          <w:b w:val="0"/>
          <w:bCs/>
          <w:color w:val="auto"/>
        </w:rPr>
      </w:pPr>
      <w:r w:rsidRPr="00085E43">
        <w:rPr>
          <w:b w:val="0"/>
          <w:bCs/>
          <w:color w:val="auto"/>
        </w:rPr>
        <w:lastRenderedPageBreak/>
        <w:t>method that is based on adaptive estimation of first-order and second-order moments.</w:t>
      </w:r>
    </w:p>
    <w:p w14:paraId="3904CD40" w14:textId="77777777" w:rsidR="006E0277" w:rsidRPr="00085E43" w:rsidRDefault="006E0277" w:rsidP="006E0277">
      <w:pPr>
        <w:rPr>
          <w:b w:val="0"/>
          <w:bCs/>
          <w:color w:val="auto"/>
        </w:rPr>
      </w:pPr>
      <w:r w:rsidRPr="00085E43">
        <w:rPr>
          <w:b w:val="0"/>
          <w:bCs/>
          <w:color w:val="auto"/>
        </w:rPr>
        <w:t xml:space="preserve">The optimizer generates the hyperparameters and reached the best values for the best </w:t>
      </w:r>
    </w:p>
    <w:p w14:paraId="0842F3C2" w14:textId="77777777" w:rsidR="006E0277" w:rsidRPr="00085E43" w:rsidRDefault="006E0277" w:rsidP="006E0277">
      <w:pPr>
        <w:rPr>
          <w:b w:val="0"/>
          <w:bCs/>
          <w:color w:val="auto"/>
        </w:rPr>
      </w:pPr>
      <w:r w:rsidRPr="00085E43">
        <w:rPr>
          <w:b w:val="0"/>
          <w:bCs/>
          <w:color w:val="auto"/>
        </w:rPr>
        <w:t>accuracy, save them in neural_network3.h</w:t>
      </w:r>
      <w:proofErr w:type="gramStart"/>
      <w:r w:rsidRPr="00085E43">
        <w:rPr>
          <w:b w:val="0"/>
          <w:bCs/>
          <w:color w:val="auto"/>
        </w:rPr>
        <w:t>5  verbose</w:t>
      </w:r>
      <w:proofErr w:type="gramEnd"/>
      <w:r w:rsidRPr="00085E43">
        <w:rPr>
          <w:b w:val="0"/>
          <w:bCs/>
          <w:color w:val="auto"/>
        </w:rPr>
        <w:t xml:space="preserve"> is 1 to see the output progress bar while saving the weights.</w:t>
      </w:r>
    </w:p>
    <w:p w14:paraId="0B8E1559" w14:textId="162F8C25" w:rsidR="006E0277" w:rsidRPr="006E0277" w:rsidRDefault="006E0277" w:rsidP="006E0277">
      <w:pPr>
        <w:rPr>
          <w:color w:val="auto"/>
        </w:rPr>
      </w:pPr>
      <w:r w:rsidRPr="006E0277">
        <w:rPr>
          <w:noProof/>
          <w:color w:val="auto"/>
        </w:rPr>
        <w:drawing>
          <wp:inline distT="0" distB="0" distL="0" distR="0" wp14:anchorId="2B5C5FE9" wp14:editId="214CB103">
            <wp:extent cx="5934075" cy="1704975"/>
            <wp:effectExtent l="0" t="0" r="9525" b="9525"/>
            <wp:docPr id="638588455" name="Picture 63858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1704975"/>
                    </a:xfrm>
                    <a:prstGeom prst="rect">
                      <a:avLst/>
                    </a:prstGeom>
                    <a:noFill/>
                    <a:ln>
                      <a:noFill/>
                    </a:ln>
                  </pic:spPr>
                </pic:pic>
              </a:graphicData>
            </a:graphic>
          </wp:inline>
        </w:drawing>
      </w:r>
    </w:p>
    <w:p w14:paraId="64D5AFD3" w14:textId="77777777" w:rsidR="006E0277" w:rsidRPr="00085E43" w:rsidRDefault="006E0277" w:rsidP="006E0277">
      <w:pPr>
        <w:rPr>
          <w:b w:val="0"/>
          <w:bCs/>
          <w:color w:val="auto"/>
        </w:rPr>
      </w:pPr>
      <w:r w:rsidRPr="00085E43">
        <w:rPr>
          <w:b w:val="0"/>
          <w:bCs/>
          <w:color w:val="auto"/>
        </w:rPr>
        <w:t xml:space="preserve">we store all the data about model training in history variable to visualization it using </w:t>
      </w:r>
    </w:p>
    <w:p w14:paraId="4D646328" w14:textId="77777777" w:rsidR="006E0277" w:rsidRPr="00085E43" w:rsidRDefault="006E0277" w:rsidP="006E0277">
      <w:pPr>
        <w:rPr>
          <w:rFonts w:eastAsiaTheme="minorHAnsi"/>
          <w:b w:val="0"/>
          <w:bCs/>
          <w:color w:val="auto"/>
          <w:sz w:val="22"/>
        </w:rPr>
      </w:pPr>
      <w:proofErr w:type="gramStart"/>
      <w:r w:rsidRPr="00085E43">
        <w:rPr>
          <w:b w:val="0"/>
          <w:bCs/>
          <w:color w:val="auto"/>
        </w:rPr>
        <w:t>matplotlib.pyplot</w:t>
      </w:r>
      <w:proofErr w:type="gramEnd"/>
      <w:r w:rsidRPr="00085E43">
        <w:rPr>
          <w:b w:val="0"/>
          <w:bCs/>
          <w:color w:val="auto"/>
        </w:rPr>
        <w:t xml:space="preserve"> library or we can use it to know any information about model training </w:t>
      </w:r>
    </w:p>
    <w:p w14:paraId="1F3CE5ED" w14:textId="77777777" w:rsidR="006E0277" w:rsidRPr="00085E43" w:rsidRDefault="006E0277" w:rsidP="006E0277">
      <w:pPr>
        <w:rPr>
          <w:b w:val="0"/>
          <w:bCs/>
          <w:color w:val="auto"/>
        </w:rPr>
      </w:pPr>
      <w:r w:rsidRPr="00085E43">
        <w:rPr>
          <w:b w:val="0"/>
          <w:bCs/>
          <w:color w:val="auto"/>
        </w:rPr>
        <w:t>like loss, val_loss and accuracy.</w:t>
      </w:r>
    </w:p>
    <w:p w14:paraId="3466CDA4" w14:textId="2F1C93D3" w:rsidR="006E0277" w:rsidRDefault="006E0277" w:rsidP="006E0277">
      <w:r>
        <w:rPr>
          <w:noProof/>
        </w:rPr>
        <w:drawing>
          <wp:inline distT="0" distB="0" distL="0" distR="0" wp14:anchorId="03AE3643" wp14:editId="2B13CFC7">
            <wp:extent cx="5934075" cy="3810000"/>
            <wp:effectExtent l="0" t="0" r="9525" b="0"/>
            <wp:docPr id="638588456" name="Picture 638588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p>
    <w:p w14:paraId="765FC15E" w14:textId="528A2A6F" w:rsidR="006E0277" w:rsidRDefault="006E0277" w:rsidP="006E0277"/>
    <w:p w14:paraId="64216C60" w14:textId="1DB812FD" w:rsidR="006E0277" w:rsidRDefault="006E0277" w:rsidP="006E0277">
      <w:pPr>
        <w:rPr>
          <w:rFonts w:eastAsiaTheme="minorHAnsi"/>
          <w:b w:val="0"/>
          <w:bCs/>
          <w:color w:val="auto"/>
          <w:sz w:val="44"/>
          <w:szCs w:val="44"/>
        </w:rPr>
      </w:pPr>
      <w:r>
        <w:rPr>
          <w:bCs/>
          <w:noProof/>
          <w:sz w:val="44"/>
          <w:szCs w:val="44"/>
        </w:rPr>
        <w:lastRenderedPageBreak/>
        <w:drawing>
          <wp:inline distT="0" distB="0" distL="0" distR="0" wp14:anchorId="2E789CBB" wp14:editId="7E7D0865">
            <wp:extent cx="5943600" cy="2905125"/>
            <wp:effectExtent l="0" t="0" r="0" b="9525"/>
            <wp:docPr id="638588457" name="Picture 63858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714792C9" w14:textId="77777777" w:rsidR="006E0277" w:rsidRDefault="006E0277" w:rsidP="006E0277">
      <w:pPr>
        <w:rPr>
          <w:b w:val="0"/>
          <w:bCs/>
          <w:sz w:val="44"/>
          <w:szCs w:val="44"/>
        </w:rPr>
      </w:pPr>
    </w:p>
    <w:p w14:paraId="61D72925" w14:textId="1EFEDFF3" w:rsidR="006E0277" w:rsidRPr="00085E43" w:rsidRDefault="000C486E" w:rsidP="006E0277">
      <w:pPr>
        <w:rPr>
          <w:color w:val="auto"/>
          <w:sz w:val="44"/>
          <w:szCs w:val="44"/>
        </w:rPr>
      </w:pPr>
      <w:r>
        <w:rPr>
          <w:color w:val="auto"/>
          <w:sz w:val="44"/>
          <w:szCs w:val="44"/>
        </w:rPr>
        <w:t>Forth</w:t>
      </w:r>
      <w:r w:rsidR="006E0277" w:rsidRPr="00085E43">
        <w:rPr>
          <w:color w:val="auto"/>
          <w:sz w:val="44"/>
          <w:szCs w:val="44"/>
        </w:rPr>
        <w:t xml:space="preserve"> step: Save &amp; load model:</w:t>
      </w:r>
    </w:p>
    <w:p w14:paraId="165261A9" w14:textId="77777777" w:rsidR="006E0277" w:rsidRPr="00085E43" w:rsidRDefault="006E0277" w:rsidP="006E0277">
      <w:pPr>
        <w:rPr>
          <w:b w:val="0"/>
          <w:bCs/>
          <w:color w:val="auto"/>
          <w:sz w:val="22"/>
        </w:rPr>
      </w:pPr>
      <w:r w:rsidRPr="00085E43">
        <w:rPr>
          <w:b w:val="0"/>
          <w:bCs/>
          <w:color w:val="auto"/>
        </w:rPr>
        <w:t xml:space="preserve">We save the model after generating the weights and checkpoints, to use it at any time </w:t>
      </w:r>
    </w:p>
    <w:p w14:paraId="7179557A" w14:textId="77777777" w:rsidR="006E0277" w:rsidRPr="00085E43" w:rsidRDefault="006E0277" w:rsidP="006E0277">
      <w:pPr>
        <w:rPr>
          <w:b w:val="0"/>
          <w:bCs/>
          <w:color w:val="auto"/>
        </w:rPr>
      </w:pPr>
      <w:r w:rsidRPr="00085E43">
        <w:rPr>
          <w:b w:val="0"/>
          <w:bCs/>
          <w:color w:val="auto"/>
        </w:rPr>
        <w:t xml:space="preserve">without training from scratch. To load the </w:t>
      </w:r>
      <w:proofErr w:type="gramStart"/>
      <w:r w:rsidRPr="00085E43">
        <w:rPr>
          <w:b w:val="0"/>
          <w:bCs/>
          <w:color w:val="auto"/>
        </w:rPr>
        <w:t>model</w:t>
      </w:r>
      <w:proofErr w:type="gramEnd"/>
      <w:r w:rsidRPr="00085E43">
        <w:rPr>
          <w:b w:val="0"/>
          <w:bCs/>
          <w:color w:val="auto"/>
        </w:rPr>
        <w:t xml:space="preserve"> we load it into variable through</w:t>
      </w:r>
    </w:p>
    <w:p w14:paraId="56D1154A" w14:textId="77777777" w:rsidR="006E0277" w:rsidRPr="00085E43" w:rsidRDefault="006E0277" w:rsidP="006E0277">
      <w:pPr>
        <w:rPr>
          <w:b w:val="0"/>
          <w:bCs/>
          <w:color w:val="auto"/>
        </w:rPr>
      </w:pPr>
      <w:proofErr w:type="gramStart"/>
      <w:r w:rsidRPr="00085E43">
        <w:rPr>
          <w:b w:val="0"/>
          <w:bCs/>
          <w:color w:val="auto"/>
        </w:rPr>
        <w:t>models.load</w:t>
      </w:r>
      <w:proofErr w:type="gramEnd"/>
      <w:r w:rsidRPr="00085E43">
        <w:rPr>
          <w:b w:val="0"/>
          <w:bCs/>
          <w:color w:val="auto"/>
        </w:rPr>
        <w:t>_model</w:t>
      </w:r>
    </w:p>
    <w:p w14:paraId="2E2AAE59" w14:textId="77777777" w:rsidR="006E0277" w:rsidRPr="00085E43" w:rsidRDefault="006E0277" w:rsidP="006E0277">
      <w:pPr>
        <w:rPr>
          <w:b w:val="0"/>
          <w:bCs/>
          <w:color w:val="auto"/>
        </w:rPr>
      </w:pPr>
      <w:r w:rsidRPr="00085E43">
        <w:rPr>
          <w:b w:val="0"/>
          <w:bCs/>
          <w:color w:val="auto"/>
        </w:rPr>
        <w:t xml:space="preserve">Plots: we use plots to show the history of loss during training accourding to the epoch. </w:t>
      </w:r>
    </w:p>
    <w:p w14:paraId="366F467A" w14:textId="77777777" w:rsidR="006E0277" w:rsidRPr="00085E43" w:rsidRDefault="006E0277" w:rsidP="006E0277">
      <w:pPr>
        <w:rPr>
          <w:b w:val="0"/>
          <w:bCs/>
          <w:color w:val="auto"/>
        </w:rPr>
      </w:pPr>
      <w:r w:rsidRPr="00085E43">
        <w:rPr>
          <w:b w:val="0"/>
          <w:bCs/>
          <w:color w:val="auto"/>
        </w:rPr>
        <w:t>That show we have reached the minimum loss and save it.</w:t>
      </w:r>
    </w:p>
    <w:p w14:paraId="198AC4C2" w14:textId="77777777" w:rsidR="006E0277" w:rsidRPr="00085E43" w:rsidRDefault="006E0277" w:rsidP="006E0277">
      <w:pPr>
        <w:pStyle w:val="ContactInfo"/>
        <w:jc w:val="both"/>
        <w:rPr>
          <w:b/>
        </w:rPr>
      </w:pPr>
    </w:p>
    <w:p w14:paraId="612E5ECC" w14:textId="1529E8A7" w:rsidR="006E0277" w:rsidRPr="00085E43" w:rsidRDefault="000C486E" w:rsidP="006E0277">
      <w:pPr>
        <w:rPr>
          <w:rFonts w:eastAsiaTheme="minorHAnsi"/>
          <w:color w:val="auto"/>
          <w:sz w:val="44"/>
          <w:szCs w:val="44"/>
        </w:rPr>
      </w:pPr>
      <w:r>
        <w:rPr>
          <w:color w:val="auto"/>
          <w:sz w:val="44"/>
          <w:szCs w:val="44"/>
        </w:rPr>
        <w:t>Fifth</w:t>
      </w:r>
      <w:r w:rsidR="006E0277" w:rsidRPr="00085E43">
        <w:rPr>
          <w:color w:val="auto"/>
          <w:sz w:val="44"/>
          <w:szCs w:val="44"/>
        </w:rPr>
        <w:t xml:space="preserve"> step: Testing the model:</w:t>
      </w:r>
    </w:p>
    <w:p w14:paraId="4AF7A1AF" w14:textId="77777777" w:rsidR="006E0277" w:rsidRPr="00085E43" w:rsidRDefault="006E0277" w:rsidP="006E0277">
      <w:pPr>
        <w:rPr>
          <w:b w:val="0"/>
          <w:bCs/>
          <w:color w:val="auto"/>
          <w:sz w:val="22"/>
        </w:rPr>
      </w:pPr>
      <w:r w:rsidRPr="00085E43">
        <w:rPr>
          <w:b w:val="0"/>
          <w:bCs/>
          <w:color w:val="auto"/>
        </w:rPr>
        <w:t>After that we resized it to (test_</w:t>
      </w:r>
      <w:proofErr w:type="gramStart"/>
      <w:r w:rsidRPr="00085E43">
        <w:rPr>
          <w:b w:val="0"/>
          <w:bCs/>
          <w:color w:val="auto"/>
        </w:rPr>
        <w:t>images.shape</w:t>
      </w:r>
      <w:proofErr w:type="gramEnd"/>
      <w:r w:rsidRPr="00085E43">
        <w:rPr>
          <w:b w:val="0"/>
          <w:bCs/>
          <w:color w:val="auto"/>
        </w:rPr>
        <w:t xml:space="preserve">[0],28,28) then we converted the image to  np array. We use </w:t>
      </w:r>
      <w:proofErr w:type="gramStart"/>
      <w:r w:rsidRPr="00085E43">
        <w:rPr>
          <w:b w:val="0"/>
          <w:bCs/>
          <w:color w:val="auto"/>
        </w:rPr>
        <w:t>np.argmax</w:t>
      </w:r>
      <w:proofErr w:type="gramEnd"/>
      <w:r w:rsidRPr="00085E43">
        <w:rPr>
          <w:b w:val="0"/>
          <w:bCs/>
          <w:color w:val="auto"/>
        </w:rPr>
        <w:t xml:space="preserve"> to return the maximum possible value, this value is the input of the label_dict to generate the correct letter.</w:t>
      </w:r>
    </w:p>
    <w:p w14:paraId="19028DCB" w14:textId="50FC4D18" w:rsidR="006E0277" w:rsidRPr="006E0277" w:rsidRDefault="006E0277" w:rsidP="006E0277">
      <w:pPr>
        <w:rPr>
          <w:color w:val="auto"/>
        </w:rPr>
      </w:pPr>
      <w:r w:rsidRPr="006E0277">
        <w:rPr>
          <w:noProof/>
          <w:color w:val="auto"/>
        </w:rPr>
        <w:drawing>
          <wp:inline distT="0" distB="0" distL="0" distR="0" wp14:anchorId="2973F944" wp14:editId="44822CC5">
            <wp:extent cx="5934075" cy="1162050"/>
            <wp:effectExtent l="0" t="0" r="9525" b="0"/>
            <wp:docPr id="638588458" name="Picture 63858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1162050"/>
                    </a:xfrm>
                    <a:prstGeom prst="rect">
                      <a:avLst/>
                    </a:prstGeom>
                    <a:noFill/>
                    <a:ln>
                      <a:noFill/>
                    </a:ln>
                  </pic:spPr>
                </pic:pic>
              </a:graphicData>
            </a:graphic>
          </wp:inline>
        </w:drawing>
      </w:r>
    </w:p>
    <w:p w14:paraId="120668B6" w14:textId="77777777" w:rsidR="006E0277" w:rsidRPr="00085E43" w:rsidRDefault="006E0277" w:rsidP="006E0277">
      <w:pPr>
        <w:rPr>
          <w:b w:val="0"/>
          <w:bCs/>
          <w:color w:val="auto"/>
        </w:rPr>
      </w:pPr>
      <w:r w:rsidRPr="00085E43">
        <w:rPr>
          <w:b w:val="0"/>
          <w:bCs/>
          <w:color w:val="auto"/>
        </w:rPr>
        <w:t>That was for the testing in coding then we continue testing our model with the active GUI.</w:t>
      </w:r>
    </w:p>
    <w:p w14:paraId="745F4F44" w14:textId="0B0DDCF1" w:rsidR="002621AE" w:rsidRDefault="002621AE" w:rsidP="002621AE">
      <w:pPr>
        <w:spacing w:after="200"/>
        <w:rPr>
          <w:b w:val="0"/>
          <w:bCs/>
          <w:color w:val="0F0D29" w:themeColor="text1"/>
          <w:sz w:val="56"/>
          <w:szCs w:val="56"/>
        </w:rPr>
      </w:pPr>
    </w:p>
    <w:p w14:paraId="4C049272" w14:textId="77777777" w:rsidR="006E0277" w:rsidRPr="006E0277" w:rsidRDefault="006E0277" w:rsidP="006E0277">
      <w:pPr>
        <w:rPr>
          <w:rFonts w:eastAsiaTheme="minorHAnsi"/>
          <w:b w:val="0"/>
          <w:bCs/>
          <w:color w:val="auto"/>
          <w:sz w:val="48"/>
          <w:szCs w:val="48"/>
        </w:rPr>
      </w:pPr>
      <w:r w:rsidRPr="006E0277">
        <w:rPr>
          <w:b w:val="0"/>
          <w:bCs/>
          <w:color w:val="auto"/>
          <w:sz w:val="48"/>
          <w:szCs w:val="48"/>
        </w:rPr>
        <w:t>Model Evaluation:</w:t>
      </w:r>
    </w:p>
    <w:p w14:paraId="6672F2A8" w14:textId="77777777" w:rsidR="006E0277" w:rsidRPr="006E0277" w:rsidRDefault="006E0277" w:rsidP="006E0277">
      <w:pPr>
        <w:rPr>
          <w:b w:val="0"/>
          <w:bCs/>
          <w:color w:val="auto"/>
          <w:sz w:val="32"/>
          <w:szCs w:val="32"/>
        </w:rPr>
      </w:pPr>
      <w:r w:rsidRPr="006E0277">
        <w:rPr>
          <w:b w:val="0"/>
          <w:bCs/>
          <w:color w:val="auto"/>
          <w:sz w:val="32"/>
          <w:szCs w:val="32"/>
        </w:rPr>
        <w:t>We followed some steps in our model during the design to reach the best results.</w:t>
      </w:r>
    </w:p>
    <w:p w14:paraId="62D40FAA" w14:textId="77777777" w:rsidR="006E0277" w:rsidRPr="006E0277" w:rsidRDefault="006E0277" w:rsidP="006E0277">
      <w:pPr>
        <w:pStyle w:val="ListParagraph"/>
        <w:numPr>
          <w:ilvl w:val="0"/>
          <w:numId w:val="12"/>
        </w:numPr>
        <w:spacing w:after="160" w:line="256" w:lineRule="auto"/>
        <w:rPr>
          <w:b w:val="0"/>
          <w:bCs/>
          <w:color w:val="auto"/>
          <w:sz w:val="32"/>
          <w:szCs w:val="32"/>
        </w:rPr>
      </w:pPr>
      <w:r w:rsidRPr="006E0277">
        <w:rPr>
          <w:color w:val="auto"/>
          <w:sz w:val="32"/>
          <w:szCs w:val="32"/>
        </w:rPr>
        <w:t>Regularization:</w:t>
      </w:r>
      <w:r w:rsidRPr="006E0277">
        <w:rPr>
          <w:b w:val="0"/>
          <w:bCs/>
          <w:color w:val="auto"/>
          <w:sz w:val="32"/>
          <w:szCs w:val="32"/>
        </w:rPr>
        <w:t xml:space="preserve"> with the early stopping, we added this feature to the model so it will stop training the model in a point which where there is no point to continue because this will result in a better accuracy.</w:t>
      </w:r>
      <w:r w:rsidRPr="006E0277">
        <w:rPr>
          <w:b w:val="0"/>
          <w:bCs/>
          <w:noProof/>
          <w:color w:val="auto"/>
          <w:sz w:val="32"/>
          <w:szCs w:val="32"/>
        </w:rPr>
        <w:t xml:space="preserve"> </w:t>
      </w:r>
    </w:p>
    <w:p w14:paraId="02D217BB" w14:textId="77777777" w:rsidR="006E0277" w:rsidRPr="006E0277" w:rsidRDefault="006E0277" w:rsidP="006E0277">
      <w:pPr>
        <w:ind w:left="360"/>
        <w:rPr>
          <w:rFonts w:eastAsiaTheme="minorHAnsi"/>
          <w:b w:val="0"/>
          <w:bCs/>
          <w:color w:val="auto"/>
          <w:sz w:val="32"/>
          <w:szCs w:val="32"/>
        </w:rPr>
      </w:pPr>
    </w:p>
    <w:p w14:paraId="5C8B2818" w14:textId="77777777" w:rsidR="006E0277" w:rsidRPr="006E0277" w:rsidRDefault="006E0277" w:rsidP="006E0277">
      <w:pPr>
        <w:rPr>
          <w:rFonts w:eastAsiaTheme="minorHAnsi"/>
          <w:b w:val="0"/>
          <w:bCs/>
          <w:color w:val="auto"/>
          <w:sz w:val="32"/>
          <w:szCs w:val="32"/>
        </w:rPr>
      </w:pPr>
      <w:r>
        <w:rPr>
          <w:noProof/>
        </w:rPr>
        <w:drawing>
          <wp:inline distT="0" distB="0" distL="0" distR="0" wp14:anchorId="5AF0FBD5" wp14:editId="15FEFF91">
            <wp:extent cx="3781425" cy="1581150"/>
            <wp:effectExtent l="0" t="0" r="9525" b="0"/>
            <wp:docPr id="638588459" name="Picture 638588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81425" cy="1581150"/>
                    </a:xfrm>
                    <a:prstGeom prst="rect">
                      <a:avLst/>
                    </a:prstGeom>
                    <a:noFill/>
                    <a:ln>
                      <a:noFill/>
                    </a:ln>
                  </pic:spPr>
                </pic:pic>
              </a:graphicData>
            </a:graphic>
          </wp:inline>
        </w:drawing>
      </w:r>
    </w:p>
    <w:p w14:paraId="618E0B44" w14:textId="77777777" w:rsidR="006E0277" w:rsidRPr="006E0277" w:rsidRDefault="006E0277" w:rsidP="006E0277">
      <w:pPr>
        <w:pStyle w:val="ListParagraph"/>
        <w:rPr>
          <w:color w:val="auto"/>
          <w:sz w:val="32"/>
          <w:szCs w:val="32"/>
        </w:rPr>
      </w:pPr>
    </w:p>
    <w:p w14:paraId="2DE1B84F" w14:textId="11030396" w:rsidR="006E0277" w:rsidRPr="006E0277" w:rsidRDefault="006E0277" w:rsidP="006E0277">
      <w:pPr>
        <w:pStyle w:val="ListParagraph"/>
        <w:numPr>
          <w:ilvl w:val="0"/>
          <w:numId w:val="12"/>
        </w:numPr>
        <w:rPr>
          <w:rFonts w:eastAsiaTheme="minorHAnsi"/>
          <w:b w:val="0"/>
          <w:bCs/>
          <w:color w:val="auto"/>
          <w:sz w:val="32"/>
          <w:szCs w:val="32"/>
        </w:rPr>
      </w:pPr>
      <w:r w:rsidRPr="006E0277">
        <w:rPr>
          <w:color w:val="auto"/>
          <w:sz w:val="32"/>
          <w:szCs w:val="32"/>
        </w:rPr>
        <w:t>Rescaling</w:t>
      </w:r>
      <w:r w:rsidRPr="006E0277">
        <w:rPr>
          <w:b w:val="0"/>
          <w:bCs/>
          <w:color w:val="auto"/>
          <w:sz w:val="32"/>
          <w:szCs w:val="32"/>
        </w:rPr>
        <w:t xml:space="preserve">: we rescaled all the images by dividing the training and the testing data by 255 this will make our machine learning model train faster with smaller images </w:t>
      </w:r>
      <w:r w:rsidRPr="006E0277">
        <w:rPr>
          <w:b w:val="0"/>
          <w:bCs/>
          <w:color w:val="auto"/>
          <w:sz w:val="32"/>
          <w:szCs w:val="32"/>
        </w:rPr>
        <w:t>and result</w:t>
      </w:r>
      <w:r w:rsidRPr="006E0277">
        <w:rPr>
          <w:b w:val="0"/>
          <w:bCs/>
          <w:color w:val="auto"/>
          <w:sz w:val="32"/>
          <w:szCs w:val="32"/>
        </w:rPr>
        <w:t xml:space="preserve"> in saving time</w:t>
      </w:r>
      <w:r w:rsidRPr="006E0277">
        <w:rPr>
          <w:sz w:val="32"/>
          <w:szCs w:val="32"/>
        </w:rPr>
        <w:t xml:space="preserve"> </w:t>
      </w:r>
      <w:r w:rsidRPr="006E0277">
        <w:rPr>
          <w:b w:val="0"/>
          <w:bCs/>
          <w:color w:val="auto"/>
          <w:sz w:val="32"/>
          <w:szCs w:val="32"/>
        </w:rPr>
        <w:t>and</w:t>
      </w:r>
      <w:r w:rsidRPr="006E0277">
        <w:rPr>
          <w:b w:val="0"/>
          <w:bCs/>
          <w:color w:val="auto"/>
          <w:sz w:val="32"/>
          <w:szCs w:val="32"/>
        </w:rPr>
        <w:t xml:space="preserve"> </w:t>
      </w:r>
      <w:r w:rsidRPr="006E0277">
        <w:rPr>
          <w:b w:val="0"/>
          <w:bCs/>
          <w:color w:val="auto"/>
          <w:sz w:val="32"/>
          <w:szCs w:val="32"/>
        </w:rPr>
        <w:t>resources</w:t>
      </w:r>
    </w:p>
    <w:p w14:paraId="2BFA5D83" w14:textId="02D358CD" w:rsidR="006E0277" w:rsidRDefault="006E0277" w:rsidP="006E0277">
      <w:pPr>
        <w:spacing w:after="160" w:line="256" w:lineRule="auto"/>
        <w:ind w:left="180" w:firstLine="360"/>
        <w:rPr>
          <w:sz w:val="32"/>
          <w:szCs w:val="32"/>
        </w:rPr>
      </w:pPr>
      <w:r>
        <w:rPr>
          <w:noProof/>
        </w:rPr>
        <w:drawing>
          <wp:inline distT="0" distB="0" distL="0" distR="0" wp14:anchorId="0A798D3C" wp14:editId="4AC5E835">
            <wp:extent cx="4333875" cy="2752725"/>
            <wp:effectExtent l="0" t="0" r="9525" b="9525"/>
            <wp:docPr id="638588460" name="Picture 63858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33875" cy="2752725"/>
                    </a:xfrm>
                    <a:prstGeom prst="rect">
                      <a:avLst/>
                    </a:prstGeom>
                    <a:noFill/>
                    <a:ln>
                      <a:noFill/>
                    </a:ln>
                  </pic:spPr>
                </pic:pic>
              </a:graphicData>
            </a:graphic>
          </wp:inline>
        </w:drawing>
      </w:r>
    </w:p>
    <w:p w14:paraId="521B045F" w14:textId="168368F6" w:rsidR="006E0277" w:rsidRPr="006E0277" w:rsidRDefault="006E0277" w:rsidP="006E0277">
      <w:pPr>
        <w:pStyle w:val="ListParagraph"/>
        <w:numPr>
          <w:ilvl w:val="0"/>
          <w:numId w:val="12"/>
        </w:numPr>
        <w:spacing w:after="160" w:line="256" w:lineRule="auto"/>
        <w:rPr>
          <w:sz w:val="32"/>
          <w:szCs w:val="32"/>
        </w:rPr>
      </w:pPr>
      <w:r w:rsidRPr="006E0277">
        <w:rPr>
          <w:color w:val="auto"/>
          <w:sz w:val="32"/>
          <w:szCs w:val="32"/>
        </w:rPr>
        <w:lastRenderedPageBreak/>
        <w:t>Converting:</w:t>
      </w:r>
      <w:r w:rsidRPr="006E0277">
        <w:rPr>
          <w:b w:val="0"/>
          <w:bCs/>
          <w:color w:val="auto"/>
          <w:sz w:val="32"/>
          <w:szCs w:val="32"/>
        </w:rPr>
        <w:t xml:space="preserve"> we converted the output which was numbers representing the letters into actual </w:t>
      </w:r>
      <w:proofErr w:type="gramStart"/>
      <w:r w:rsidRPr="006E0277">
        <w:rPr>
          <w:b w:val="0"/>
          <w:bCs/>
          <w:color w:val="auto"/>
          <w:sz w:val="32"/>
          <w:szCs w:val="32"/>
        </w:rPr>
        <w:t>letters(</w:t>
      </w:r>
      <w:proofErr w:type="gramEnd"/>
      <w:r w:rsidRPr="006E0277">
        <w:rPr>
          <w:b w:val="0"/>
          <w:bCs/>
          <w:color w:val="auto"/>
          <w:sz w:val="32"/>
          <w:szCs w:val="32"/>
        </w:rPr>
        <w:t>Mapping) so we can recognize the output easily as users using (.txt) file.</w:t>
      </w:r>
    </w:p>
    <w:p w14:paraId="234F8938" w14:textId="77777777" w:rsidR="006E0277" w:rsidRDefault="006E0277" w:rsidP="006E0277">
      <w:pPr>
        <w:rPr>
          <w:rFonts w:eastAsiaTheme="minorHAnsi"/>
          <w:b w:val="0"/>
          <w:bCs/>
          <w:color w:val="auto"/>
          <w:sz w:val="32"/>
          <w:szCs w:val="32"/>
        </w:rPr>
      </w:pPr>
      <w:r>
        <w:rPr>
          <w:rFonts w:eastAsiaTheme="minorHAnsi"/>
          <w:b w:val="0"/>
          <w:bCs/>
          <w:color w:val="auto"/>
          <w:sz w:val="32"/>
          <w:szCs w:val="32"/>
        </w:rPr>
        <w:t xml:space="preserve">  </w:t>
      </w:r>
      <w:r>
        <w:rPr>
          <w:rFonts w:eastAsiaTheme="minorHAnsi"/>
          <w:b w:val="0"/>
          <w:bCs/>
          <w:color w:val="auto"/>
          <w:sz w:val="32"/>
          <w:szCs w:val="32"/>
        </w:rPr>
        <w:tab/>
      </w:r>
      <w:r>
        <w:rPr>
          <w:noProof/>
        </w:rPr>
        <w:drawing>
          <wp:inline distT="0" distB="0" distL="0" distR="0" wp14:anchorId="5816E909" wp14:editId="7584F7E5">
            <wp:extent cx="4505325" cy="2362200"/>
            <wp:effectExtent l="0" t="0" r="9525" b="0"/>
            <wp:docPr id="638588461" name="Picture 638588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05325" cy="2362200"/>
                    </a:xfrm>
                    <a:prstGeom prst="rect">
                      <a:avLst/>
                    </a:prstGeom>
                    <a:noFill/>
                    <a:ln>
                      <a:noFill/>
                    </a:ln>
                  </pic:spPr>
                </pic:pic>
              </a:graphicData>
            </a:graphic>
          </wp:inline>
        </w:drawing>
      </w:r>
    </w:p>
    <w:p w14:paraId="16EA4453" w14:textId="04CE76FA" w:rsidR="006E0277" w:rsidRPr="006E0277" w:rsidRDefault="006E0277" w:rsidP="006E0277">
      <w:pPr>
        <w:rPr>
          <w:b w:val="0"/>
          <w:bCs/>
          <w:color w:val="auto"/>
          <w:sz w:val="32"/>
          <w:szCs w:val="32"/>
        </w:rPr>
      </w:pPr>
      <w:r w:rsidRPr="006E0277">
        <w:rPr>
          <w:rFonts w:eastAsiaTheme="minorHAnsi"/>
          <w:color w:val="auto"/>
          <w:sz w:val="36"/>
          <w:szCs w:val="36"/>
        </w:rPr>
        <w:t>4.</w:t>
      </w:r>
      <w:r w:rsidRPr="006E0277">
        <w:rPr>
          <w:color w:val="auto"/>
          <w:sz w:val="32"/>
          <w:szCs w:val="32"/>
        </w:rPr>
        <w:t>Reshaping:</w:t>
      </w:r>
      <w:r w:rsidRPr="006E0277">
        <w:rPr>
          <w:b w:val="0"/>
          <w:bCs/>
          <w:color w:val="auto"/>
          <w:sz w:val="32"/>
          <w:szCs w:val="32"/>
        </w:rPr>
        <w:t xml:space="preserve"> Reshaping basically means, changing the shape of an array. And the shape of an array is determined by the number of elements in each dimension. Reshaping allows us to add or remove dimensions in an array. We can also change the number of elements in each dimension, and we had to do it so the model</w:t>
      </w:r>
      <w:r>
        <w:rPr>
          <w:b w:val="0"/>
          <w:bCs/>
          <w:color w:val="auto"/>
          <w:sz w:val="32"/>
          <w:szCs w:val="32"/>
        </w:rPr>
        <w:t xml:space="preserve"> </w:t>
      </w:r>
      <w:r w:rsidRPr="006E0277">
        <w:rPr>
          <w:b w:val="0"/>
          <w:bCs/>
          <w:color w:val="auto"/>
          <w:sz w:val="32"/>
          <w:szCs w:val="32"/>
        </w:rPr>
        <w:t>can train well.</w:t>
      </w:r>
    </w:p>
    <w:p w14:paraId="004CC08C" w14:textId="2F10145F" w:rsidR="006E0277" w:rsidRDefault="006E0277" w:rsidP="006E0277">
      <w:pPr>
        <w:pStyle w:val="ListParagraph"/>
        <w:spacing w:after="160" w:line="256" w:lineRule="auto"/>
        <w:ind w:left="540"/>
        <w:rPr>
          <w:rFonts w:eastAsiaTheme="minorHAnsi"/>
          <w:b w:val="0"/>
          <w:bCs/>
          <w:color w:val="auto"/>
          <w:sz w:val="32"/>
          <w:szCs w:val="32"/>
        </w:rPr>
      </w:pPr>
      <w:r>
        <w:rPr>
          <w:noProof/>
          <w:sz w:val="32"/>
          <w:szCs w:val="32"/>
        </w:rPr>
        <w:drawing>
          <wp:inline distT="0" distB="0" distL="0" distR="0" wp14:anchorId="552179DC" wp14:editId="11204879">
            <wp:extent cx="4610100" cy="1571625"/>
            <wp:effectExtent l="0" t="0" r="0" b="9525"/>
            <wp:docPr id="638588462" name="Picture 638588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10100" cy="1571625"/>
                    </a:xfrm>
                    <a:prstGeom prst="rect">
                      <a:avLst/>
                    </a:prstGeom>
                    <a:noFill/>
                    <a:ln>
                      <a:noFill/>
                    </a:ln>
                  </pic:spPr>
                </pic:pic>
              </a:graphicData>
            </a:graphic>
          </wp:inline>
        </w:drawing>
      </w:r>
    </w:p>
    <w:p w14:paraId="1708CA17" w14:textId="7991B781" w:rsidR="000C486E" w:rsidRPr="000C486E" w:rsidRDefault="000C486E" w:rsidP="000C486E">
      <w:pPr>
        <w:spacing w:after="160" w:line="259" w:lineRule="auto"/>
        <w:rPr>
          <w:b w:val="0"/>
          <w:bCs/>
          <w:sz w:val="32"/>
          <w:szCs w:val="32"/>
        </w:rPr>
      </w:pPr>
      <w:r>
        <w:rPr>
          <w:color w:val="auto"/>
          <w:sz w:val="32"/>
          <w:szCs w:val="32"/>
        </w:rPr>
        <w:t>5.</w:t>
      </w:r>
      <w:r w:rsidR="006E0277" w:rsidRPr="000C486E">
        <w:rPr>
          <w:color w:val="auto"/>
          <w:sz w:val="32"/>
          <w:szCs w:val="32"/>
        </w:rPr>
        <w:t xml:space="preserve">hyperparameter tuning: </w:t>
      </w:r>
      <w:r w:rsidRPr="000C486E">
        <w:rPr>
          <w:b w:val="0"/>
          <w:bCs/>
          <w:color w:val="auto"/>
          <w:sz w:val="32"/>
          <w:szCs w:val="32"/>
        </w:rPr>
        <w:t>we tried our best in all the hyperparameters so we can get that accuracy and result.</w:t>
      </w:r>
    </w:p>
    <w:p w14:paraId="473DA368" w14:textId="77777777" w:rsidR="000C486E" w:rsidRDefault="000C486E" w:rsidP="000C486E">
      <w:pPr>
        <w:rPr>
          <w:b w:val="0"/>
          <w:bCs/>
          <w:sz w:val="32"/>
          <w:szCs w:val="32"/>
        </w:rPr>
      </w:pPr>
      <w:r>
        <w:rPr>
          <w:b w:val="0"/>
          <w:bCs/>
          <w:noProof/>
          <w:sz w:val="32"/>
          <w:szCs w:val="32"/>
        </w:rPr>
        <w:drawing>
          <wp:inline distT="0" distB="0" distL="0" distR="0" wp14:anchorId="6F8C7E61" wp14:editId="7BD94ED6">
            <wp:extent cx="5939790" cy="482600"/>
            <wp:effectExtent l="0" t="0" r="0" b="0"/>
            <wp:docPr id="638588463"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9790" cy="482600"/>
                    </a:xfrm>
                    <a:prstGeom prst="rect">
                      <a:avLst/>
                    </a:prstGeom>
                    <a:noFill/>
                    <a:ln>
                      <a:noFill/>
                    </a:ln>
                  </pic:spPr>
                </pic:pic>
              </a:graphicData>
            </a:graphic>
          </wp:inline>
        </w:drawing>
      </w:r>
    </w:p>
    <w:p w14:paraId="22B29876" w14:textId="77777777" w:rsidR="000C486E" w:rsidRDefault="000C486E" w:rsidP="000C486E">
      <w:pPr>
        <w:rPr>
          <w:b w:val="0"/>
          <w:bCs/>
          <w:sz w:val="32"/>
          <w:szCs w:val="32"/>
        </w:rPr>
      </w:pPr>
    </w:p>
    <w:p w14:paraId="388FABE0" w14:textId="77777777" w:rsidR="000C486E" w:rsidRPr="00C85BA2" w:rsidRDefault="000C486E" w:rsidP="000C486E">
      <w:pPr>
        <w:rPr>
          <w:b w:val="0"/>
          <w:bCs/>
          <w:sz w:val="32"/>
          <w:szCs w:val="32"/>
        </w:rPr>
      </w:pPr>
      <w:r>
        <w:rPr>
          <w:b w:val="0"/>
          <w:bCs/>
          <w:noProof/>
          <w:sz w:val="32"/>
          <w:szCs w:val="32"/>
        </w:rPr>
        <w:lastRenderedPageBreak/>
        <w:drawing>
          <wp:inline distT="0" distB="0" distL="0" distR="0" wp14:anchorId="5AB274D5" wp14:editId="0B38EA6C">
            <wp:extent cx="3994150" cy="1470660"/>
            <wp:effectExtent l="0" t="0" r="0" b="0"/>
            <wp:docPr id="638588464"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94150" cy="1470660"/>
                    </a:xfrm>
                    <a:prstGeom prst="rect">
                      <a:avLst/>
                    </a:prstGeom>
                    <a:noFill/>
                    <a:ln>
                      <a:noFill/>
                    </a:ln>
                  </pic:spPr>
                </pic:pic>
              </a:graphicData>
            </a:graphic>
          </wp:inline>
        </w:drawing>
      </w:r>
    </w:p>
    <w:p w14:paraId="1A833E0F" w14:textId="27BC4DB9" w:rsidR="006E0277" w:rsidRPr="000C486E" w:rsidRDefault="000C486E" w:rsidP="000C486E">
      <w:pPr>
        <w:spacing w:after="160" w:line="256" w:lineRule="auto"/>
        <w:rPr>
          <w:color w:val="auto"/>
          <w:sz w:val="32"/>
          <w:szCs w:val="32"/>
        </w:rPr>
      </w:pPr>
      <w:r>
        <w:rPr>
          <w:color w:val="auto"/>
          <w:sz w:val="32"/>
          <w:szCs w:val="32"/>
        </w:rPr>
        <w:t>6.</w:t>
      </w:r>
      <w:r w:rsidR="006E0277" w:rsidRPr="000C486E">
        <w:rPr>
          <w:color w:val="auto"/>
          <w:sz w:val="32"/>
          <w:szCs w:val="32"/>
        </w:rPr>
        <w:t xml:space="preserve">Visualization: </w:t>
      </w:r>
      <w:r w:rsidR="006E0277" w:rsidRPr="000C486E">
        <w:rPr>
          <w:b w:val="0"/>
          <w:bCs/>
          <w:color w:val="auto"/>
          <w:sz w:val="32"/>
          <w:szCs w:val="32"/>
        </w:rPr>
        <w:t>we used many plots for better understanding to the model and to see all the progress.</w:t>
      </w:r>
    </w:p>
    <w:p w14:paraId="27F9E768" w14:textId="624DDFB5" w:rsidR="000C486E" w:rsidRPr="000C486E" w:rsidRDefault="000C486E" w:rsidP="000C486E">
      <w:pPr>
        <w:spacing w:after="160" w:line="259" w:lineRule="auto"/>
        <w:rPr>
          <w:b w:val="0"/>
          <w:color w:val="auto"/>
          <w:sz w:val="32"/>
          <w:szCs w:val="32"/>
        </w:rPr>
      </w:pPr>
      <w:r>
        <w:rPr>
          <w:bCs/>
          <w:color w:val="auto"/>
          <w:sz w:val="32"/>
          <w:szCs w:val="32"/>
        </w:rPr>
        <w:t>7.</w:t>
      </w:r>
      <w:r w:rsidRPr="000C486E">
        <w:rPr>
          <w:bCs/>
          <w:color w:val="auto"/>
          <w:sz w:val="32"/>
          <w:szCs w:val="32"/>
        </w:rPr>
        <w:t>K-fold</w:t>
      </w:r>
      <w:r w:rsidRPr="000C486E">
        <w:rPr>
          <w:b w:val="0"/>
          <w:color w:val="auto"/>
          <w:sz w:val="32"/>
          <w:szCs w:val="32"/>
        </w:rPr>
        <w:t>: K-Fold is validation technique in which we split the data into k-subsets and the holdout method is repeated k-times where each of the k subsets are used as test set and other k-1 subsets are used for the training purpose.</w:t>
      </w:r>
    </w:p>
    <w:p w14:paraId="2B545914" w14:textId="2C2CAEC7" w:rsidR="000C486E" w:rsidRPr="000C486E" w:rsidRDefault="000C486E" w:rsidP="000C486E">
      <w:pPr>
        <w:rPr>
          <w:b w:val="0"/>
          <w:bCs/>
          <w:sz w:val="32"/>
          <w:szCs w:val="32"/>
        </w:rPr>
      </w:pPr>
      <w:bookmarkStart w:id="1" w:name="_Hlk122265392"/>
      <w:r>
        <w:rPr>
          <w:noProof/>
        </w:rPr>
        <w:drawing>
          <wp:inline distT="0" distB="0" distL="0" distR="0" wp14:anchorId="5C461ED1" wp14:editId="09191D02">
            <wp:extent cx="5391150" cy="3233319"/>
            <wp:effectExtent l="0" t="0" r="0" b="0"/>
            <wp:docPr id="638588467"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15903" cy="3248164"/>
                    </a:xfrm>
                    <a:prstGeom prst="rect">
                      <a:avLst/>
                    </a:prstGeom>
                    <a:noFill/>
                    <a:ln>
                      <a:noFill/>
                    </a:ln>
                  </pic:spPr>
                </pic:pic>
              </a:graphicData>
            </a:graphic>
          </wp:inline>
        </w:drawing>
      </w:r>
    </w:p>
    <w:p w14:paraId="7A59A61A" w14:textId="7F9CF3E4" w:rsidR="000C486E" w:rsidRPr="000C486E" w:rsidRDefault="000C486E" w:rsidP="000C486E">
      <w:pPr>
        <w:rPr>
          <w:b w:val="0"/>
          <w:bCs/>
          <w:sz w:val="32"/>
          <w:szCs w:val="32"/>
        </w:rPr>
      </w:pPr>
      <w:r>
        <w:rPr>
          <w:noProof/>
        </w:rPr>
        <w:lastRenderedPageBreak/>
        <w:drawing>
          <wp:inline distT="0" distB="0" distL="0" distR="0" wp14:anchorId="237A8A7A" wp14:editId="2F1F3F5E">
            <wp:extent cx="4937043" cy="2603805"/>
            <wp:effectExtent l="0" t="0" r="0" b="0"/>
            <wp:docPr id="638588468"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54169" cy="2612837"/>
                    </a:xfrm>
                    <a:prstGeom prst="rect">
                      <a:avLst/>
                    </a:prstGeom>
                    <a:noFill/>
                    <a:ln>
                      <a:noFill/>
                    </a:ln>
                  </pic:spPr>
                </pic:pic>
              </a:graphicData>
            </a:graphic>
          </wp:inline>
        </w:drawing>
      </w:r>
    </w:p>
    <w:bookmarkEnd w:id="1"/>
    <w:p w14:paraId="000C6924" w14:textId="77777777" w:rsidR="000C486E" w:rsidRDefault="000C486E" w:rsidP="000C486E">
      <w:pPr>
        <w:pStyle w:val="ListParagraph"/>
        <w:spacing w:after="160" w:line="259" w:lineRule="auto"/>
        <w:rPr>
          <w:b w:val="0"/>
          <w:color w:val="auto"/>
          <w:sz w:val="32"/>
          <w:szCs w:val="32"/>
        </w:rPr>
      </w:pPr>
    </w:p>
    <w:p w14:paraId="2B212EED" w14:textId="77777777" w:rsidR="000C486E" w:rsidRPr="000C486E" w:rsidRDefault="000C486E" w:rsidP="000C486E">
      <w:pPr>
        <w:spacing w:after="160" w:line="259" w:lineRule="auto"/>
      </w:pPr>
    </w:p>
    <w:p w14:paraId="77174FD1" w14:textId="77777777" w:rsidR="000C486E" w:rsidRPr="000C486E" w:rsidRDefault="000C486E" w:rsidP="000C486E">
      <w:pPr>
        <w:rPr>
          <w:rFonts w:eastAsiaTheme="minorHAnsi"/>
          <w:color w:val="auto"/>
          <w:sz w:val="40"/>
          <w:szCs w:val="40"/>
        </w:rPr>
      </w:pPr>
      <w:r w:rsidRPr="000C486E">
        <w:rPr>
          <w:sz w:val="40"/>
          <w:szCs w:val="40"/>
        </w:rPr>
        <w:t>Development platforms:</w:t>
      </w:r>
    </w:p>
    <w:p w14:paraId="545DF684" w14:textId="77777777" w:rsidR="000C486E" w:rsidRPr="00085E43" w:rsidRDefault="000C486E" w:rsidP="000C486E">
      <w:pPr>
        <w:rPr>
          <w:b w:val="0"/>
          <w:bCs/>
          <w:color w:val="auto"/>
          <w:sz w:val="22"/>
        </w:rPr>
      </w:pPr>
      <w:r w:rsidRPr="00085E43">
        <w:rPr>
          <w:b w:val="0"/>
          <w:bCs/>
          <w:color w:val="auto"/>
        </w:rPr>
        <w:t xml:space="preserve">We used </w:t>
      </w:r>
      <w:proofErr w:type="gramStart"/>
      <w:r w:rsidRPr="00085E43">
        <w:rPr>
          <w:b w:val="0"/>
          <w:bCs/>
          <w:color w:val="auto"/>
        </w:rPr>
        <w:t>google</w:t>
      </w:r>
      <w:proofErr w:type="gramEnd"/>
      <w:r w:rsidRPr="00085E43">
        <w:rPr>
          <w:b w:val="0"/>
          <w:bCs/>
          <w:color w:val="auto"/>
        </w:rPr>
        <w:t xml:space="preserve"> Kaggle and Jupyter notebook to write and execute arbitrary python code. </w:t>
      </w:r>
    </w:p>
    <w:p w14:paraId="33C70DE1" w14:textId="77777777" w:rsidR="000C486E" w:rsidRPr="002621AE" w:rsidRDefault="000C486E" w:rsidP="000C486E">
      <w:pPr>
        <w:rPr>
          <w:color w:val="auto"/>
        </w:rPr>
      </w:pPr>
      <w:r w:rsidRPr="00085E43">
        <w:rPr>
          <w:color w:val="auto"/>
        </w:rPr>
        <w:t xml:space="preserve">• Numpy: </w:t>
      </w:r>
      <w:r w:rsidRPr="00085E43">
        <w:rPr>
          <w:b w:val="0"/>
          <w:bCs/>
          <w:color w:val="auto"/>
        </w:rPr>
        <w:t>is used to convert the image into an array and to deal with it.</w:t>
      </w:r>
    </w:p>
    <w:p w14:paraId="766C481A" w14:textId="77777777" w:rsidR="000C486E" w:rsidRPr="002621AE" w:rsidRDefault="000C486E" w:rsidP="000C486E">
      <w:pPr>
        <w:rPr>
          <w:color w:val="auto"/>
        </w:rPr>
      </w:pPr>
      <w:proofErr w:type="gramStart"/>
      <w:r w:rsidRPr="00085E43">
        <w:rPr>
          <w:color w:val="auto"/>
          <w:sz w:val="52"/>
          <w:szCs w:val="52"/>
        </w:rPr>
        <w:t>.</w:t>
      </w:r>
      <w:r w:rsidRPr="00085E43">
        <w:rPr>
          <w:color w:val="auto"/>
        </w:rPr>
        <w:t>Sklearn</w:t>
      </w:r>
      <w:proofErr w:type="gramEnd"/>
      <w:r w:rsidRPr="002621AE">
        <w:rPr>
          <w:color w:val="auto"/>
        </w:rPr>
        <w:t xml:space="preserve">:  </w:t>
      </w:r>
      <w:r w:rsidRPr="00085E43">
        <w:rPr>
          <w:b w:val="0"/>
          <w:bCs/>
          <w:color w:val="auto"/>
        </w:rPr>
        <w:t>we used it for splitting the dataset.</w:t>
      </w:r>
    </w:p>
    <w:p w14:paraId="331705B5" w14:textId="77777777" w:rsidR="000C486E" w:rsidRPr="002621AE" w:rsidRDefault="000C486E" w:rsidP="000C486E">
      <w:pPr>
        <w:rPr>
          <w:color w:val="auto"/>
        </w:rPr>
      </w:pPr>
      <w:r w:rsidRPr="00085E43">
        <w:rPr>
          <w:color w:val="auto"/>
        </w:rPr>
        <w:t>• Keras</w:t>
      </w:r>
      <w:r w:rsidRPr="002621AE">
        <w:rPr>
          <w:color w:val="auto"/>
        </w:rPr>
        <w:t xml:space="preserve">: </w:t>
      </w:r>
      <w:r w:rsidRPr="00085E43">
        <w:rPr>
          <w:b w:val="0"/>
          <w:bCs/>
          <w:color w:val="auto"/>
        </w:rPr>
        <w:t>deep learning API written in Python, running on top of the machine learning platform</w:t>
      </w:r>
      <w:r w:rsidRPr="002621AE">
        <w:rPr>
          <w:color w:val="auto"/>
        </w:rPr>
        <w:t xml:space="preserve"> </w:t>
      </w:r>
    </w:p>
    <w:p w14:paraId="1542B8C3" w14:textId="77777777" w:rsidR="000C486E" w:rsidRPr="002621AE" w:rsidRDefault="000C486E" w:rsidP="000C486E">
      <w:pPr>
        <w:rPr>
          <w:color w:val="auto"/>
        </w:rPr>
      </w:pPr>
      <w:r w:rsidRPr="002621AE">
        <w:rPr>
          <w:color w:val="auto"/>
        </w:rPr>
        <w:t>TensorFlow.</w:t>
      </w:r>
    </w:p>
    <w:p w14:paraId="3BB6D9AC" w14:textId="77777777" w:rsidR="000C486E" w:rsidRPr="00085E43" w:rsidRDefault="000C486E" w:rsidP="000C486E">
      <w:pPr>
        <w:rPr>
          <w:b w:val="0"/>
          <w:bCs/>
          <w:color w:val="auto"/>
        </w:rPr>
      </w:pPr>
      <w:r w:rsidRPr="00085E43">
        <w:rPr>
          <w:color w:val="auto"/>
        </w:rPr>
        <w:t>• Tensorflow</w:t>
      </w:r>
      <w:r w:rsidRPr="002621AE">
        <w:rPr>
          <w:color w:val="auto"/>
        </w:rPr>
        <w:t xml:space="preserve">: </w:t>
      </w:r>
      <w:r w:rsidRPr="00085E43">
        <w:rPr>
          <w:b w:val="0"/>
          <w:bCs/>
          <w:color w:val="auto"/>
        </w:rPr>
        <w:t>TensorFlow is the open-source library for several various tasks in machine learning.</w:t>
      </w:r>
    </w:p>
    <w:p w14:paraId="70C9643D" w14:textId="77777777" w:rsidR="000C486E" w:rsidRPr="002621AE" w:rsidRDefault="000C486E" w:rsidP="000C486E">
      <w:pPr>
        <w:rPr>
          <w:color w:val="auto"/>
        </w:rPr>
      </w:pPr>
      <w:r w:rsidRPr="00085E43">
        <w:rPr>
          <w:color w:val="auto"/>
        </w:rPr>
        <w:t>• Matplotlib</w:t>
      </w:r>
      <w:r w:rsidRPr="002621AE">
        <w:rPr>
          <w:color w:val="auto"/>
        </w:rPr>
        <w:t xml:space="preserve">: </w:t>
      </w:r>
      <w:r w:rsidRPr="00085E43">
        <w:rPr>
          <w:b w:val="0"/>
          <w:bCs/>
          <w:color w:val="auto"/>
        </w:rPr>
        <w:t>Matplotlib is a comprehensive library for creating static and interactive visualizations in</w:t>
      </w:r>
      <w:r w:rsidRPr="002621AE">
        <w:rPr>
          <w:color w:val="auto"/>
        </w:rPr>
        <w:t xml:space="preserve"> </w:t>
      </w:r>
    </w:p>
    <w:p w14:paraId="7917604F" w14:textId="77777777" w:rsidR="000C486E" w:rsidRPr="002621AE" w:rsidRDefault="000C486E" w:rsidP="000C486E">
      <w:pPr>
        <w:rPr>
          <w:color w:val="auto"/>
        </w:rPr>
      </w:pPr>
      <w:r w:rsidRPr="002621AE">
        <w:rPr>
          <w:color w:val="auto"/>
        </w:rPr>
        <w:t>Python to virtualize data.</w:t>
      </w:r>
    </w:p>
    <w:p w14:paraId="10D6A320" w14:textId="77777777" w:rsidR="000C486E" w:rsidRPr="00085E43" w:rsidRDefault="000C486E" w:rsidP="000C486E">
      <w:pPr>
        <w:rPr>
          <w:b w:val="0"/>
          <w:bCs/>
          <w:color w:val="auto"/>
        </w:rPr>
      </w:pPr>
      <w:r w:rsidRPr="00085E43">
        <w:rPr>
          <w:color w:val="auto"/>
        </w:rPr>
        <w:t>• Tkinter</w:t>
      </w:r>
      <w:r w:rsidRPr="002621AE">
        <w:rPr>
          <w:color w:val="auto"/>
        </w:rPr>
        <w:t xml:space="preserve">: </w:t>
      </w:r>
      <w:r w:rsidRPr="00085E43">
        <w:rPr>
          <w:b w:val="0"/>
          <w:bCs/>
          <w:color w:val="auto"/>
        </w:rPr>
        <w:t>Tkinter is the standard GUI library for Python.</w:t>
      </w:r>
    </w:p>
    <w:p w14:paraId="153CAFCF" w14:textId="77777777" w:rsidR="000C486E" w:rsidRPr="00085E43" w:rsidRDefault="000C486E" w:rsidP="000C486E">
      <w:pPr>
        <w:pStyle w:val="ListParagraph"/>
        <w:numPr>
          <w:ilvl w:val="0"/>
          <w:numId w:val="11"/>
        </w:numPr>
        <w:spacing w:after="160" w:line="256" w:lineRule="auto"/>
        <w:rPr>
          <w:b w:val="0"/>
          <w:bCs/>
          <w:color w:val="auto"/>
        </w:rPr>
      </w:pPr>
      <w:r w:rsidRPr="00085E43">
        <w:rPr>
          <w:color w:val="auto"/>
        </w:rPr>
        <w:t>Pandas</w:t>
      </w:r>
      <w:r w:rsidRPr="002621AE">
        <w:rPr>
          <w:color w:val="auto"/>
        </w:rPr>
        <w:t xml:space="preserve">: </w:t>
      </w:r>
      <w:r w:rsidRPr="00085E43">
        <w:rPr>
          <w:b w:val="0"/>
          <w:bCs/>
          <w:color w:val="auto"/>
        </w:rPr>
        <w:t>we used this library to read the csv file.</w:t>
      </w:r>
    </w:p>
    <w:p w14:paraId="54315FFB" w14:textId="77777777" w:rsidR="000C486E" w:rsidRDefault="000C486E" w:rsidP="000C486E">
      <w:pPr>
        <w:pStyle w:val="ListParagraph"/>
        <w:spacing w:after="160" w:line="256" w:lineRule="auto"/>
        <w:ind w:left="360"/>
        <w:rPr>
          <w:color w:val="auto"/>
        </w:rPr>
      </w:pPr>
      <w:r>
        <w:rPr>
          <w:color w:val="auto"/>
        </w:rPr>
        <w:br/>
      </w:r>
    </w:p>
    <w:p w14:paraId="053BFA7A" w14:textId="77777777" w:rsidR="000C486E" w:rsidRDefault="000C486E" w:rsidP="000C486E">
      <w:pPr>
        <w:rPr>
          <w:rFonts w:eastAsiaTheme="minorHAnsi"/>
          <w:b w:val="0"/>
          <w:color w:val="auto"/>
          <w:sz w:val="22"/>
        </w:rPr>
      </w:pPr>
    </w:p>
    <w:p w14:paraId="6904C913" w14:textId="77777777" w:rsidR="000C486E" w:rsidRDefault="000C486E" w:rsidP="000C486E">
      <w:r>
        <w:rPr>
          <w:noProof/>
        </w:rPr>
        <w:lastRenderedPageBreak/>
        <w:drawing>
          <wp:inline distT="0" distB="0" distL="0" distR="0" wp14:anchorId="3A69AEEF" wp14:editId="0368E3F7">
            <wp:extent cx="5934075" cy="1809750"/>
            <wp:effectExtent l="0" t="0" r="9525" b="0"/>
            <wp:docPr id="638588449" name="Picture 63858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1809750"/>
                    </a:xfrm>
                    <a:prstGeom prst="rect">
                      <a:avLst/>
                    </a:prstGeom>
                    <a:noFill/>
                    <a:ln>
                      <a:noFill/>
                    </a:ln>
                  </pic:spPr>
                </pic:pic>
              </a:graphicData>
            </a:graphic>
          </wp:inline>
        </w:drawing>
      </w:r>
    </w:p>
    <w:p w14:paraId="77A2C4ED" w14:textId="77777777" w:rsidR="000C486E" w:rsidRDefault="000C486E" w:rsidP="000C486E"/>
    <w:p w14:paraId="2E7E764A" w14:textId="77777777" w:rsidR="000C486E" w:rsidRPr="000C486E" w:rsidRDefault="000C486E" w:rsidP="000C486E">
      <w:pPr>
        <w:rPr>
          <w:bCs/>
          <w:color w:val="auto"/>
          <w:sz w:val="40"/>
          <w:szCs w:val="40"/>
        </w:rPr>
      </w:pPr>
      <w:r w:rsidRPr="000C486E">
        <w:rPr>
          <w:bCs/>
          <w:color w:val="auto"/>
          <w:sz w:val="40"/>
          <w:szCs w:val="40"/>
        </w:rPr>
        <w:t>GUI sample:</w:t>
      </w:r>
    </w:p>
    <w:p w14:paraId="448CBEFD" w14:textId="77777777" w:rsidR="000C486E" w:rsidRDefault="000C486E" w:rsidP="000C486E">
      <w:r>
        <w:rPr>
          <w:noProof/>
        </w:rPr>
        <w:drawing>
          <wp:inline distT="0" distB="0" distL="0" distR="0" wp14:anchorId="6687BC09" wp14:editId="00459418">
            <wp:extent cx="5309870" cy="3167153"/>
            <wp:effectExtent l="0" t="0" r="0" b="0"/>
            <wp:docPr id="638588469"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72547" cy="3204538"/>
                    </a:xfrm>
                    <a:prstGeom prst="rect">
                      <a:avLst/>
                    </a:prstGeom>
                    <a:noFill/>
                    <a:ln>
                      <a:noFill/>
                    </a:ln>
                  </pic:spPr>
                </pic:pic>
              </a:graphicData>
            </a:graphic>
          </wp:inline>
        </w:drawing>
      </w:r>
    </w:p>
    <w:p w14:paraId="413B3E73" w14:textId="77777777" w:rsidR="006E0277" w:rsidRPr="006E0277" w:rsidRDefault="006E0277" w:rsidP="006E0277">
      <w:pPr>
        <w:rPr>
          <w:rFonts w:eastAsiaTheme="minorHAnsi"/>
          <w:b w:val="0"/>
          <w:bCs/>
          <w:color w:val="auto"/>
          <w:sz w:val="32"/>
          <w:szCs w:val="32"/>
        </w:rPr>
      </w:pPr>
    </w:p>
    <w:sectPr w:rsidR="006E0277" w:rsidRPr="006E0277" w:rsidSect="00DF027C">
      <w:headerReference w:type="default" r:id="rId80"/>
      <w:footerReference w:type="default" r:id="rId81"/>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0D4A8" w14:textId="77777777" w:rsidR="008132DF" w:rsidRDefault="008132DF">
      <w:r>
        <w:separator/>
      </w:r>
    </w:p>
    <w:p w14:paraId="784AE807" w14:textId="77777777" w:rsidR="008132DF" w:rsidRDefault="008132DF"/>
  </w:endnote>
  <w:endnote w:type="continuationSeparator" w:id="0">
    <w:p w14:paraId="594161E1" w14:textId="77777777" w:rsidR="008132DF" w:rsidRDefault="008132DF">
      <w:r>
        <w:continuationSeparator/>
      </w:r>
    </w:p>
    <w:p w14:paraId="3C54DB9E" w14:textId="77777777" w:rsidR="008132DF" w:rsidRDefault="008132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 w:name="Montserrat">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60FA2FF5"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790EC183"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909E75" w14:textId="77777777" w:rsidR="008132DF" w:rsidRDefault="008132DF">
      <w:r>
        <w:separator/>
      </w:r>
    </w:p>
    <w:p w14:paraId="1E1BC041" w14:textId="77777777" w:rsidR="008132DF" w:rsidRDefault="008132DF"/>
  </w:footnote>
  <w:footnote w:type="continuationSeparator" w:id="0">
    <w:p w14:paraId="288125C7" w14:textId="77777777" w:rsidR="008132DF" w:rsidRDefault="008132DF">
      <w:r>
        <w:continuationSeparator/>
      </w:r>
    </w:p>
    <w:p w14:paraId="7D930F6B" w14:textId="77777777" w:rsidR="008132DF" w:rsidRDefault="008132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74616C69" w14:textId="77777777" w:rsidTr="00D077E9">
      <w:trPr>
        <w:trHeight w:val="978"/>
      </w:trPr>
      <w:tc>
        <w:tcPr>
          <w:tcW w:w="9990" w:type="dxa"/>
          <w:tcBorders>
            <w:top w:val="nil"/>
            <w:left w:val="nil"/>
            <w:bottom w:val="single" w:sz="36" w:space="0" w:color="34ABA2" w:themeColor="accent3"/>
            <w:right w:val="nil"/>
          </w:tcBorders>
        </w:tcPr>
        <w:p w14:paraId="690EB5CD" w14:textId="77777777" w:rsidR="00D077E9" w:rsidRDefault="00D077E9">
          <w:pPr>
            <w:pStyle w:val="Header"/>
          </w:pPr>
        </w:p>
      </w:tc>
    </w:tr>
  </w:tbl>
  <w:p w14:paraId="5888EA69"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61611"/>
    <w:multiLevelType w:val="hybridMultilevel"/>
    <w:tmpl w:val="C0CE13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246CCC"/>
    <w:multiLevelType w:val="hybridMultilevel"/>
    <w:tmpl w:val="A1282606"/>
    <w:lvl w:ilvl="0" w:tplc="39CA65E0">
      <w:start w:val="1"/>
      <w:numFmt w:val="decimal"/>
      <w:lvlText w:val="%1."/>
      <w:lvlJc w:val="left"/>
      <w:pPr>
        <w:ind w:left="720" w:hanging="360"/>
      </w:pPr>
      <w:rPr>
        <w:b/>
        <w:bCs w:val="0"/>
        <w:color w:val="auto"/>
        <w:sz w:val="32"/>
        <w:szCs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11522777"/>
    <w:multiLevelType w:val="hybridMultilevel"/>
    <w:tmpl w:val="A3AECAD8"/>
    <w:lvl w:ilvl="0" w:tplc="FFFFFFFF">
      <w:start w:val="1"/>
      <w:numFmt w:val="decimal"/>
      <w:lvlText w:val="%1."/>
      <w:lvlJc w:val="left"/>
      <w:pPr>
        <w:ind w:left="810" w:hanging="360"/>
      </w:pPr>
      <w:rPr>
        <w:sz w:val="44"/>
        <w:szCs w:val="44"/>
      </w:rPr>
    </w:lvl>
    <w:lvl w:ilvl="1" w:tplc="FFFFFFFF">
      <w:start w:val="1"/>
      <w:numFmt w:val="lowerLetter"/>
      <w:lvlText w:val="%2."/>
      <w:lvlJc w:val="left"/>
      <w:pPr>
        <w:ind w:left="1710" w:hanging="360"/>
      </w:pPr>
    </w:lvl>
    <w:lvl w:ilvl="2" w:tplc="FFFFFFFF">
      <w:start w:val="1"/>
      <w:numFmt w:val="lowerRoman"/>
      <w:lvlText w:val="%3."/>
      <w:lvlJc w:val="right"/>
      <w:pPr>
        <w:ind w:left="2430" w:hanging="180"/>
      </w:pPr>
    </w:lvl>
    <w:lvl w:ilvl="3" w:tplc="FFFFFFFF">
      <w:start w:val="1"/>
      <w:numFmt w:val="decimal"/>
      <w:lvlText w:val="%4."/>
      <w:lvlJc w:val="left"/>
      <w:pPr>
        <w:ind w:left="3150" w:hanging="360"/>
      </w:pPr>
    </w:lvl>
    <w:lvl w:ilvl="4" w:tplc="FFFFFFFF">
      <w:start w:val="1"/>
      <w:numFmt w:val="lowerLetter"/>
      <w:lvlText w:val="%5."/>
      <w:lvlJc w:val="left"/>
      <w:pPr>
        <w:ind w:left="3870" w:hanging="360"/>
      </w:pPr>
    </w:lvl>
    <w:lvl w:ilvl="5" w:tplc="FFFFFFFF">
      <w:start w:val="1"/>
      <w:numFmt w:val="lowerRoman"/>
      <w:lvlText w:val="%6."/>
      <w:lvlJc w:val="right"/>
      <w:pPr>
        <w:ind w:left="4590" w:hanging="180"/>
      </w:pPr>
    </w:lvl>
    <w:lvl w:ilvl="6" w:tplc="FFFFFFFF">
      <w:start w:val="1"/>
      <w:numFmt w:val="decimal"/>
      <w:lvlText w:val="%7."/>
      <w:lvlJc w:val="left"/>
      <w:pPr>
        <w:ind w:left="5310" w:hanging="360"/>
      </w:pPr>
    </w:lvl>
    <w:lvl w:ilvl="7" w:tplc="FFFFFFFF">
      <w:start w:val="1"/>
      <w:numFmt w:val="lowerLetter"/>
      <w:lvlText w:val="%8."/>
      <w:lvlJc w:val="left"/>
      <w:pPr>
        <w:ind w:left="6030" w:hanging="360"/>
      </w:pPr>
    </w:lvl>
    <w:lvl w:ilvl="8" w:tplc="FFFFFFFF">
      <w:start w:val="1"/>
      <w:numFmt w:val="lowerRoman"/>
      <w:lvlText w:val="%9."/>
      <w:lvlJc w:val="right"/>
      <w:pPr>
        <w:ind w:left="6750" w:hanging="180"/>
      </w:pPr>
    </w:lvl>
  </w:abstractNum>
  <w:abstractNum w:abstractNumId="3" w15:restartNumberingAfterBreak="0">
    <w:nsid w:val="20C13435"/>
    <w:multiLevelType w:val="multilevel"/>
    <w:tmpl w:val="05828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1050FB"/>
    <w:multiLevelType w:val="hybridMultilevel"/>
    <w:tmpl w:val="DD6C1448"/>
    <w:lvl w:ilvl="0" w:tplc="7E561E9E">
      <w:start w:val="1"/>
      <w:numFmt w:val="lowerLetter"/>
      <w:lvlText w:val="%1)"/>
      <w:lvlJc w:val="left"/>
      <w:pPr>
        <w:ind w:left="1080" w:hanging="360"/>
      </w:pPr>
      <w:rPr>
        <w:b/>
        <w:bCs w:val="0"/>
        <w:color w:val="FF0000"/>
        <w:sz w:val="32"/>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2B4B0CAB"/>
    <w:multiLevelType w:val="hybridMultilevel"/>
    <w:tmpl w:val="77B0FAA8"/>
    <w:lvl w:ilvl="0" w:tplc="8DEE8BBA">
      <w:start w:val="1"/>
      <w:numFmt w:val="bullet"/>
      <w:lvlText w:val="•"/>
      <w:lvlJc w:val="left"/>
      <w:pPr>
        <w:tabs>
          <w:tab w:val="num" w:pos="720"/>
        </w:tabs>
        <w:ind w:left="720" w:hanging="360"/>
      </w:pPr>
      <w:rPr>
        <w:rFonts w:ascii="Times New Roman" w:hAnsi="Times New Roman" w:hint="default"/>
      </w:rPr>
    </w:lvl>
    <w:lvl w:ilvl="1" w:tplc="F516F432" w:tentative="1">
      <w:start w:val="1"/>
      <w:numFmt w:val="bullet"/>
      <w:lvlText w:val="•"/>
      <w:lvlJc w:val="left"/>
      <w:pPr>
        <w:tabs>
          <w:tab w:val="num" w:pos="1440"/>
        </w:tabs>
        <w:ind w:left="1440" w:hanging="360"/>
      </w:pPr>
      <w:rPr>
        <w:rFonts w:ascii="Times New Roman" w:hAnsi="Times New Roman" w:hint="default"/>
      </w:rPr>
    </w:lvl>
    <w:lvl w:ilvl="2" w:tplc="B3320E62" w:tentative="1">
      <w:start w:val="1"/>
      <w:numFmt w:val="bullet"/>
      <w:lvlText w:val="•"/>
      <w:lvlJc w:val="left"/>
      <w:pPr>
        <w:tabs>
          <w:tab w:val="num" w:pos="2160"/>
        </w:tabs>
        <w:ind w:left="2160" w:hanging="360"/>
      </w:pPr>
      <w:rPr>
        <w:rFonts w:ascii="Times New Roman" w:hAnsi="Times New Roman" w:hint="default"/>
      </w:rPr>
    </w:lvl>
    <w:lvl w:ilvl="3" w:tplc="05FA9272" w:tentative="1">
      <w:start w:val="1"/>
      <w:numFmt w:val="bullet"/>
      <w:lvlText w:val="•"/>
      <w:lvlJc w:val="left"/>
      <w:pPr>
        <w:tabs>
          <w:tab w:val="num" w:pos="2880"/>
        </w:tabs>
        <w:ind w:left="2880" w:hanging="360"/>
      </w:pPr>
      <w:rPr>
        <w:rFonts w:ascii="Times New Roman" w:hAnsi="Times New Roman" w:hint="default"/>
      </w:rPr>
    </w:lvl>
    <w:lvl w:ilvl="4" w:tplc="9620F078" w:tentative="1">
      <w:start w:val="1"/>
      <w:numFmt w:val="bullet"/>
      <w:lvlText w:val="•"/>
      <w:lvlJc w:val="left"/>
      <w:pPr>
        <w:tabs>
          <w:tab w:val="num" w:pos="3600"/>
        </w:tabs>
        <w:ind w:left="3600" w:hanging="360"/>
      </w:pPr>
      <w:rPr>
        <w:rFonts w:ascii="Times New Roman" w:hAnsi="Times New Roman" w:hint="default"/>
      </w:rPr>
    </w:lvl>
    <w:lvl w:ilvl="5" w:tplc="C6345980" w:tentative="1">
      <w:start w:val="1"/>
      <w:numFmt w:val="bullet"/>
      <w:lvlText w:val="•"/>
      <w:lvlJc w:val="left"/>
      <w:pPr>
        <w:tabs>
          <w:tab w:val="num" w:pos="4320"/>
        </w:tabs>
        <w:ind w:left="4320" w:hanging="360"/>
      </w:pPr>
      <w:rPr>
        <w:rFonts w:ascii="Times New Roman" w:hAnsi="Times New Roman" w:hint="default"/>
      </w:rPr>
    </w:lvl>
    <w:lvl w:ilvl="6" w:tplc="1C5E96B2" w:tentative="1">
      <w:start w:val="1"/>
      <w:numFmt w:val="bullet"/>
      <w:lvlText w:val="•"/>
      <w:lvlJc w:val="left"/>
      <w:pPr>
        <w:tabs>
          <w:tab w:val="num" w:pos="5040"/>
        </w:tabs>
        <w:ind w:left="5040" w:hanging="360"/>
      </w:pPr>
      <w:rPr>
        <w:rFonts w:ascii="Times New Roman" w:hAnsi="Times New Roman" w:hint="default"/>
      </w:rPr>
    </w:lvl>
    <w:lvl w:ilvl="7" w:tplc="AF06F436" w:tentative="1">
      <w:start w:val="1"/>
      <w:numFmt w:val="bullet"/>
      <w:lvlText w:val="•"/>
      <w:lvlJc w:val="left"/>
      <w:pPr>
        <w:tabs>
          <w:tab w:val="num" w:pos="5760"/>
        </w:tabs>
        <w:ind w:left="5760" w:hanging="360"/>
      </w:pPr>
      <w:rPr>
        <w:rFonts w:ascii="Times New Roman" w:hAnsi="Times New Roman" w:hint="default"/>
      </w:rPr>
    </w:lvl>
    <w:lvl w:ilvl="8" w:tplc="6FB04E7C"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3BDD4047"/>
    <w:multiLevelType w:val="hybridMultilevel"/>
    <w:tmpl w:val="CDAAAE3A"/>
    <w:lvl w:ilvl="0" w:tplc="B09AA6D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0A2E1F"/>
    <w:multiLevelType w:val="hybridMultilevel"/>
    <w:tmpl w:val="A3A81070"/>
    <w:lvl w:ilvl="0" w:tplc="CE788478">
      <w:start w:val="1"/>
      <w:numFmt w:val="bullet"/>
      <w:lvlText w:val=""/>
      <w:lvlJc w:val="left"/>
      <w:pPr>
        <w:ind w:left="720" w:hanging="360"/>
      </w:pPr>
      <w:rPr>
        <w:rFonts w:ascii="Symbol" w:hAnsi="Symbol" w:hint="default"/>
        <w:color w:val="00206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282953"/>
    <w:multiLevelType w:val="hybridMultilevel"/>
    <w:tmpl w:val="191EEE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626515B4"/>
    <w:multiLevelType w:val="hybridMultilevel"/>
    <w:tmpl w:val="55981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9A0CDB"/>
    <w:multiLevelType w:val="hybridMultilevel"/>
    <w:tmpl w:val="C4D46F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69BC112E"/>
    <w:multiLevelType w:val="multilevel"/>
    <w:tmpl w:val="9E861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17F5316"/>
    <w:multiLevelType w:val="hybridMultilevel"/>
    <w:tmpl w:val="D3F28F82"/>
    <w:lvl w:ilvl="0" w:tplc="18ACE40E">
      <w:start w:val="5"/>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64018617">
    <w:abstractNumId w:val="3"/>
  </w:num>
  <w:num w:numId="2" w16cid:durableId="160198727">
    <w:abstractNumId w:val="11"/>
  </w:num>
  <w:num w:numId="3" w16cid:durableId="44836264">
    <w:abstractNumId w:val="9"/>
  </w:num>
  <w:num w:numId="4" w16cid:durableId="1710573494">
    <w:abstractNumId w:val="0"/>
  </w:num>
  <w:num w:numId="5" w16cid:durableId="37049494">
    <w:abstractNumId w:val="7"/>
  </w:num>
  <w:num w:numId="6" w16cid:durableId="820928290">
    <w:abstractNumId w:val="10"/>
  </w:num>
  <w:num w:numId="7" w16cid:durableId="1804544607">
    <w:abstractNumId w:val="7"/>
  </w:num>
  <w:num w:numId="8" w16cid:durableId="201545059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68313026">
    <w:abstractNumId w:val="6"/>
  </w:num>
  <w:num w:numId="10" w16cid:durableId="772936555">
    <w:abstractNumId w:val="5"/>
  </w:num>
  <w:num w:numId="11" w16cid:durableId="1082415214">
    <w:abstractNumId w:val="8"/>
    <w:lvlOverride w:ilvl="0"/>
    <w:lvlOverride w:ilvl="1"/>
    <w:lvlOverride w:ilvl="2"/>
    <w:lvlOverride w:ilvl="3"/>
    <w:lvlOverride w:ilvl="4"/>
    <w:lvlOverride w:ilvl="5"/>
    <w:lvlOverride w:ilvl="6"/>
    <w:lvlOverride w:ilvl="7"/>
    <w:lvlOverride w:ilvl="8"/>
  </w:num>
  <w:num w:numId="12" w16cid:durableId="12909386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82814499">
    <w:abstractNumId w:val="1"/>
  </w:num>
  <w:num w:numId="14" w16cid:durableId="1005864730">
    <w:abstractNumId w:val="2"/>
  </w:num>
  <w:num w:numId="15" w16cid:durableId="30890218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66FA"/>
    <w:rsid w:val="0002482E"/>
    <w:rsid w:val="00050324"/>
    <w:rsid w:val="00057258"/>
    <w:rsid w:val="00085E43"/>
    <w:rsid w:val="000A0150"/>
    <w:rsid w:val="000B485F"/>
    <w:rsid w:val="000C486E"/>
    <w:rsid w:val="000E63C9"/>
    <w:rsid w:val="000E66FA"/>
    <w:rsid w:val="00130E9D"/>
    <w:rsid w:val="00150A6D"/>
    <w:rsid w:val="001651F0"/>
    <w:rsid w:val="00185B35"/>
    <w:rsid w:val="001E272B"/>
    <w:rsid w:val="001F2BC8"/>
    <w:rsid w:val="001F5F6B"/>
    <w:rsid w:val="002171A8"/>
    <w:rsid w:val="002373F1"/>
    <w:rsid w:val="00243EBC"/>
    <w:rsid w:val="00246A35"/>
    <w:rsid w:val="002621AE"/>
    <w:rsid w:val="00270114"/>
    <w:rsid w:val="00284348"/>
    <w:rsid w:val="002F51F5"/>
    <w:rsid w:val="00312137"/>
    <w:rsid w:val="00327218"/>
    <w:rsid w:val="00330359"/>
    <w:rsid w:val="0033762F"/>
    <w:rsid w:val="00366C7E"/>
    <w:rsid w:val="00384EA3"/>
    <w:rsid w:val="003A39A1"/>
    <w:rsid w:val="003C2191"/>
    <w:rsid w:val="003D37BA"/>
    <w:rsid w:val="003D3863"/>
    <w:rsid w:val="004110DE"/>
    <w:rsid w:val="0044085A"/>
    <w:rsid w:val="00441BDD"/>
    <w:rsid w:val="004B21A5"/>
    <w:rsid w:val="004E30F0"/>
    <w:rsid w:val="005037F0"/>
    <w:rsid w:val="00516A86"/>
    <w:rsid w:val="005275F6"/>
    <w:rsid w:val="00572102"/>
    <w:rsid w:val="005A7CD8"/>
    <w:rsid w:val="005F1BB0"/>
    <w:rsid w:val="0061292F"/>
    <w:rsid w:val="00656C4D"/>
    <w:rsid w:val="00657D06"/>
    <w:rsid w:val="00692315"/>
    <w:rsid w:val="006A364A"/>
    <w:rsid w:val="006B1BEB"/>
    <w:rsid w:val="006E0277"/>
    <w:rsid w:val="006E5716"/>
    <w:rsid w:val="007302B3"/>
    <w:rsid w:val="00730733"/>
    <w:rsid w:val="00730E3A"/>
    <w:rsid w:val="00736AAF"/>
    <w:rsid w:val="00765B2A"/>
    <w:rsid w:val="00783A34"/>
    <w:rsid w:val="007C6B52"/>
    <w:rsid w:val="007D16C5"/>
    <w:rsid w:val="008132DF"/>
    <w:rsid w:val="00862FE4"/>
    <w:rsid w:val="0086389A"/>
    <w:rsid w:val="0087605E"/>
    <w:rsid w:val="008B1FEE"/>
    <w:rsid w:val="00903C32"/>
    <w:rsid w:val="00916B16"/>
    <w:rsid w:val="009173B9"/>
    <w:rsid w:val="0093335D"/>
    <w:rsid w:val="0093613E"/>
    <w:rsid w:val="00943026"/>
    <w:rsid w:val="00955C41"/>
    <w:rsid w:val="00966B81"/>
    <w:rsid w:val="00971218"/>
    <w:rsid w:val="009C7720"/>
    <w:rsid w:val="009E71B8"/>
    <w:rsid w:val="00A23AFA"/>
    <w:rsid w:val="00A31B3E"/>
    <w:rsid w:val="00A361D0"/>
    <w:rsid w:val="00A532F3"/>
    <w:rsid w:val="00A70BBD"/>
    <w:rsid w:val="00A71CBF"/>
    <w:rsid w:val="00A8489E"/>
    <w:rsid w:val="00AC29F3"/>
    <w:rsid w:val="00B231E5"/>
    <w:rsid w:val="00B778D4"/>
    <w:rsid w:val="00BC1710"/>
    <w:rsid w:val="00BE2AAC"/>
    <w:rsid w:val="00BE44D8"/>
    <w:rsid w:val="00C02B87"/>
    <w:rsid w:val="00C4086D"/>
    <w:rsid w:val="00C90973"/>
    <w:rsid w:val="00CA1896"/>
    <w:rsid w:val="00CB5B28"/>
    <w:rsid w:val="00CF5371"/>
    <w:rsid w:val="00D0323A"/>
    <w:rsid w:val="00D0559F"/>
    <w:rsid w:val="00D077E9"/>
    <w:rsid w:val="00D42CB7"/>
    <w:rsid w:val="00D5413D"/>
    <w:rsid w:val="00D570A9"/>
    <w:rsid w:val="00D618A9"/>
    <w:rsid w:val="00D66E9A"/>
    <w:rsid w:val="00D70D02"/>
    <w:rsid w:val="00D770C7"/>
    <w:rsid w:val="00D86945"/>
    <w:rsid w:val="00D90290"/>
    <w:rsid w:val="00DA4E8E"/>
    <w:rsid w:val="00DC1732"/>
    <w:rsid w:val="00DD0AEB"/>
    <w:rsid w:val="00DD152F"/>
    <w:rsid w:val="00DE213F"/>
    <w:rsid w:val="00DF027C"/>
    <w:rsid w:val="00E00A32"/>
    <w:rsid w:val="00E22ACD"/>
    <w:rsid w:val="00E54402"/>
    <w:rsid w:val="00E620B0"/>
    <w:rsid w:val="00E81B40"/>
    <w:rsid w:val="00EC3341"/>
    <w:rsid w:val="00EF555B"/>
    <w:rsid w:val="00F027BB"/>
    <w:rsid w:val="00F11DCF"/>
    <w:rsid w:val="00F162EA"/>
    <w:rsid w:val="00F328AB"/>
    <w:rsid w:val="00F52D27"/>
    <w:rsid w:val="00F83527"/>
    <w:rsid w:val="00FD2506"/>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94E054"/>
  <w15:docId w15:val="{03497F9A-6303-4BB3-AA48-B75F86872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9"/>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9"/>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link w:val="Heading3Char"/>
    <w:uiPriority w:val="9"/>
    <w:unhideWhenUsed/>
    <w:qFormat/>
    <w:rsid w:val="000E66FA"/>
    <w:pPr>
      <w:keepNext/>
      <w:keepLines/>
      <w:pBdr>
        <w:top w:val="single" w:sz="8" w:space="1" w:color="3592CF" w:themeColor="accent2"/>
        <w:left w:val="single" w:sz="8" w:space="4" w:color="3592CF" w:themeColor="accent2"/>
      </w:pBdr>
      <w:spacing w:before="200" w:after="60" w:line="240" w:lineRule="auto"/>
      <w:contextualSpacing/>
      <w:outlineLvl w:val="2"/>
    </w:pPr>
    <w:rPr>
      <w:b w:val="0"/>
      <w:caps/>
      <w:color w:val="01273A" w:themeColor="accent1" w:themeShade="80"/>
      <w:sz w:val="22"/>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9"/>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9"/>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customStyle="1" w:styleId="ContactInfo">
    <w:name w:val="Contact Info"/>
    <w:basedOn w:val="Normal"/>
    <w:qFormat/>
    <w:rsid w:val="000E66FA"/>
    <w:pPr>
      <w:spacing w:line="300" w:lineRule="auto"/>
      <w:ind w:left="5040" w:right="-1944"/>
    </w:pPr>
    <w:rPr>
      <w:b w:val="0"/>
      <w:color w:val="auto"/>
      <w:szCs w:val="28"/>
      <w:lang w:eastAsia="ja-JP"/>
    </w:rPr>
  </w:style>
  <w:style w:type="character" w:customStyle="1" w:styleId="Heading3Char">
    <w:name w:val="Heading 3 Char"/>
    <w:basedOn w:val="DefaultParagraphFont"/>
    <w:link w:val="Heading3"/>
    <w:uiPriority w:val="9"/>
    <w:rsid w:val="000E66FA"/>
    <w:rPr>
      <w:rFonts w:eastAsiaTheme="minorEastAsia"/>
      <w:caps/>
      <w:color w:val="01273A" w:themeColor="accent1" w:themeShade="80"/>
      <w:sz w:val="22"/>
      <w:szCs w:val="22"/>
      <w:lang w:eastAsia="ja-JP"/>
    </w:rPr>
  </w:style>
  <w:style w:type="character" w:styleId="Strong">
    <w:name w:val="Strong"/>
    <w:basedOn w:val="DefaultParagraphFont"/>
    <w:uiPriority w:val="22"/>
    <w:qFormat/>
    <w:rsid w:val="000E66FA"/>
    <w:rPr>
      <w:b/>
      <w:bCs/>
    </w:rPr>
  </w:style>
  <w:style w:type="character" w:styleId="Hyperlink">
    <w:name w:val="Hyperlink"/>
    <w:basedOn w:val="DefaultParagraphFont"/>
    <w:uiPriority w:val="99"/>
    <w:unhideWhenUsed/>
    <w:rsid w:val="00FD2506"/>
    <w:rPr>
      <w:color w:val="01273A" w:themeColor="accent1" w:themeShade="80"/>
      <w:u w:val="single"/>
    </w:rPr>
  </w:style>
  <w:style w:type="paragraph" w:styleId="NormalWeb">
    <w:name w:val="Normal (Web)"/>
    <w:basedOn w:val="Normal"/>
    <w:uiPriority w:val="99"/>
    <w:unhideWhenUsed/>
    <w:rsid w:val="00FD2506"/>
    <w:pPr>
      <w:spacing w:before="120" w:line="264" w:lineRule="auto"/>
    </w:pPr>
    <w:rPr>
      <w:rFonts w:ascii="Times New Roman" w:hAnsi="Times New Roman" w:cs="Times New Roman"/>
      <w:b w:val="0"/>
      <w:color w:val="auto"/>
      <w:sz w:val="24"/>
      <w:szCs w:val="24"/>
      <w:lang w:eastAsia="ja-JP"/>
    </w:rPr>
  </w:style>
  <w:style w:type="paragraph" w:styleId="ListParagraph">
    <w:name w:val="List Paragraph"/>
    <w:basedOn w:val="Normal"/>
    <w:uiPriority w:val="34"/>
    <w:unhideWhenUsed/>
    <w:qFormat/>
    <w:rsid w:val="00A70BBD"/>
    <w:pPr>
      <w:ind w:left="720"/>
      <w:contextualSpacing/>
    </w:pPr>
  </w:style>
  <w:style w:type="character" w:styleId="UnresolvedMention">
    <w:name w:val="Unresolved Mention"/>
    <w:basedOn w:val="DefaultParagraphFont"/>
    <w:uiPriority w:val="99"/>
    <w:semiHidden/>
    <w:unhideWhenUsed/>
    <w:rsid w:val="00057258"/>
    <w:rPr>
      <w:color w:val="605E5C"/>
      <w:shd w:val="clear" w:color="auto" w:fill="E1DFDD"/>
    </w:rPr>
  </w:style>
  <w:style w:type="paragraph" w:styleId="EndnoteText">
    <w:name w:val="endnote text"/>
    <w:basedOn w:val="Normal"/>
    <w:link w:val="EndnoteTextChar"/>
    <w:uiPriority w:val="99"/>
    <w:semiHidden/>
    <w:unhideWhenUsed/>
    <w:rsid w:val="005A7CD8"/>
    <w:pPr>
      <w:spacing w:line="240" w:lineRule="auto"/>
    </w:pPr>
    <w:rPr>
      <w:sz w:val="20"/>
      <w:szCs w:val="20"/>
    </w:rPr>
  </w:style>
  <w:style w:type="character" w:customStyle="1" w:styleId="EndnoteTextChar">
    <w:name w:val="Endnote Text Char"/>
    <w:basedOn w:val="DefaultParagraphFont"/>
    <w:link w:val="EndnoteText"/>
    <w:uiPriority w:val="99"/>
    <w:semiHidden/>
    <w:rsid w:val="005A7CD8"/>
    <w:rPr>
      <w:rFonts w:eastAsiaTheme="minorEastAsia"/>
      <w:b/>
      <w:color w:val="082A75" w:themeColor="text2"/>
      <w:sz w:val="20"/>
      <w:szCs w:val="20"/>
    </w:rPr>
  </w:style>
  <w:style w:type="character" w:styleId="EndnoteReference">
    <w:name w:val="endnote reference"/>
    <w:basedOn w:val="DefaultParagraphFont"/>
    <w:uiPriority w:val="99"/>
    <w:semiHidden/>
    <w:unhideWhenUsed/>
    <w:rsid w:val="005A7C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30663">
      <w:bodyDiv w:val="1"/>
      <w:marLeft w:val="0"/>
      <w:marRight w:val="0"/>
      <w:marTop w:val="0"/>
      <w:marBottom w:val="0"/>
      <w:divBdr>
        <w:top w:val="none" w:sz="0" w:space="0" w:color="auto"/>
        <w:left w:val="none" w:sz="0" w:space="0" w:color="auto"/>
        <w:bottom w:val="none" w:sz="0" w:space="0" w:color="auto"/>
        <w:right w:val="none" w:sz="0" w:space="0" w:color="auto"/>
      </w:divBdr>
    </w:div>
    <w:div w:id="93324754">
      <w:bodyDiv w:val="1"/>
      <w:marLeft w:val="0"/>
      <w:marRight w:val="0"/>
      <w:marTop w:val="0"/>
      <w:marBottom w:val="0"/>
      <w:divBdr>
        <w:top w:val="none" w:sz="0" w:space="0" w:color="auto"/>
        <w:left w:val="none" w:sz="0" w:space="0" w:color="auto"/>
        <w:bottom w:val="none" w:sz="0" w:space="0" w:color="auto"/>
        <w:right w:val="none" w:sz="0" w:space="0" w:color="auto"/>
      </w:divBdr>
    </w:div>
    <w:div w:id="304049208">
      <w:bodyDiv w:val="1"/>
      <w:marLeft w:val="0"/>
      <w:marRight w:val="0"/>
      <w:marTop w:val="0"/>
      <w:marBottom w:val="0"/>
      <w:divBdr>
        <w:top w:val="none" w:sz="0" w:space="0" w:color="auto"/>
        <w:left w:val="none" w:sz="0" w:space="0" w:color="auto"/>
        <w:bottom w:val="none" w:sz="0" w:space="0" w:color="auto"/>
        <w:right w:val="none" w:sz="0" w:space="0" w:color="auto"/>
      </w:divBdr>
    </w:div>
    <w:div w:id="442043028">
      <w:bodyDiv w:val="1"/>
      <w:marLeft w:val="0"/>
      <w:marRight w:val="0"/>
      <w:marTop w:val="0"/>
      <w:marBottom w:val="0"/>
      <w:divBdr>
        <w:top w:val="none" w:sz="0" w:space="0" w:color="auto"/>
        <w:left w:val="none" w:sz="0" w:space="0" w:color="auto"/>
        <w:bottom w:val="none" w:sz="0" w:space="0" w:color="auto"/>
        <w:right w:val="none" w:sz="0" w:space="0" w:color="auto"/>
      </w:divBdr>
    </w:div>
    <w:div w:id="543644273">
      <w:bodyDiv w:val="1"/>
      <w:marLeft w:val="0"/>
      <w:marRight w:val="0"/>
      <w:marTop w:val="0"/>
      <w:marBottom w:val="0"/>
      <w:divBdr>
        <w:top w:val="none" w:sz="0" w:space="0" w:color="auto"/>
        <w:left w:val="none" w:sz="0" w:space="0" w:color="auto"/>
        <w:bottom w:val="none" w:sz="0" w:space="0" w:color="auto"/>
        <w:right w:val="none" w:sz="0" w:space="0" w:color="auto"/>
      </w:divBdr>
    </w:div>
    <w:div w:id="636839717">
      <w:bodyDiv w:val="1"/>
      <w:marLeft w:val="0"/>
      <w:marRight w:val="0"/>
      <w:marTop w:val="0"/>
      <w:marBottom w:val="0"/>
      <w:divBdr>
        <w:top w:val="none" w:sz="0" w:space="0" w:color="auto"/>
        <w:left w:val="none" w:sz="0" w:space="0" w:color="auto"/>
        <w:bottom w:val="none" w:sz="0" w:space="0" w:color="auto"/>
        <w:right w:val="none" w:sz="0" w:space="0" w:color="auto"/>
      </w:divBdr>
    </w:div>
    <w:div w:id="766652885">
      <w:bodyDiv w:val="1"/>
      <w:marLeft w:val="0"/>
      <w:marRight w:val="0"/>
      <w:marTop w:val="0"/>
      <w:marBottom w:val="0"/>
      <w:divBdr>
        <w:top w:val="none" w:sz="0" w:space="0" w:color="auto"/>
        <w:left w:val="none" w:sz="0" w:space="0" w:color="auto"/>
        <w:bottom w:val="none" w:sz="0" w:space="0" w:color="auto"/>
        <w:right w:val="none" w:sz="0" w:space="0" w:color="auto"/>
      </w:divBdr>
    </w:div>
    <w:div w:id="827214610">
      <w:bodyDiv w:val="1"/>
      <w:marLeft w:val="0"/>
      <w:marRight w:val="0"/>
      <w:marTop w:val="0"/>
      <w:marBottom w:val="0"/>
      <w:divBdr>
        <w:top w:val="none" w:sz="0" w:space="0" w:color="auto"/>
        <w:left w:val="none" w:sz="0" w:space="0" w:color="auto"/>
        <w:bottom w:val="none" w:sz="0" w:space="0" w:color="auto"/>
        <w:right w:val="none" w:sz="0" w:space="0" w:color="auto"/>
      </w:divBdr>
    </w:div>
    <w:div w:id="980572848">
      <w:bodyDiv w:val="1"/>
      <w:marLeft w:val="0"/>
      <w:marRight w:val="0"/>
      <w:marTop w:val="0"/>
      <w:marBottom w:val="0"/>
      <w:divBdr>
        <w:top w:val="none" w:sz="0" w:space="0" w:color="auto"/>
        <w:left w:val="none" w:sz="0" w:space="0" w:color="auto"/>
        <w:bottom w:val="none" w:sz="0" w:space="0" w:color="auto"/>
        <w:right w:val="none" w:sz="0" w:space="0" w:color="auto"/>
      </w:divBdr>
    </w:div>
    <w:div w:id="1079711391">
      <w:bodyDiv w:val="1"/>
      <w:marLeft w:val="0"/>
      <w:marRight w:val="0"/>
      <w:marTop w:val="0"/>
      <w:marBottom w:val="0"/>
      <w:divBdr>
        <w:top w:val="none" w:sz="0" w:space="0" w:color="auto"/>
        <w:left w:val="none" w:sz="0" w:space="0" w:color="auto"/>
        <w:bottom w:val="none" w:sz="0" w:space="0" w:color="auto"/>
        <w:right w:val="none" w:sz="0" w:space="0" w:color="auto"/>
      </w:divBdr>
    </w:div>
    <w:div w:id="1194421698">
      <w:bodyDiv w:val="1"/>
      <w:marLeft w:val="0"/>
      <w:marRight w:val="0"/>
      <w:marTop w:val="0"/>
      <w:marBottom w:val="0"/>
      <w:divBdr>
        <w:top w:val="none" w:sz="0" w:space="0" w:color="auto"/>
        <w:left w:val="none" w:sz="0" w:space="0" w:color="auto"/>
        <w:bottom w:val="none" w:sz="0" w:space="0" w:color="auto"/>
        <w:right w:val="none" w:sz="0" w:space="0" w:color="auto"/>
      </w:divBdr>
    </w:div>
    <w:div w:id="1291787793">
      <w:bodyDiv w:val="1"/>
      <w:marLeft w:val="0"/>
      <w:marRight w:val="0"/>
      <w:marTop w:val="0"/>
      <w:marBottom w:val="0"/>
      <w:divBdr>
        <w:top w:val="none" w:sz="0" w:space="0" w:color="auto"/>
        <w:left w:val="none" w:sz="0" w:space="0" w:color="auto"/>
        <w:bottom w:val="none" w:sz="0" w:space="0" w:color="auto"/>
        <w:right w:val="none" w:sz="0" w:space="0" w:color="auto"/>
      </w:divBdr>
    </w:div>
    <w:div w:id="1336029981">
      <w:bodyDiv w:val="1"/>
      <w:marLeft w:val="0"/>
      <w:marRight w:val="0"/>
      <w:marTop w:val="0"/>
      <w:marBottom w:val="0"/>
      <w:divBdr>
        <w:top w:val="none" w:sz="0" w:space="0" w:color="auto"/>
        <w:left w:val="none" w:sz="0" w:space="0" w:color="auto"/>
        <w:bottom w:val="none" w:sz="0" w:space="0" w:color="auto"/>
        <w:right w:val="none" w:sz="0" w:space="0" w:color="auto"/>
      </w:divBdr>
    </w:div>
    <w:div w:id="1449667895">
      <w:bodyDiv w:val="1"/>
      <w:marLeft w:val="0"/>
      <w:marRight w:val="0"/>
      <w:marTop w:val="0"/>
      <w:marBottom w:val="0"/>
      <w:divBdr>
        <w:top w:val="none" w:sz="0" w:space="0" w:color="auto"/>
        <w:left w:val="none" w:sz="0" w:space="0" w:color="auto"/>
        <w:bottom w:val="none" w:sz="0" w:space="0" w:color="auto"/>
        <w:right w:val="none" w:sz="0" w:space="0" w:color="auto"/>
      </w:divBdr>
    </w:div>
    <w:div w:id="1651013412">
      <w:bodyDiv w:val="1"/>
      <w:marLeft w:val="0"/>
      <w:marRight w:val="0"/>
      <w:marTop w:val="0"/>
      <w:marBottom w:val="0"/>
      <w:divBdr>
        <w:top w:val="none" w:sz="0" w:space="0" w:color="auto"/>
        <w:left w:val="none" w:sz="0" w:space="0" w:color="auto"/>
        <w:bottom w:val="none" w:sz="0" w:space="0" w:color="auto"/>
        <w:right w:val="none" w:sz="0" w:space="0" w:color="auto"/>
      </w:divBdr>
    </w:div>
    <w:div w:id="1810367073">
      <w:bodyDiv w:val="1"/>
      <w:marLeft w:val="0"/>
      <w:marRight w:val="0"/>
      <w:marTop w:val="0"/>
      <w:marBottom w:val="0"/>
      <w:divBdr>
        <w:top w:val="none" w:sz="0" w:space="0" w:color="auto"/>
        <w:left w:val="none" w:sz="0" w:space="0" w:color="auto"/>
        <w:bottom w:val="none" w:sz="0" w:space="0" w:color="auto"/>
        <w:right w:val="none" w:sz="0" w:space="0" w:color="auto"/>
      </w:divBdr>
    </w:div>
    <w:div w:id="1958102680">
      <w:bodyDiv w:val="1"/>
      <w:marLeft w:val="0"/>
      <w:marRight w:val="0"/>
      <w:marTop w:val="0"/>
      <w:marBottom w:val="0"/>
      <w:divBdr>
        <w:top w:val="none" w:sz="0" w:space="0" w:color="auto"/>
        <w:left w:val="none" w:sz="0" w:space="0" w:color="auto"/>
        <w:bottom w:val="none" w:sz="0" w:space="0" w:color="auto"/>
        <w:right w:val="none" w:sz="0" w:space="0" w:color="auto"/>
      </w:divBdr>
    </w:div>
    <w:div w:id="1975868055">
      <w:bodyDiv w:val="1"/>
      <w:marLeft w:val="0"/>
      <w:marRight w:val="0"/>
      <w:marTop w:val="0"/>
      <w:marBottom w:val="0"/>
      <w:divBdr>
        <w:top w:val="none" w:sz="0" w:space="0" w:color="auto"/>
        <w:left w:val="none" w:sz="0" w:space="0" w:color="auto"/>
        <w:bottom w:val="none" w:sz="0" w:space="0" w:color="auto"/>
        <w:right w:val="none" w:sz="0" w:space="0" w:color="auto"/>
      </w:divBdr>
    </w:div>
    <w:div w:id="2125884056">
      <w:bodyDiv w:val="1"/>
      <w:marLeft w:val="0"/>
      <w:marRight w:val="0"/>
      <w:marTop w:val="0"/>
      <w:marBottom w:val="0"/>
      <w:divBdr>
        <w:top w:val="none" w:sz="0" w:space="0" w:color="auto"/>
        <w:left w:val="none" w:sz="0" w:space="0" w:color="auto"/>
        <w:bottom w:val="none" w:sz="0" w:space="0" w:color="auto"/>
        <w:right w:val="none" w:sz="0" w:space="0" w:color="auto"/>
      </w:divBdr>
      <w:divsChild>
        <w:div w:id="1855654514">
          <w:marLeft w:val="547"/>
          <w:marRight w:val="0"/>
          <w:marTop w:val="0"/>
          <w:marBottom w:val="0"/>
          <w:divBdr>
            <w:top w:val="none" w:sz="0" w:space="0" w:color="auto"/>
            <w:left w:val="none" w:sz="0" w:space="0" w:color="auto"/>
            <w:bottom w:val="none" w:sz="0" w:space="0" w:color="auto"/>
            <w:right w:val="none" w:sz="0" w:space="0" w:color="auto"/>
          </w:divBdr>
        </w:div>
        <w:div w:id="150560205">
          <w:marLeft w:val="547"/>
          <w:marRight w:val="0"/>
          <w:marTop w:val="0"/>
          <w:marBottom w:val="0"/>
          <w:divBdr>
            <w:top w:val="none" w:sz="0" w:space="0" w:color="auto"/>
            <w:left w:val="none" w:sz="0" w:space="0" w:color="auto"/>
            <w:bottom w:val="none" w:sz="0" w:space="0" w:color="auto"/>
            <w:right w:val="none" w:sz="0" w:space="0" w:color="auto"/>
          </w:divBdr>
        </w:div>
        <w:div w:id="307442260">
          <w:marLeft w:val="547"/>
          <w:marRight w:val="0"/>
          <w:marTop w:val="0"/>
          <w:marBottom w:val="0"/>
          <w:divBdr>
            <w:top w:val="none" w:sz="0" w:space="0" w:color="auto"/>
            <w:left w:val="none" w:sz="0" w:space="0" w:color="auto"/>
            <w:bottom w:val="none" w:sz="0" w:space="0" w:color="auto"/>
            <w:right w:val="none" w:sz="0" w:space="0" w:color="auto"/>
          </w:divBdr>
        </w:div>
        <w:div w:id="915938014">
          <w:marLeft w:val="547"/>
          <w:marRight w:val="0"/>
          <w:marTop w:val="0"/>
          <w:marBottom w:val="0"/>
          <w:divBdr>
            <w:top w:val="none" w:sz="0" w:space="0" w:color="auto"/>
            <w:left w:val="none" w:sz="0" w:space="0" w:color="auto"/>
            <w:bottom w:val="none" w:sz="0" w:space="0" w:color="auto"/>
            <w:right w:val="none" w:sz="0" w:space="0" w:color="auto"/>
          </w:divBdr>
        </w:div>
        <w:div w:id="334768764">
          <w:marLeft w:val="547"/>
          <w:marRight w:val="0"/>
          <w:marTop w:val="0"/>
          <w:marBottom w:val="0"/>
          <w:divBdr>
            <w:top w:val="none" w:sz="0" w:space="0" w:color="auto"/>
            <w:left w:val="none" w:sz="0" w:space="0" w:color="auto"/>
            <w:bottom w:val="none" w:sz="0" w:space="0" w:color="auto"/>
            <w:right w:val="none" w:sz="0" w:space="0" w:color="auto"/>
          </w:divBdr>
        </w:div>
      </w:divsChild>
    </w:div>
    <w:div w:id="2142260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6.jpg"/><Relationship Id="rId39" Type="http://schemas.openxmlformats.org/officeDocument/2006/relationships/image" Target="media/image16.png"/><Relationship Id="rId21" Type="http://schemas.openxmlformats.org/officeDocument/2006/relationships/hyperlink" Target="https://www.cnet.com/tech/mobile/google-translate-for-android-adds-ocr/" TargetMode="External"/><Relationship Id="rId34" Type="http://schemas.openxmlformats.org/officeDocument/2006/relationships/hyperlink" Target="https://paperswithcode.com/paper/easter2-0-improving-convolutional-models-for" TargetMode="External"/><Relationship Id="rId42" Type="http://schemas.openxmlformats.org/officeDocument/2006/relationships/image" Target="media/image18.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jpeg"/><Relationship Id="rId68" Type="http://schemas.openxmlformats.org/officeDocument/2006/relationships/image" Target="media/image43.jpeg"/><Relationship Id="rId76" Type="http://schemas.openxmlformats.org/officeDocument/2006/relationships/image" Target="media/image51.jpe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diagramQuickStyle" Target="diagrams/quickStyle2.xml"/><Relationship Id="rId29" Type="http://schemas.openxmlformats.org/officeDocument/2006/relationships/image" Target="media/image9.png"/><Relationship Id="rId11" Type="http://schemas.openxmlformats.org/officeDocument/2006/relationships/diagramQuickStyle" Target="diagrams/quickStyle1.xml"/><Relationship Id="rId24" Type="http://schemas.openxmlformats.org/officeDocument/2006/relationships/hyperlink" Target="https://www.cambridgeinternational.org/exam-administration/results/marking-and-grading/" TargetMode="External"/><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image" Target="media/image33.png"/><Relationship Id="rId66" Type="http://schemas.openxmlformats.org/officeDocument/2006/relationships/image" Target="media/image41.jpeg"/><Relationship Id="rId74" Type="http://schemas.openxmlformats.org/officeDocument/2006/relationships/image" Target="media/image49.jpeg"/><Relationship Id="rId79" Type="http://schemas.openxmlformats.org/officeDocument/2006/relationships/image" Target="media/image54.gif"/><Relationship Id="rId5" Type="http://schemas.openxmlformats.org/officeDocument/2006/relationships/webSettings" Target="webSettings.xml"/><Relationship Id="rId61" Type="http://schemas.openxmlformats.org/officeDocument/2006/relationships/image" Target="media/image36.jpeg"/><Relationship Id="rId82" Type="http://schemas.openxmlformats.org/officeDocument/2006/relationships/fontTable" Target="fontTable.xml"/><Relationship Id="rId10" Type="http://schemas.openxmlformats.org/officeDocument/2006/relationships/diagramLayout" Target="diagrams/layout1.xml"/><Relationship Id="rId19"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hyperlink" Target="https://www.kaggle.com/datasets/crawford/emnist?select=emnist-letters-mapping.txt" TargetMode="Externa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jpeg"/><Relationship Id="rId73" Type="http://schemas.openxmlformats.org/officeDocument/2006/relationships/image" Target="media/image48.png"/><Relationship Id="rId78" Type="http://schemas.openxmlformats.org/officeDocument/2006/relationships/image" Target="media/image53.jpe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4.jpg"/><Relationship Id="rId27" Type="http://schemas.openxmlformats.org/officeDocument/2006/relationships/image" Target="media/image7.jp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jpeg"/><Relationship Id="rId77" Type="http://schemas.openxmlformats.org/officeDocument/2006/relationships/image" Target="media/image52.jpe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jpe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hyperlink" Target="https://anyline.com/news/city-parking-stadtwerke-muenchen/" TargetMode="External"/><Relationship Id="rId33" Type="http://schemas.openxmlformats.org/officeDocument/2006/relationships/image" Target="media/image13.png"/><Relationship Id="rId38" Type="http://schemas.openxmlformats.org/officeDocument/2006/relationships/hyperlink" Target="https://www.academia.edu/download/47097399/D017222226.pdf" TargetMode="Externa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jpeg"/><Relationship Id="rId20" Type="http://schemas.openxmlformats.org/officeDocument/2006/relationships/image" Target="media/image3.png"/><Relationship Id="rId41" Type="http://schemas.openxmlformats.org/officeDocument/2006/relationships/hyperlink" Target="https://www.academia.edu/26823845/Handwritten_Character_Recognition_A_Comprehensive_Review_on_Geometrical_Analysis?from=cover_page" TargetMode="External"/><Relationship Id="rId54" Type="http://schemas.openxmlformats.org/officeDocument/2006/relationships/image" Target="media/image29.png"/><Relationship Id="rId62" Type="http://schemas.openxmlformats.org/officeDocument/2006/relationships/image" Target="media/image37.jpeg"/><Relationship Id="rId70" Type="http://schemas.openxmlformats.org/officeDocument/2006/relationships/image" Target="media/image45.png"/><Relationship Id="rId75" Type="http://schemas.openxmlformats.org/officeDocument/2006/relationships/image" Target="media/image50.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2.xml"/><Relationship Id="rId23" Type="http://schemas.openxmlformats.org/officeDocument/2006/relationships/image" Target="media/image5.jpg"/><Relationship Id="rId28" Type="http://schemas.openxmlformats.org/officeDocument/2006/relationships/image" Target="media/image8.jpg"/><Relationship Id="rId36" Type="http://schemas.openxmlformats.org/officeDocument/2006/relationships/hyperlink" Target="http://www.ijmlc.org/papers/137-L0022.pdf" TargetMode="External"/><Relationship Id="rId49" Type="http://schemas.openxmlformats.org/officeDocument/2006/relationships/image" Target="media/image24.png"/><Relationship Id="rId57"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BR\AppData\Local\Microsoft\Office\16.0\DTS\en-US%7b6E03D9FD-C079-4BBA-8A01-8C2F183AF181%7d\%7b3F8DC4DE-0EAC-41D9-B304-664DB4A97997%7dtf16392850_win32.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7CCEFD-E5F0-4428-B828-79592E2FF2C4}" type="doc">
      <dgm:prSet loTypeId="urn:microsoft.com/office/officeart/2011/layout/TabList" loCatId="list" qsTypeId="urn:microsoft.com/office/officeart/2005/8/quickstyle/3d4" qsCatId="3D" csTypeId="urn:microsoft.com/office/officeart/2005/8/colors/accent1_2" csCatId="accent1" phldr="1"/>
      <dgm:spPr/>
      <dgm:t>
        <a:bodyPr/>
        <a:lstStyle/>
        <a:p>
          <a:endParaRPr lang="en-US"/>
        </a:p>
      </dgm:t>
    </dgm:pt>
    <dgm:pt modelId="{A7890A91-418C-4B91-A380-C1F4AB8ACDFF}">
      <dgm:prSet phldrT="[Text]" custT="1"/>
      <dgm:spPr/>
      <dgm:t>
        <a:bodyPr/>
        <a:lstStyle/>
        <a:p>
          <a:r>
            <a:rPr lang="en-US" sz="1400" b="1">
              <a:latin typeface="Lucida Bright" panose="02040602050505020304" pitchFamily="18" charset="0"/>
            </a:rPr>
            <a:t>Idea</a:t>
          </a:r>
        </a:p>
      </dgm:t>
    </dgm:pt>
    <dgm:pt modelId="{426B2E28-1C33-4BF0-9535-42364340D2BC}" type="parTrans" cxnId="{E5340047-2D2D-4836-9B8B-259FB87C1EE3}">
      <dgm:prSet/>
      <dgm:spPr/>
      <dgm:t>
        <a:bodyPr/>
        <a:lstStyle/>
        <a:p>
          <a:endParaRPr lang="en-US"/>
        </a:p>
      </dgm:t>
    </dgm:pt>
    <dgm:pt modelId="{CD1A7627-9CF4-4421-BB6E-739C460F156A}" type="sibTrans" cxnId="{E5340047-2D2D-4836-9B8B-259FB87C1EE3}">
      <dgm:prSet/>
      <dgm:spPr/>
      <dgm:t>
        <a:bodyPr/>
        <a:lstStyle/>
        <a:p>
          <a:endParaRPr lang="en-US"/>
        </a:p>
      </dgm:t>
    </dgm:pt>
    <dgm:pt modelId="{92A12296-9DB9-49A9-AA96-08C725E83CB8}">
      <dgm:prSet phldrT="[Text]" custT="1"/>
      <dgm:spPr/>
      <dgm:t>
        <a:bodyPr/>
        <a:lstStyle/>
        <a:p>
          <a:r>
            <a:rPr lang="en-US" sz="1400" b="1">
              <a:latin typeface="Lucida Bright" panose="02040602050505020304" pitchFamily="18" charset="0"/>
            </a:rPr>
            <a:t>Main functionalities</a:t>
          </a:r>
        </a:p>
      </dgm:t>
    </dgm:pt>
    <dgm:pt modelId="{75E1CE54-337B-439A-8D54-8349DDEB93B2}" type="parTrans" cxnId="{D1D5ADA0-5E06-479B-81D6-2A5117451964}">
      <dgm:prSet/>
      <dgm:spPr/>
      <dgm:t>
        <a:bodyPr/>
        <a:lstStyle/>
        <a:p>
          <a:endParaRPr lang="en-US"/>
        </a:p>
      </dgm:t>
    </dgm:pt>
    <dgm:pt modelId="{133309F9-5A28-47DF-A2EE-48C5DAF589EB}" type="sibTrans" cxnId="{D1D5ADA0-5E06-479B-81D6-2A5117451964}">
      <dgm:prSet/>
      <dgm:spPr/>
      <dgm:t>
        <a:bodyPr/>
        <a:lstStyle/>
        <a:p>
          <a:endParaRPr lang="en-US"/>
        </a:p>
      </dgm:t>
    </dgm:pt>
    <dgm:pt modelId="{BDF7E765-8678-4116-AEBD-4E0C10251DFD}">
      <dgm:prSet phldrT="[Text]"/>
      <dgm:spPr/>
      <dgm:t>
        <a:bodyPr/>
        <a:lstStyle/>
        <a:p>
          <a:r>
            <a:rPr lang="en-US"/>
            <a:t> </a:t>
          </a:r>
        </a:p>
      </dgm:t>
    </dgm:pt>
    <dgm:pt modelId="{33223964-2C7D-4127-BA49-7C5AE405FF05}" type="parTrans" cxnId="{6A99FE63-478A-4FBC-9777-54BFD9B8E96D}">
      <dgm:prSet/>
      <dgm:spPr/>
      <dgm:t>
        <a:bodyPr/>
        <a:lstStyle/>
        <a:p>
          <a:endParaRPr lang="en-US"/>
        </a:p>
      </dgm:t>
    </dgm:pt>
    <dgm:pt modelId="{1186AFF1-BCF8-43F4-A266-EB0FF728F826}" type="sibTrans" cxnId="{6A99FE63-478A-4FBC-9777-54BFD9B8E96D}">
      <dgm:prSet/>
      <dgm:spPr/>
      <dgm:t>
        <a:bodyPr/>
        <a:lstStyle/>
        <a:p>
          <a:endParaRPr lang="en-US"/>
        </a:p>
      </dgm:t>
    </dgm:pt>
    <dgm:pt modelId="{BAE79255-B738-4886-AE51-B4A44BBAB325}">
      <dgm:prSet phldrT="[Text]" custT="1"/>
      <dgm:spPr/>
      <dgm:t>
        <a:bodyPr/>
        <a:lstStyle/>
        <a:p>
          <a:r>
            <a:rPr lang="en-US" sz="1200" b="0"/>
            <a:t>Pre-processing</a:t>
          </a:r>
        </a:p>
      </dgm:t>
    </dgm:pt>
    <dgm:pt modelId="{4B709E5E-81EE-4263-BC37-717425B72057}" type="parTrans" cxnId="{46EEC26E-DB87-4058-A61A-79B704C83F8E}">
      <dgm:prSet/>
      <dgm:spPr/>
      <dgm:t>
        <a:bodyPr/>
        <a:lstStyle/>
        <a:p>
          <a:endParaRPr lang="en-US"/>
        </a:p>
      </dgm:t>
    </dgm:pt>
    <dgm:pt modelId="{DA9E4CBF-211F-4598-AD76-712BAA2116BA}" type="sibTrans" cxnId="{46EEC26E-DB87-4058-A61A-79B704C83F8E}">
      <dgm:prSet/>
      <dgm:spPr/>
      <dgm:t>
        <a:bodyPr/>
        <a:lstStyle/>
        <a:p>
          <a:endParaRPr lang="en-US"/>
        </a:p>
      </dgm:t>
    </dgm:pt>
    <dgm:pt modelId="{2414D1CF-095A-47DF-9332-BA5080428727}">
      <dgm:prSet phldrT="[Text]" custT="1"/>
      <dgm:spPr/>
      <dgm:t>
        <a:bodyPr/>
        <a:lstStyle/>
        <a:p>
          <a:r>
            <a:rPr lang="en-US" sz="1400" b="1">
              <a:latin typeface="Lucida Bright" panose="02040602050505020304" pitchFamily="18" charset="0"/>
            </a:rPr>
            <a:t>Applications</a:t>
          </a:r>
        </a:p>
      </dgm:t>
    </dgm:pt>
    <dgm:pt modelId="{ED8CA4BB-B1F6-4C8E-8797-9879500F45AD}" type="parTrans" cxnId="{1B27F4BC-BCC4-42F8-862A-BD5A9BF7EDB1}">
      <dgm:prSet/>
      <dgm:spPr/>
      <dgm:t>
        <a:bodyPr/>
        <a:lstStyle/>
        <a:p>
          <a:endParaRPr lang="en-US"/>
        </a:p>
      </dgm:t>
    </dgm:pt>
    <dgm:pt modelId="{4F17B9EE-C91D-45E6-9E0D-5B4D069C46F6}" type="sibTrans" cxnId="{1B27F4BC-BCC4-42F8-862A-BD5A9BF7EDB1}">
      <dgm:prSet/>
      <dgm:spPr/>
      <dgm:t>
        <a:bodyPr/>
        <a:lstStyle/>
        <a:p>
          <a:endParaRPr lang="en-US"/>
        </a:p>
      </dgm:t>
    </dgm:pt>
    <dgm:pt modelId="{A8480636-DE19-4963-AD97-2381D9AF0DD3}">
      <dgm:prSet phldrT="[Text]"/>
      <dgm:spPr/>
      <dgm:t>
        <a:bodyPr/>
        <a:lstStyle/>
        <a:p>
          <a:endParaRPr lang="en-US"/>
        </a:p>
      </dgm:t>
    </dgm:pt>
    <dgm:pt modelId="{A45E37ED-C9AA-4500-82D5-48A8BBACB418}" type="parTrans" cxnId="{4983D0EA-8907-40F0-BE28-DF15887649D7}">
      <dgm:prSet/>
      <dgm:spPr/>
      <dgm:t>
        <a:bodyPr/>
        <a:lstStyle/>
        <a:p>
          <a:endParaRPr lang="en-US"/>
        </a:p>
      </dgm:t>
    </dgm:pt>
    <dgm:pt modelId="{12131E1A-BA3F-454F-9D22-B604FDBE7D1A}" type="sibTrans" cxnId="{4983D0EA-8907-40F0-BE28-DF15887649D7}">
      <dgm:prSet/>
      <dgm:spPr/>
      <dgm:t>
        <a:bodyPr/>
        <a:lstStyle/>
        <a:p>
          <a:endParaRPr lang="en-US"/>
        </a:p>
      </dgm:t>
    </dgm:pt>
    <dgm:pt modelId="{FC4B8F55-CB47-421E-A8B4-B4BF11048434}">
      <dgm:prSet phldrT="[Text]" custT="1"/>
      <dgm:spPr/>
      <dgm:t>
        <a:bodyPr/>
        <a:lstStyle/>
        <a:p>
          <a:r>
            <a:rPr lang="en-US" sz="1200"/>
            <a:t>First paper</a:t>
          </a:r>
        </a:p>
      </dgm:t>
    </dgm:pt>
    <dgm:pt modelId="{CA323C08-2FD0-4E26-A6F8-D8382D9CA4EB}" type="parTrans" cxnId="{21E6E1C0-840D-4D31-A5DC-B7FD85E28805}">
      <dgm:prSet/>
      <dgm:spPr/>
      <dgm:t>
        <a:bodyPr/>
        <a:lstStyle/>
        <a:p>
          <a:endParaRPr lang="en-US"/>
        </a:p>
      </dgm:t>
    </dgm:pt>
    <dgm:pt modelId="{CD1131DF-E860-43B5-A50F-7E883F26247A}" type="sibTrans" cxnId="{21E6E1C0-840D-4D31-A5DC-B7FD85E28805}">
      <dgm:prSet/>
      <dgm:spPr/>
      <dgm:t>
        <a:bodyPr/>
        <a:lstStyle/>
        <a:p>
          <a:endParaRPr lang="en-US"/>
        </a:p>
      </dgm:t>
    </dgm:pt>
    <dgm:pt modelId="{EF54F45F-D38A-4FA7-96D8-FD27343D1F18}">
      <dgm:prSet phldrT="[Text]" custT="1"/>
      <dgm:spPr/>
      <dgm:t>
        <a:bodyPr/>
        <a:lstStyle/>
        <a:p>
          <a:r>
            <a:rPr lang="en-US" sz="1400" b="1">
              <a:latin typeface="Lucida Bright" panose="02040602050505020304" pitchFamily="18" charset="0"/>
            </a:rPr>
            <a:t>Papers</a:t>
          </a:r>
        </a:p>
      </dgm:t>
    </dgm:pt>
    <dgm:pt modelId="{E0816A8E-5A0A-4369-A0F7-54BC0BBB029C}" type="parTrans" cxnId="{2879CF66-3CE0-46A8-8056-F773A57BC7EF}">
      <dgm:prSet/>
      <dgm:spPr/>
      <dgm:t>
        <a:bodyPr/>
        <a:lstStyle/>
        <a:p>
          <a:endParaRPr lang="en-US"/>
        </a:p>
      </dgm:t>
    </dgm:pt>
    <dgm:pt modelId="{11CBCEA9-297C-4577-930D-68A6322F86BA}" type="sibTrans" cxnId="{2879CF66-3CE0-46A8-8056-F773A57BC7EF}">
      <dgm:prSet/>
      <dgm:spPr/>
      <dgm:t>
        <a:bodyPr/>
        <a:lstStyle/>
        <a:p>
          <a:endParaRPr lang="en-US"/>
        </a:p>
      </dgm:t>
    </dgm:pt>
    <dgm:pt modelId="{2CC9850F-E095-40FC-A2E1-35CD8702FD59}">
      <dgm:prSet phldrT="[Text]"/>
      <dgm:spPr/>
      <dgm:t>
        <a:bodyPr/>
        <a:lstStyle/>
        <a:p>
          <a:endParaRPr lang="en-US" sz="700"/>
        </a:p>
      </dgm:t>
    </dgm:pt>
    <dgm:pt modelId="{4C9177AB-A552-4E1E-AB3B-70839CA54634}" type="parTrans" cxnId="{FB2C7F77-DDC8-43F5-9985-2ABB199EA935}">
      <dgm:prSet/>
      <dgm:spPr/>
      <dgm:t>
        <a:bodyPr/>
        <a:lstStyle/>
        <a:p>
          <a:endParaRPr lang="en-US"/>
        </a:p>
      </dgm:t>
    </dgm:pt>
    <dgm:pt modelId="{D1803727-8D99-4F16-8727-693AADF108EB}" type="sibTrans" cxnId="{FB2C7F77-DDC8-43F5-9985-2ABB199EA935}">
      <dgm:prSet/>
      <dgm:spPr/>
      <dgm:t>
        <a:bodyPr/>
        <a:lstStyle/>
        <a:p>
          <a:endParaRPr lang="en-US"/>
        </a:p>
      </dgm:t>
    </dgm:pt>
    <dgm:pt modelId="{352FED62-544A-4D17-9398-F97916436ECB}">
      <dgm:prSet custT="1"/>
      <dgm:spPr/>
      <dgm:t>
        <a:bodyPr/>
        <a:lstStyle/>
        <a:p>
          <a:r>
            <a:rPr lang="en-US" sz="1200" b="0"/>
            <a:t> what are neural networks</a:t>
          </a:r>
        </a:p>
      </dgm:t>
    </dgm:pt>
    <dgm:pt modelId="{B5E2A5DD-9764-4776-BB65-C56DCFC925D5}" type="parTrans" cxnId="{8F1FB6D0-7443-4085-B02B-0CBF808198D3}">
      <dgm:prSet/>
      <dgm:spPr/>
      <dgm:t>
        <a:bodyPr/>
        <a:lstStyle/>
        <a:p>
          <a:endParaRPr lang="en-US"/>
        </a:p>
      </dgm:t>
    </dgm:pt>
    <dgm:pt modelId="{84DF5E98-7EB0-411C-8ADD-CA9A326E6BCE}" type="sibTrans" cxnId="{8F1FB6D0-7443-4085-B02B-0CBF808198D3}">
      <dgm:prSet/>
      <dgm:spPr/>
      <dgm:t>
        <a:bodyPr/>
        <a:lstStyle/>
        <a:p>
          <a:endParaRPr lang="en-US"/>
        </a:p>
      </dgm:t>
    </dgm:pt>
    <dgm:pt modelId="{6A7E9E17-7502-40D2-84CC-0177E87CA641}">
      <dgm:prSet custT="1"/>
      <dgm:spPr/>
      <dgm:t>
        <a:bodyPr/>
        <a:lstStyle/>
        <a:p>
          <a:r>
            <a:rPr lang="en-US" sz="1400" b="1"/>
            <a:t>Dataset</a:t>
          </a:r>
        </a:p>
      </dgm:t>
    </dgm:pt>
    <dgm:pt modelId="{660C3F9F-9219-466E-833B-F28CF3F21401}" type="parTrans" cxnId="{24A5DCE1-6FEB-49FD-9759-B8D93D9BA557}">
      <dgm:prSet/>
      <dgm:spPr/>
      <dgm:t>
        <a:bodyPr/>
        <a:lstStyle/>
        <a:p>
          <a:endParaRPr lang="en-US"/>
        </a:p>
      </dgm:t>
    </dgm:pt>
    <dgm:pt modelId="{C8BDD7A7-FC32-4066-81CC-DEE226DC3691}" type="sibTrans" cxnId="{24A5DCE1-6FEB-49FD-9759-B8D93D9BA557}">
      <dgm:prSet/>
      <dgm:spPr/>
      <dgm:t>
        <a:bodyPr/>
        <a:lstStyle/>
        <a:p>
          <a:endParaRPr lang="en-US"/>
        </a:p>
      </dgm:t>
    </dgm:pt>
    <dgm:pt modelId="{2A2E88AC-CEB2-489D-AC8C-BDD68E8B5140}">
      <dgm:prSet/>
      <dgm:spPr/>
      <dgm:t>
        <a:bodyPr/>
        <a:lstStyle/>
        <a:p>
          <a:endParaRPr lang="en-US"/>
        </a:p>
      </dgm:t>
    </dgm:pt>
    <dgm:pt modelId="{AB15A3C7-451F-49C9-A9D8-BA614E7AB450}" type="parTrans" cxnId="{BE59802E-0314-4DF9-B9C3-9EF85A842DA1}">
      <dgm:prSet/>
      <dgm:spPr/>
      <dgm:t>
        <a:bodyPr/>
        <a:lstStyle/>
        <a:p>
          <a:endParaRPr lang="en-US"/>
        </a:p>
      </dgm:t>
    </dgm:pt>
    <dgm:pt modelId="{3B9C85A3-05D0-4F2D-89FE-B3567309B4A3}" type="sibTrans" cxnId="{BE59802E-0314-4DF9-B9C3-9EF85A842DA1}">
      <dgm:prSet/>
      <dgm:spPr/>
      <dgm:t>
        <a:bodyPr/>
        <a:lstStyle/>
        <a:p>
          <a:endParaRPr lang="en-US"/>
        </a:p>
      </dgm:t>
    </dgm:pt>
    <dgm:pt modelId="{451BD2A3-F26F-4BDE-A29A-13BB0A253D23}">
      <dgm:prSet/>
      <dgm:spPr/>
      <dgm:t>
        <a:bodyPr/>
        <a:lstStyle/>
        <a:p>
          <a:r>
            <a:rPr lang="en-US"/>
            <a:t>Train</a:t>
          </a:r>
        </a:p>
      </dgm:t>
    </dgm:pt>
    <dgm:pt modelId="{81505F9F-C587-4E79-BB31-AE7DCA22AF1D}" type="parTrans" cxnId="{F9A0A69A-188E-4B0D-B81B-6B8B815EAC06}">
      <dgm:prSet/>
      <dgm:spPr/>
      <dgm:t>
        <a:bodyPr/>
        <a:lstStyle/>
        <a:p>
          <a:endParaRPr lang="en-US"/>
        </a:p>
      </dgm:t>
    </dgm:pt>
    <dgm:pt modelId="{1DDCFB50-7A70-45D0-A659-D92BC99D806F}" type="sibTrans" cxnId="{F9A0A69A-188E-4B0D-B81B-6B8B815EAC06}">
      <dgm:prSet/>
      <dgm:spPr/>
      <dgm:t>
        <a:bodyPr/>
        <a:lstStyle/>
        <a:p>
          <a:endParaRPr lang="en-US"/>
        </a:p>
      </dgm:t>
    </dgm:pt>
    <dgm:pt modelId="{1AB53776-F684-49A7-AAA2-EF0E5B79E23C}">
      <dgm:prSet custT="1"/>
      <dgm:spPr/>
      <dgm:t>
        <a:bodyPr/>
        <a:lstStyle/>
        <a:p>
          <a:r>
            <a:rPr lang="en-US" sz="1400" b="1"/>
            <a:t>Details of the algorithm</a:t>
          </a:r>
        </a:p>
      </dgm:t>
    </dgm:pt>
    <dgm:pt modelId="{92457627-C46A-40AB-91CD-5B22C9FD5AD8}" type="parTrans" cxnId="{2FFF5CB0-B44C-4212-A85E-417D835DAE22}">
      <dgm:prSet/>
      <dgm:spPr/>
      <dgm:t>
        <a:bodyPr/>
        <a:lstStyle/>
        <a:p>
          <a:endParaRPr lang="en-US"/>
        </a:p>
      </dgm:t>
    </dgm:pt>
    <dgm:pt modelId="{CFF662AF-08C9-4D27-BE0F-13CE0BF49BC7}" type="sibTrans" cxnId="{2FFF5CB0-B44C-4212-A85E-417D835DAE22}">
      <dgm:prSet/>
      <dgm:spPr/>
      <dgm:t>
        <a:bodyPr/>
        <a:lstStyle/>
        <a:p>
          <a:endParaRPr lang="en-US"/>
        </a:p>
      </dgm:t>
    </dgm:pt>
    <dgm:pt modelId="{4521BD7E-CCF0-40C8-AFEE-F10C8AB4D6A2}">
      <dgm:prSet/>
      <dgm:spPr/>
      <dgm:t>
        <a:bodyPr/>
        <a:lstStyle/>
        <a:p>
          <a:endParaRPr lang="en-US"/>
        </a:p>
      </dgm:t>
    </dgm:pt>
    <dgm:pt modelId="{E5483324-3B53-4E2B-827B-A7237D00E46F}" type="parTrans" cxnId="{C7368479-9D59-482F-8C97-4A76CE2CE843}">
      <dgm:prSet/>
      <dgm:spPr/>
      <dgm:t>
        <a:bodyPr/>
        <a:lstStyle/>
        <a:p>
          <a:endParaRPr lang="en-US"/>
        </a:p>
      </dgm:t>
    </dgm:pt>
    <dgm:pt modelId="{C30C1973-CFAD-4016-8381-B5FA2A116436}" type="sibTrans" cxnId="{C7368479-9D59-482F-8C97-4A76CE2CE843}">
      <dgm:prSet/>
      <dgm:spPr/>
      <dgm:t>
        <a:bodyPr/>
        <a:lstStyle/>
        <a:p>
          <a:endParaRPr lang="en-US"/>
        </a:p>
      </dgm:t>
    </dgm:pt>
    <dgm:pt modelId="{0AAE30B5-9260-422E-8D86-DB8D47ABC66A}">
      <dgm:prSet phldrT="[Text]"/>
      <dgm:spPr/>
      <dgm:t>
        <a:bodyPr/>
        <a:lstStyle/>
        <a:p>
          <a:r>
            <a:rPr lang="en-US" b="0"/>
            <a:t>Optical Character Recognition (OCR)</a:t>
          </a:r>
        </a:p>
      </dgm:t>
    </dgm:pt>
    <dgm:pt modelId="{926375C7-1B72-466F-8736-E005F111DD8F}" type="sibTrans" cxnId="{5F7D71BE-6061-4973-97B7-62538D2A2C08}">
      <dgm:prSet/>
      <dgm:spPr/>
      <dgm:t>
        <a:bodyPr/>
        <a:lstStyle/>
        <a:p>
          <a:endParaRPr lang="en-US"/>
        </a:p>
      </dgm:t>
    </dgm:pt>
    <dgm:pt modelId="{FF5F2C84-C27F-4840-B7AB-FDCACEC86EFE}" type="parTrans" cxnId="{5F7D71BE-6061-4973-97B7-62538D2A2C08}">
      <dgm:prSet/>
      <dgm:spPr/>
      <dgm:t>
        <a:bodyPr/>
        <a:lstStyle/>
        <a:p>
          <a:endParaRPr lang="en-US"/>
        </a:p>
      </dgm:t>
    </dgm:pt>
    <dgm:pt modelId="{C5B851FB-114E-488B-8BE3-CDB31431CE3C}">
      <dgm:prSet phldrT="[Text]"/>
      <dgm:spPr/>
      <dgm:t>
        <a:bodyPr/>
        <a:lstStyle/>
        <a:p>
          <a:endParaRPr lang="en-US"/>
        </a:p>
      </dgm:t>
    </dgm:pt>
    <dgm:pt modelId="{5DD61718-00DB-4E60-B8C1-19F6B3974FB5}" type="parTrans" cxnId="{A5220819-A106-4B5C-A686-51318E8B1599}">
      <dgm:prSet/>
      <dgm:spPr/>
      <dgm:t>
        <a:bodyPr/>
        <a:lstStyle/>
        <a:p>
          <a:endParaRPr lang="en-US"/>
        </a:p>
      </dgm:t>
    </dgm:pt>
    <dgm:pt modelId="{08C2FDAD-32B1-4E9A-9454-1CBC6D5A6DA4}" type="sibTrans" cxnId="{A5220819-A106-4B5C-A686-51318E8B1599}">
      <dgm:prSet/>
      <dgm:spPr/>
      <dgm:t>
        <a:bodyPr/>
        <a:lstStyle/>
        <a:p>
          <a:endParaRPr lang="en-US"/>
        </a:p>
      </dgm:t>
    </dgm:pt>
    <dgm:pt modelId="{7F2AF171-0307-45CC-BC7C-3A9F7BA40463}">
      <dgm:prSet phldrT="[Text]" custT="1"/>
      <dgm:spPr/>
      <dgm:t>
        <a:bodyPr/>
        <a:lstStyle/>
        <a:p>
          <a:r>
            <a:rPr lang="en-US" sz="1200" b="0"/>
            <a:t>Image source</a:t>
          </a:r>
        </a:p>
      </dgm:t>
    </dgm:pt>
    <dgm:pt modelId="{1E03F833-353E-411A-B8B1-CD04F7C33AC4}" type="parTrans" cxnId="{57A2F961-D22C-43D9-8F44-82377695A2BE}">
      <dgm:prSet/>
      <dgm:spPr/>
      <dgm:t>
        <a:bodyPr/>
        <a:lstStyle/>
        <a:p>
          <a:endParaRPr lang="en-US"/>
        </a:p>
      </dgm:t>
    </dgm:pt>
    <dgm:pt modelId="{B087E13D-34F2-4C21-9F8E-937419D15EEC}" type="sibTrans" cxnId="{57A2F961-D22C-43D9-8F44-82377695A2BE}">
      <dgm:prSet/>
      <dgm:spPr/>
      <dgm:t>
        <a:bodyPr/>
        <a:lstStyle/>
        <a:p>
          <a:endParaRPr lang="en-US"/>
        </a:p>
      </dgm:t>
    </dgm:pt>
    <dgm:pt modelId="{F2D2C556-A4C2-4189-94E3-7268105845AF}">
      <dgm:prSet phldrT="[Text]" custT="1"/>
      <dgm:spPr/>
      <dgm:t>
        <a:bodyPr/>
        <a:lstStyle/>
        <a:p>
          <a:r>
            <a:rPr lang="en-US" sz="1200" b="0"/>
            <a:t>segmentation</a:t>
          </a:r>
        </a:p>
      </dgm:t>
    </dgm:pt>
    <dgm:pt modelId="{613F8A36-02B2-411F-A132-CF97EEA3572F}" type="parTrans" cxnId="{24097768-9D34-4C8A-988B-045A0092F84E}">
      <dgm:prSet/>
      <dgm:spPr/>
      <dgm:t>
        <a:bodyPr/>
        <a:lstStyle/>
        <a:p>
          <a:endParaRPr lang="en-US"/>
        </a:p>
      </dgm:t>
    </dgm:pt>
    <dgm:pt modelId="{C9E0A327-0C73-47BC-ACEC-5E584C31C65D}" type="sibTrans" cxnId="{24097768-9D34-4C8A-988B-045A0092F84E}">
      <dgm:prSet/>
      <dgm:spPr/>
      <dgm:t>
        <a:bodyPr/>
        <a:lstStyle/>
        <a:p>
          <a:endParaRPr lang="en-US"/>
        </a:p>
      </dgm:t>
    </dgm:pt>
    <dgm:pt modelId="{ECB5F346-D2DD-45D7-A7DC-8EE1BC9ECC66}">
      <dgm:prSet phldrT="[Text]" custT="1"/>
      <dgm:spPr/>
      <dgm:t>
        <a:bodyPr/>
        <a:lstStyle/>
        <a:p>
          <a:r>
            <a:rPr lang="en-US" sz="1200" b="0"/>
            <a:t>Feature extraction</a:t>
          </a:r>
        </a:p>
      </dgm:t>
    </dgm:pt>
    <dgm:pt modelId="{7391C8A4-4D8B-4B54-851B-6D498B9318F8}" type="parTrans" cxnId="{D75FBE4B-DFB3-4FC9-9CE9-407D1710ED27}">
      <dgm:prSet/>
      <dgm:spPr/>
      <dgm:t>
        <a:bodyPr/>
        <a:lstStyle/>
        <a:p>
          <a:endParaRPr lang="en-US"/>
        </a:p>
      </dgm:t>
    </dgm:pt>
    <dgm:pt modelId="{A4533DDF-73C3-4711-8ACD-47E5111D42ED}" type="sibTrans" cxnId="{D75FBE4B-DFB3-4FC9-9CE9-407D1710ED27}">
      <dgm:prSet/>
      <dgm:spPr/>
      <dgm:t>
        <a:bodyPr/>
        <a:lstStyle/>
        <a:p>
          <a:endParaRPr lang="en-US"/>
        </a:p>
      </dgm:t>
    </dgm:pt>
    <dgm:pt modelId="{13736DD2-F180-4367-96F1-1DF5DE41DBD2}">
      <dgm:prSet phldrT="[Text]" custT="1"/>
      <dgm:spPr/>
      <dgm:t>
        <a:bodyPr/>
        <a:lstStyle/>
        <a:p>
          <a:r>
            <a:rPr lang="en-US" sz="1200" b="0"/>
            <a:t>Classification</a:t>
          </a:r>
        </a:p>
      </dgm:t>
    </dgm:pt>
    <dgm:pt modelId="{C5C401B1-D744-49B5-ACBA-83CF6314FDF0}" type="parTrans" cxnId="{A3218B6E-369E-4461-B36F-F869E5941314}">
      <dgm:prSet/>
      <dgm:spPr/>
      <dgm:t>
        <a:bodyPr/>
        <a:lstStyle/>
        <a:p>
          <a:endParaRPr lang="en-US"/>
        </a:p>
      </dgm:t>
    </dgm:pt>
    <dgm:pt modelId="{6A32EEFB-CF8C-4077-AB35-BFF3241E547B}" type="sibTrans" cxnId="{A3218B6E-369E-4461-B36F-F869E5941314}">
      <dgm:prSet/>
      <dgm:spPr/>
      <dgm:t>
        <a:bodyPr/>
        <a:lstStyle/>
        <a:p>
          <a:endParaRPr lang="en-US"/>
        </a:p>
      </dgm:t>
    </dgm:pt>
    <dgm:pt modelId="{F475E135-45DB-43E6-996C-CAA41F0BBA2D}">
      <dgm:prSet phldrT="[Text]"/>
      <dgm:spPr/>
      <dgm:t>
        <a:bodyPr/>
        <a:lstStyle/>
        <a:p>
          <a:endParaRPr lang="en-US"/>
        </a:p>
      </dgm:t>
    </dgm:pt>
    <dgm:pt modelId="{991FEFE0-2838-4A2E-9500-BDE0EE9AD228}" type="parTrans" cxnId="{FA497F80-0378-4B57-AFB7-029C035EF083}">
      <dgm:prSet/>
      <dgm:spPr/>
      <dgm:t>
        <a:bodyPr/>
        <a:lstStyle/>
        <a:p>
          <a:endParaRPr lang="en-US"/>
        </a:p>
      </dgm:t>
    </dgm:pt>
    <dgm:pt modelId="{54F4A78D-B487-4508-9753-BF8614B0B136}" type="sibTrans" cxnId="{FA497F80-0378-4B57-AFB7-029C035EF083}">
      <dgm:prSet/>
      <dgm:spPr/>
      <dgm:t>
        <a:bodyPr/>
        <a:lstStyle/>
        <a:p>
          <a:endParaRPr lang="en-US"/>
        </a:p>
      </dgm:t>
    </dgm:pt>
    <dgm:pt modelId="{52537495-2DB8-4E20-A740-256400A1A461}">
      <dgm:prSet phldrT="[Text]" custT="1"/>
      <dgm:spPr/>
      <dgm:t>
        <a:bodyPr/>
        <a:lstStyle/>
        <a:p>
          <a:r>
            <a:rPr lang="en-US" sz="1000" b="0"/>
            <a:t>   </a:t>
          </a:r>
          <a:r>
            <a:rPr lang="en-US" sz="1200" b="0"/>
            <a:t>Google Translate</a:t>
          </a:r>
        </a:p>
      </dgm:t>
    </dgm:pt>
    <dgm:pt modelId="{9713037F-7615-4198-8C5B-CEF1B6A55F46}" type="parTrans" cxnId="{FA602DCE-9399-4E21-9DA9-0547C3CB1A14}">
      <dgm:prSet/>
      <dgm:spPr/>
      <dgm:t>
        <a:bodyPr/>
        <a:lstStyle/>
        <a:p>
          <a:endParaRPr lang="en-US"/>
        </a:p>
      </dgm:t>
    </dgm:pt>
    <dgm:pt modelId="{513A73BC-2A6B-413C-BE60-820611D87797}" type="sibTrans" cxnId="{FA602DCE-9399-4E21-9DA9-0547C3CB1A14}">
      <dgm:prSet/>
      <dgm:spPr/>
      <dgm:t>
        <a:bodyPr/>
        <a:lstStyle/>
        <a:p>
          <a:endParaRPr lang="en-US"/>
        </a:p>
      </dgm:t>
    </dgm:pt>
    <dgm:pt modelId="{A0E83444-05D8-4DFA-873E-570E9458C372}">
      <dgm:prSet phldrT="[Text]" custT="1"/>
      <dgm:spPr/>
      <dgm:t>
        <a:bodyPr/>
        <a:lstStyle/>
        <a:p>
          <a:r>
            <a:rPr lang="en-US" sz="1200" b="0"/>
            <a:t> Cambridge Assessment</a:t>
          </a:r>
        </a:p>
      </dgm:t>
    </dgm:pt>
    <dgm:pt modelId="{6FBEA380-3230-4F18-AC67-3C5D69EAFD04}" type="parTrans" cxnId="{2DB252B6-85AF-4E26-91B8-87FBFD32184B}">
      <dgm:prSet/>
      <dgm:spPr/>
      <dgm:t>
        <a:bodyPr/>
        <a:lstStyle/>
        <a:p>
          <a:endParaRPr lang="en-US"/>
        </a:p>
      </dgm:t>
    </dgm:pt>
    <dgm:pt modelId="{6568798A-242C-4E67-8F19-112A9D0076AA}" type="sibTrans" cxnId="{2DB252B6-85AF-4E26-91B8-87FBFD32184B}">
      <dgm:prSet/>
      <dgm:spPr/>
      <dgm:t>
        <a:bodyPr/>
        <a:lstStyle/>
        <a:p>
          <a:endParaRPr lang="en-US"/>
        </a:p>
      </dgm:t>
    </dgm:pt>
    <dgm:pt modelId="{E895B928-3EFE-448F-B51D-6AB7731FEF64}">
      <dgm:prSet phldrT="[Text]" custT="1"/>
      <dgm:spPr/>
      <dgm:t>
        <a:bodyPr/>
        <a:lstStyle/>
        <a:p>
          <a:r>
            <a:rPr lang="en-US" sz="1200" b="0"/>
            <a:t> Stadtwerke München</a:t>
          </a:r>
        </a:p>
      </dgm:t>
    </dgm:pt>
    <dgm:pt modelId="{1F17CBAF-9EF8-44F3-B2FB-7047FC1D63C5}" type="parTrans" cxnId="{446F86AF-8858-42F3-AF3E-0F7B6EF8C068}">
      <dgm:prSet/>
      <dgm:spPr/>
      <dgm:t>
        <a:bodyPr/>
        <a:lstStyle/>
        <a:p>
          <a:endParaRPr lang="en-US"/>
        </a:p>
      </dgm:t>
    </dgm:pt>
    <dgm:pt modelId="{755EAF3A-23DD-4847-94D2-236312DFB783}" type="sibTrans" cxnId="{446F86AF-8858-42F3-AF3E-0F7B6EF8C068}">
      <dgm:prSet/>
      <dgm:spPr/>
      <dgm:t>
        <a:bodyPr/>
        <a:lstStyle/>
        <a:p>
          <a:endParaRPr lang="en-US"/>
        </a:p>
      </dgm:t>
    </dgm:pt>
    <dgm:pt modelId="{71EFFAFA-1D1F-4160-8FEB-6B417DCF5628}">
      <dgm:prSet phldrT="[Text]" custT="1"/>
      <dgm:spPr/>
      <dgm:t>
        <a:bodyPr/>
        <a:lstStyle/>
        <a:p>
          <a:r>
            <a:rPr lang="en-US" sz="1200" b="0"/>
            <a:t> OCR Applications in Banking</a:t>
          </a:r>
        </a:p>
      </dgm:t>
    </dgm:pt>
    <dgm:pt modelId="{70E03621-D59E-4422-96FB-CE291F098263}" type="parTrans" cxnId="{F42B408D-E8AB-4659-ACC9-FCB00C109A84}">
      <dgm:prSet/>
      <dgm:spPr/>
      <dgm:t>
        <a:bodyPr/>
        <a:lstStyle/>
        <a:p>
          <a:endParaRPr lang="en-US"/>
        </a:p>
      </dgm:t>
    </dgm:pt>
    <dgm:pt modelId="{FEEAD83A-9ABE-40FB-BFDE-16C379382135}" type="sibTrans" cxnId="{F42B408D-E8AB-4659-ACC9-FCB00C109A84}">
      <dgm:prSet/>
      <dgm:spPr/>
      <dgm:t>
        <a:bodyPr/>
        <a:lstStyle/>
        <a:p>
          <a:endParaRPr lang="en-US"/>
        </a:p>
      </dgm:t>
    </dgm:pt>
    <dgm:pt modelId="{E1F56F72-48CC-48D8-A5D1-ACD7408C4923}">
      <dgm:prSet phldrT="[Text]" custT="1"/>
      <dgm:spPr/>
      <dgm:t>
        <a:bodyPr/>
        <a:lstStyle/>
        <a:p>
          <a:r>
            <a:rPr lang="en-US" sz="1200" b="0"/>
            <a:t> OCR Use Cases in Healthcare OCR machine</a:t>
          </a:r>
        </a:p>
      </dgm:t>
    </dgm:pt>
    <dgm:pt modelId="{7E15FD86-D088-4E13-98CC-5BFF5F066AD5}" type="parTrans" cxnId="{40B71216-F6A6-4C8A-95A9-44F496FC123E}">
      <dgm:prSet/>
      <dgm:spPr/>
      <dgm:t>
        <a:bodyPr/>
        <a:lstStyle/>
        <a:p>
          <a:endParaRPr lang="en-US"/>
        </a:p>
      </dgm:t>
    </dgm:pt>
    <dgm:pt modelId="{D9FA30FB-80E6-481B-A9DE-9FA449C3ABB7}" type="sibTrans" cxnId="{40B71216-F6A6-4C8A-95A9-44F496FC123E}">
      <dgm:prSet/>
      <dgm:spPr/>
      <dgm:t>
        <a:bodyPr/>
        <a:lstStyle/>
        <a:p>
          <a:endParaRPr lang="en-US"/>
        </a:p>
      </dgm:t>
    </dgm:pt>
    <dgm:pt modelId="{169836BD-4B8F-4B96-8D4F-5B683EB518D7}">
      <dgm:prSet phldrT="[Text]"/>
      <dgm:spPr/>
      <dgm:t>
        <a:bodyPr/>
        <a:lstStyle/>
        <a:p>
          <a:endParaRPr lang="en-US"/>
        </a:p>
      </dgm:t>
    </dgm:pt>
    <dgm:pt modelId="{636D8F45-4620-47C9-9A2E-F2E7DC1E7A9E}" type="parTrans" cxnId="{A152823E-8C1A-4D29-9DC5-85636CC00481}">
      <dgm:prSet/>
      <dgm:spPr/>
      <dgm:t>
        <a:bodyPr/>
        <a:lstStyle/>
        <a:p>
          <a:endParaRPr lang="en-US"/>
        </a:p>
      </dgm:t>
    </dgm:pt>
    <dgm:pt modelId="{4771B6CC-331E-4AE2-88D9-770F528F01D3}" type="sibTrans" cxnId="{A152823E-8C1A-4D29-9DC5-85636CC00481}">
      <dgm:prSet/>
      <dgm:spPr/>
      <dgm:t>
        <a:bodyPr/>
        <a:lstStyle/>
        <a:p>
          <a:endParaRPr lang="en-US"/>
        </a:p>
      </dgm:t>
    </dgm:pt>
    <dgm:pt modelId="{15AD405B-5AD3-489C-810A-FD80F024660B}">
      <dgm:prSet phldrT="[Text]" custT="1"/>
      <dgm:spPr/>
      <dgm:t>
        <a:bodyPr/>
        <a:lstStyle/>
        <a:p>
          <a:r>
            <a:rPr lang="en-US" sz="1200"/>
            <a:t>Secon paper</a:t>
          </a:r>
        </a:p>
      </dgm:t>
    </dgm:pt>
    <dgm:pt modelId="{D1EF67CB-0C73-4939-AD22-BE1FBB45D2A1}" type="parTrans" cxnId="{5915412B-B93B-4FEF-A5BA-F28642CC7261}">
      <dgm:prSet/>
      <dgm:spPr/>
      <dgm:t>
        <a:bodyPr/>
        <a:lstStyle/>
        <a:p>
          <a:endParaRPr lang="en-US"/>
        </a:p>
      </dgm:t>
    </dgm:pt>
    <dgm:pt modelId="{647ED326-A4F7-460F-AA74-C25092C14C9A}" type="sibTrans" cxnId="{5915412B-B93B-4FEF-A5BA-F28642CC7261}">
      <dgm:prSet/>
      <dgm:spPr/>
      <dgm:t>
        <a:bodyPr/>
        <a:lstStyle/>
        <a:p>
          <a:endParaRPr lang="en-US"/>
        </a:p>
      </dgm:t>
    </dgm:pt>
    <dgm:pt modelId="{BE2C51D4-C461-48D3-8000-3730B585E0E9}">
      <dgm:prSet phldrT="[Text]" custT="1"/>
      <dgm:spPr/>
      <dgm:t>
        <a:bodyPr/>
        <a:lstStyle/>
        <a:p>
          <a:r>
            <a:rPr lang="en-US" sz="1200"/>
            <a:t>Third paper</a:t>
          </a:r>
        </a:p>
      </dgm:t>
    </dgm:pt>
    <dgm:pt modelId="{FD522D87-192C-4920-8DCC-5132010EB52B}" type="parTrans" cxnId="{2EEA3DD6-8929-4ECE-B155-8A69A4D97953}">
      <dgm:prSet/>
      <dgm:spPr/>
      <dgm:t>
        <a:bodyPr/>
        <a:lstStyle/>
        <a:p>
          <a:endParaRPr lang="en-US"/>
        </a:p>
      </dgm:t>
    </dgm:pt>
    <dgm:pt modelId="{1A446717-045D-46CC-A8D8-C8A3FE431F1A}" type="sibTrans" cxnId="{2EEA3DD6-8929-4ECE-B155-8A69A4D97953}">
      <dgm:prSet/>
      <dgm:spPr/>
      <dgm:t>
        <a:bodyPr/>
        <a:lstStyle/>
        <a:p>
          <a:endParaRPr lang="en-US"/>
        </a:p>
      </dgm:t>
    </dgm:pt>
    <dgm:pt modelId="{379443C5-4CE8-4B30-B1C1-F37C2F520A7E}">
      <dgm:prSet phldrT="[Text]" custT="1"/>
      <dgm:spPr/>
      <dgm:t>
        <a:bodyPr/>
        <a:lstStyle/>
        <a:p>
          <a:r>
            <a:rPr lang="en-US" sz="1200"/>
            <a:t>Fourth paper</a:t>
          </a:r>
        </a:p>
      </dgm:t>
    </dgm:pt>
    <dgm:pt modelId="{5E235804-3607-4B15-A226-2B91816F805A}" type="parTrans" cxnId="{2A634041-9913-4459-A25A-3F4BA51FFD3B}">
      <dgm:prSet/>
      <dgm:spPr/>
      <dgm:t>
        <a:bodyPr/>
        <a:lstStyle/>
        <a:p>
          <a:endParaRPr lang="en-US"/>
        </a:p>
      </dgm:t>
    </dgm:pt>
    <dgm:pt modelId="{54D656D1-6252-4783-90EB-083E869F56F8}" type="sibTrans" cxnId="{2A634041-9913-4459-A25A-3F4BA51FFD3B}">
      <dgm:prSet/>
      <dgm:spPr/>
      <dgm:t>
        <a:bodyPr/>
        <a:lstStyle/>
        <a:p>
          <a:endParaRPr lang="en-US"/>
        </a:p>
      </dgm:t>
    </dgm:pt>
    <dgm:pt modelId="{58887216-0A01-4474-B62A-704A84960E03}">
      <dgm:prSet phldrT="[Text]" custT="1"/>
      <dgm:spPr/>
      <dgm:t>
        <a:bodyPr/>
        <a:lstStyle/>
        <a:p>
          <a:r>
            <a:rPr lang="en-US" sz="1200"/>
            <a:t>Fifth paper</a:t>
          </a:r>
        </a:p>
      </dgm:t>
    </dgm:pt>
    <dgm:pt modelId="{145305F4-8728-416E-B338-4D3015F69694}" type="parTrans" cxnId="{EED0AEC4-654B-4F4F-B92C-15921465D801}">
      <dgm:prSet/>
      <dgm:spPr/>
      <dgm:t>
        <a:bodyPr/>
        <a:lstStyle/>
        <a:p>
          <a:endParaRPr lang="en-US"/>
        </a:p>
      </dgm:t>
    </dgm:pt>
    <dgm:pt modelId="{C20B234B-B9F1-41B8-891F-C6158A56F15D}" type="sibTrans" cxnId="{EED0AEC4-654B-4F4F-B92C-15921465D801}">
      <dgm:prSet/>
      <dgm:spPr/>
      <dgm:t>
        <a:bodyPr/>
        <a:lstStyle/>
        <a:p>
          <a:endParaRPr lang="en-US"/>
        </a:p>
      </dgm:t>
    </dgm:pt>
    <dgm:pt modelId="{AE86783F-C92F-48A8-BF78-EB9BB773BAC9}">
      <dgm:prSet phldrT="[Text]" custT="1"/>
      <dgm:spPr/>
      <dgm:t>
        <a:bodyPr/>
        <a:lstStyle/>
        <a:p>
          <a:r>
            <a:rPr lang="en-US" sz="1200"/>
            <a:t>Sixth paper</a:t>
          </a:r>
        </a:p>
      </dgm:t>
    </dgm:pt>
    <dgm:pt modelId="{D761CB11-AB14-4FE0-B140-50BC9B08FC90}" type="parTrans" cxnId="{86BBF94C-4B4C-480E-9521-41EB28AC5436}">
      <dgm:prSet/>
      <dgm:spPr/>
      <dgm:t>
        <a:bodyPr/>
        <a:lstStyle/>
        <a:p>
          <a:endParaRPr lang="en-US"/>
        </a:p>
      </dgm:t>
    </dgm:pt>
    <dgm:pt modelId="{EC01F45D-70F4-4B48-B650-19BB634E079C}" type="sibTrans" cxnId="{86BBF94C-4B4C-480E-9521-41EB28AC5436}">
      <dgm:prSet/>
      <dgm:spPr/>
      <dgm:t>
        <a:bodyPr/>
        <a:lstStyle/>
        <a:p>
          <a:endParaRPr lang="en-US"/>
        </a:p>
      </dgm:t>
    </dgm:pt>
    <dgm:pt modelId="{75A51996-6CD6-4E02-B594-1B19C995E632}">
      <dgm:prSet/>
      <dgm:spPr/>
      <dgm:t>
        <a:bodyPr/>
        <a:lstStyle/>
        <a:p>
          <a:r>
            <a:rPr lang="en-US"/>
            <a:t>Test</a:t>
          </a:r>
        </a:p>
      </dgm:t>
    </dgm:pt>
    <dgm:pt modelId="{1F1FFD4B-EB6F-4C57-822B-C2112737C5B7}" type="parTrans" cxnId="{298DB0CD-1D2D-4D53-BD25-2EF9F0B27994}">
      <dgm:prSet/>
      <dgm:spPr/>
      <dgm:t>
        <a:bodyPr/>
        <a:lstStyle/>
        <a:p>
          <a:endParaRPr lang="en-US"/>
        </a:p>
      </dgm:t>
    </dgm:pt>
    <dgm:pt modelId="{C14DE36E-72B0-4C6A-86A2-1E10141B219B}" type="sibTrans" cxnId="{298DB0CD-1D2D-4D53-BD25-2EF9F0B27994}">
      <dgm:prSet/>
      <dgm:spPr/>
      <dgm:t>
        <a:bodyPr/>
        <a:lstStyle/>
        <a:p>
          <a:endParaRPr lang="en-US"/>
        </a:p>
      </dgm:t>
    </dgm:pt>
    <dgm:pt modelId="{F3CF67DC-FF9B-47FC-A9FD-4BF21F01AD00}">
      <dgm:prSet/>
      <dgm:spPr/>
      <dgm:t>
        <a:bodyPr/>
        <a:lstStyle/>
        <a:p>
          <a:r>
            <a:rPr lang="en-US"/>
            <a:t>Mapping</a:t>
          </a:r>
        </a:p>
      </dgm:t>
    </dgm:pt>
    <dgm:pt modelId="{DB0E4761-AFC9-487D-8292-AD6A19763F56}" type="parTrans" cxnId="{3809326D-2B1A-4C8F-B6D7-B632E79849BC}">
      <dgm:prSet/>
      <dgm:spPr/>
      <dgm:t>
        <a:bodyPr/>
        <a:lstStyle/>
        <a:p>
          <a:endParaRPr lang="en-US"/>
        </a:p>
      </dgm:t>
    </dgm:pt>
    <dgm:pt modelId="{C65D3C8E-17CF-470F-84F0-CD75524F008D}" type="sibTrans" cxnId="{3809326D-2B1A-4C8F-B6D7-B632E79849BC}">
      <dgm:prSet/>
      <dgm:spPr/>
      <dgm:t>
        <a:bodyPr/>
        <a:lstStyle/>
        <a:p>
          <a:endParaRPr lang="en-US"/>
        </a:p>
      </dgm:t>
    </dgm:pt>
    <dgm:pt modelId="{EC370269-D337-47D2-9FF6-96468D358E38}">
      <dgm:prSet custT="1"/>
      <dgm:spPr/>
      <dgm:t>
        <a:bodyPr/>
        <a:lstStyle/>
        <a:p>
          <a:r>
            <a:rPr lang="en-US" sz="1200" b="0"/>
            <a:t> The architecture of an artificial neural network</a:t>
          </a:r>
        </a:p>
      </dgm:t>
    </dgm:pt>
    <dgm:pt modelId="{001509DE-74ED-43ED-A4EC-4C8CE667F848}" type="parTrans" cxnId="{264E4193-30DD-431C-BCE4-8708C930ED29}">
      <dgm:prSet/>
      <dgm:spPr/>
      <dgm:t>
        <a:bodyPr/>
        <a:lstStyle/>
        <a:p>
          <a:endParaRPr lang="en-US"/>
        </a:p>
      </dgm:t>
    </dgm:pt>
    <dgm:pt modelId="{CD9154BB-DAB0-4AB5-AF8A-A7EEC6DF253F}" type="sibTrans" cxnId="{264E4193-30DD-431C-BCE4-8708C930ED29}">
      <dgm:prSet/>
      <dgm:spPr/>
      <dgm:t>
        <a:bodyPr/>
        <a:lstStyle/>
        <a:p>
          <a:endParaRPr lang="en-US"/>
        </a:p>
      </dgm:t>
    </dgm:pt>
    <dgm:pt modelId="{771D574B-1175-4DCE-AC18-BD4749F53A1F}">
      <dgm:prSet custT="1"/>
      <dgm:spPr/>
      <dgm:t>
        <a:bodyPr/>
        <a:lstStyle/>
        <a:p>
          <a:r>
            <a:rPr lang="en-US" sz="1200" b="0"/>
            <a:t> How do artificial neural networks work</a:t>
          </a:r>
        </a:p>
      </dgm:t>
    </dgm:pt>
    <dgm:pt modelId="{33BB0121-DE5C-4908-965E-02ADF9DFA11E}" type="parTrans" cxnId="{AD413A77-E8A0-4934-B074-2A348162C66D}">
      <dgm:prSet/>
      <dgm:spPr/>
      <dgm:t>
        <a:bodyPr/>
        <a:lstStyle/>
        <a:p>
          <a:endParaRPr lang="en-US"/>
        </a:p>
      </dgm:t>
    </dgm:pt>
    <dgm:pt modelId="{E10F4F75-CBE5-44BE-ADF4-37FD8D6587D5}" type="sibTrans" cxnId="{AD413A77-E8A0-4934-B074-2A348162C66D}">
      <dgm:prSet/>
      <dgm:spPr/>
      <dgm:t>
        <a:bodyPr/>
        <a:lstStyle/>
        <a:p>
          <a:endParaRPr lang="en-US"/>
        </a:p>
      </dgm:t>
    </dgm:pt>
    <dgm:pt modelId="{8137944B-33CC-427A-9AA9-55EEF2052263}">
      <dgm:prSet custT="1"/>
      <dgm:spPr/>
      <dgm:t>
        <a:bodyPr/>
        <a:lstStyle/>
        <a:p>
          <a:r>
            <a:rPr lang="en-US" sz="1200" b="0"/>
            <a:t> Convolutional neural network(CNN)</a:t>
          </a:r>
        </a:p>
      </dgm:t>
    </dgm:pt>
    <dgm:pt modelId="{D7A021B0-D682-49A1-B159-A7E9AB7A9AD3}" type="parTrans" cxnId="{6854FCC6-84AA-4E23-BAEA-3792B7E5EE11}">
      <dgm:prSet/>
      <dgm:spPr/>
      <dgm:t>
        <a:bodyPr/>
        <a:lstStyle/>
        <a:p>
          <a:endParaRPr lang="en-US"/>
        </a:p>
      </dgm:t>
    </dgm:pt>
    <dgm:pt modelId="{28481048-66CD-4E41-A1C5-DF39789822C7}" type="sibTrans" cxnId="{6854FCC6-84AA-4E23-BAEA-3792B7E5EE11}">
      <dgm:prSet/>
      <dgm:spPr/>
      <dgm:t>
        <a:bodyPr/>
        <a:lstStyle/>
        <a:p>
          <a:endParaRPr lang="en-US"/>
        </a:p>
      </dgm:t>
    </dgm:pt>
    <dgm:pt modelId="{60408CC7-9ADD-41A3-A21E-908ECCA36B4F}">
      <dgm:prSet custT="1"/>
      <dgm:spPr/>
      <dgm:t>
        <a:bodyPr/>
        <a:lstStyle/>
        <a:p>
          <a:r>
            <a:rPr lang="en-US" sz="1200" b="0"/>
            <a:t> ANN vs CNN</a:t>
          </a:r>
        </a:p>
      </dgm:t>
    </dgm:pt>
    <dgm:pt modelId="{5B46DD06-CD9B-4E97-B7B4-26E3F2706708}" type="parTrans" cxnId="{589C5E13-E7C3-49CD-9DC9-9E64127A4D1D}">
      <dgm:prSet/>
      <dgm:spPr/>
      <dgm:t>
        <a:bodyPr/>
        <a:lstStyle/>
        <a:p>
          <a:endParaRPr lang="en-US"/>
        </a:p>
      </dgm:t>
    </dgm:pt>
    <dgm:pt modelId="{2D7E48DA-B4FC-407C-8F14-FD55A6694557}" type="sibTrans" cxnId="{589C5E13-E7C3-49CD-9DC9-9E64127A4D1D}">
      <dgm:prSet/>
      <dgm:spPr/>
      <dgm:t>
        <a:bodyPr/>
        <a:lstStyle/>
        <a:p>
          <a:endParaRPr lang="en-US"/>
        </a:p>
      </dgm:t>
    </dgm:pt>
    <dgm:pt modelId="{01549754-C0BA-4578-AF01-4676EC5DFD14}">
      <dgm:prSet custT="1"/>
      <dgm:spPr/>
      <dgm:t>
        <a:bodyPr/>
        <a:lstStyle/>
        <a:p>
          <a:endParaRPr lang="en-US" sz="1200" b="0"/>
        </a:p>
      </dgm:t>
    </dgm:pt>
    <dgm:pt modelId="{8C49A367-66A9-4EBE-BD7F-DEF255624B4E}" type="parTrans" cxnId="{E2A2B6B2-D39A-4884-80FA-FA0C918CF114}">
      <dgm:prSet/>
      <dgm:spPr/>
      <dgm:t>
        <a:bodyPr/>
        <a:lstStyle/>
        <a:p>
          <a:endParaRPr lang="en-US"/>
        </a:p>
      </dgm:t>
    </dgm:pt>
    <dgm:pt modelId="{3CB2B5FA-E76D-4A4B-AB82-E64605B28267}" type="sibTrans" cxnId="{E2A2B6B2-D39A-4884-80FA-FA0C918CF114}">
      <dgm:prSet/>
      <dgm:spPr/>
      <dgm:t>
        <a:bodyPr/>
        <a:lstStyle/>
        <a:p>
          <a:endParaRPr lang="en-US"/>
        </a:p>
      </dgm:t>
    </dgm:pt>
    <dgm:pt modelId="{CFA9A0FA-AC20-4068-A84B-A2D0832F336F}" type="pres">
      <dgm:prSet presAssocID="{437CCEFD-E5F0-4428-B828-79592E2FF2C4}" presName="Name0" presStyleCnt="0">
        <dgm:presLayoutVars>
          <dgm:chMax/>
          <dgm:chPref val="3"/>
          <dgm:dir/>
          <dgm:animOne val="branch"/>
          <dgm:animLvl val="lvl"/>
        </dgm:presLayoutVars>
      </dgm:prSet>
      <dgm:spPr/>
    </dgm:pt>
    <dgm:pt modelId="{AC146F20-ACE7-4778-8FF7-D91AFBD8F78B}" type="pres">
      <dgm:prSet presAssocID="{A7890A91-418C-4B91-A380-C1F4AB8ACDFF}" presName="composite" presStyleCnt="0"/>
      <dgm:spPr/>
    </dgm:pt>
    <dgm:pt modelId="{7B377AFF-8901-49E9-9093-409EA73AA337}" type="pres">
      <dgm:prSet presAssocID="{A7890A91-418C-4B91-A380-C1F4AB8ACDFF}" presName="FirstChild" presStyleLbl="revTx" presStyleIdx="0" presStyleCnt="12">
        <dgm:presLayoutVars>
          <dgm:chMax val="0"/>
          <dgm:chPref val="0"/>
          <dgm:bulletEnabled val="1"/>
        </dgm:presLayoutVars>
      </dgm:prSet>
      <dgm:spPr/>
    </dgm:pt>
    <dgm:pt modelId="{554EB137-FE7D-42B9-A9C3-35AD53237C87}" type="pres">
      <dgm:prSet presAssocID="{A7890A91-418C-4B91-A380-C1F4AB8ACDFF}" presName="Parent" presStyleLbl="alignNode1" presStyleIdx="0" presStyleCnt="6" custLinFactNeighborX="-445" custLinFactNeighborY="1439">
        <dgm:presLayoutVars>
          <dgm:chMax val="3"/>
          <dgm:chPref val="3"/>
          <dgm:bulletEnabled val="1"/>
        </dgm:presLayoutVars>
      </dgm:prSet>
      <dgm:spPr/>
    </dgm:pt>
    <dgm:pt modelId="{94548F63-C092-41A3-8DB3-D94A1343307C}" type="pres">
      <dgm:prSet presAssocID="{A7890A91-418C-4B91-A380-C1F4AB8ACDFF}" presName="Accent" presStyleLbl="parChTrans1D1" presStyleIdx="0" presStyleCnt="6"/>
      <dgm:spPr/>
    </dgm:pt>
    <dgm:pt modelId="{FBD8DDF3-3037-4295-94A4-981D03A46AAF}" type="pres">
      <dgm:prSet presAssocID="{A7890A91-418C-4B91-A380-C1F4AB8ACDFF}" presName="Child" presStyleLbl="revTx" presStyleIdx="1" presStyleCnt="12" custScaleY="56038">
        <dgm:presLayoutVars>
          <dgm:chMax val="0"/>
          <dgm:chPref val="0"/>
          <dgm:bulletEnabled val="1"/>
        </dgm:presLayoutVars>
      </dgm:prSet>
      <dgm:spPr/>
    </dgm:pt>
    <dgm:pt modelId="{7F247E7D-AC69-4467-B4FD-75CE7F3781F4}" type="pres">
      <dgm:prSet presAssocID="{CD1A7627-9CF4-4421-BB6E-739C460F156A}" presName="sibTrans" presStyleCnt="0"/>
      <dgm:spPr/>
    </dgm:pt>
    <dgm:pt modelId="{C16D4F6C-3B43-4959-99BA-72EFBCB0BFB3}" type="pres">
      <dgm:prSet presAssocID="{92A12296-9DB9-49A9-AA96-08C725E83CB8}" presName="composite" presStyleCnt="0"/>
      <dgm:spPr/>
    </dgm:pt>
    <dgm:pt modelId="{95D38CD5-FD42-41B9-B490-85311F2FB4BE}" type="pres">
      <dgm:prSet presAssocID="{92A12296-9DB9-49A9-AA96-08C725E83CB8}" presName="FirstChild" presStyleLbl="revTx" presStyleIdx="2" presStyleCnt="12">
        <dgm:presLayoutVars>
          <dgm:chMax val="0"/>
          <dgm:chPref val="0"/>
          <dgm:bulletEnabled val="1"/>
        </dgm:presLayoutVars>
      </dgm:prSet>
      <dgm:spPr/>
    </dgm:pt>
    <dgm:pt modelId="{3D213F2B-2F1B-472D-8C1D-C5B4430AA55E}" type="pres">
      <dgm:prSet presAssocID="{92A12296-9DB9-49A9-AA96-08C725E83CB8}" presName="Parent" presStyleLbl="alignNode1" presStyleIdx="1" presStyleCnt="6" custScaleY="109801" custLinFactNeighborX="889" custLinFactNeighborY="-8967">
        <dgm:presLayoutVars>
          <dgm:chMax val="3"/>
          <dgm:chPref val="3"/>
          <dgm:bulletEnabled val="1"/>
        </dgm:presLayoutVars>
      </dgm:prSet>
      <dgm:spPr/>
    </dgm:pt>
    <dgm:pt modelId="{D5DE5B49-7918-4C47-AF0A-4ED41B0A3702}" type="pres">
      <dgm:prSet presAssocID="{92A12296-9DB9-49A9-AA96-08C725E83CB8}" presName="Accent" presStyleLbl="parChTrans1D1" presStyleIdx="1" presStyleCnt="6"/>
      <dgm:spPr/>
    </dgm:pt>
    <dgm:pt modelId="{F26DBB5E-AF12-4142-97C5-3E09B3B12FF7}" type="pres">
      <dgm:prSet presAssocID="{92A12296-9DB9-49A9-AA96-08C725E83CB8}" presName="Child" presStyleLbl="revTx" presStyleIdx="3" presStyleCnt="12" custScaleY="129760">
        <dgm:presLayoutVars>
          <dgm:chMax val="0"/>
          <dgm:chPref val="0"/>
          <dgm:bulletEnabled val="1"/>
        </dgm:presLayoutVars>
      </dgm:prSet>
      <dgm:spPr/>
    </dgm:pt>
    <dgm:pt modelId="{AB8C0C5A-6DF7-4219-8104-322EF577A807}" type="pres">
      <dgm:prSet presAssocID="{133309F9-5A28-47DF-A2EE-48C5DAF589EB}" presName="sibTrans" presStyleCnt="0"/>
      <dgm:spPr/>
    </dgm:pt>
    <dgm:pt modelId="{CACC42B9-1EAA-447C-ABFB-A793867CF9DF}" type="pres">
      <dgm:prSet presAssocID="{2414D1CF-095A-47DF-9332-BA5080428727}" presName="composite" presStyleCnt="0"/>
      <dgm:spPr/>
    </dgm:pt>
    <dgm:pt modelId="{B0C70E9B-37EF-4A7B-9964-4EEAD786A8F5}" type="pres">
      <dgm:prSet presAssocID="{2414D1CF-095A-47DF-9332-BA5080428727}" presName="FirstChild" presStyleLbl="revTx" presStyleIdx="4" presStyleCnt="12">
        <dgm:presLayoutVars>
          <dgm:chMax val="0"/>
          <dgm:chPref val="0"/>
          <dgm:bulletEnabled val="1"/>
        </dgm:presLayoutVars>
      </dgm:prSet>
      <dgm:spPr/>
    </dgm:pt>
    <dgm:pt modelId="{6DA0B4BD-07CC-4B52-8820-0A414D166ACF}" type="pres">
      <dgm:prSet presAssocID="{2414D1CF-095A-47DF-9332-BA5080428727}" presName="Parent" presStyleLbl="alignNode1" presStyleIdx="2" presStyleCnt="6" custLinFactNeighborX="-446" custLinFactNeighborY="1439">
        <dgm:presLayoutVars>
          <dgm:chMax val="3"/>
          <dgm:chPref val="3"/>
          <dgm:bulletEnabled val="1"/>
        </dgm:presLayoutVars>
      </dgm:prSet>
      <dgm:spPr/>
    </dgm:pt>
    <dgm:pt modelId="{ED4091DE-31F9-49BA-9721-BB459D263A3F}" type="pres">
      <dgm:prSet presAssocID="{2414D1CF-095A-47DF-9332-BA5080428727}" presName="Accent" presStyleLbl="parChTrans1D1" presStyleIdx="2" presStyleCnt="6"/>
      <dgm:spPr/>
    </dgm:pt>
    <dgm:pt modelId="{80A63309-E840-40D8-ABFE-F64AF8DCCB60}" type="pres">
      <dgm:prSet presAssocID="{2414D1CF-095A-47DF-9332-BA5080428727}" presName="Child" presStyleLbl="revTx" presStyleIdx="5" presStyleCnt="12" custScaleY="116786">
        <dgm:presLayoutVars>
          <dgm:chMax val="0"/>
          <dgm:chPref val="0"/>
          <dgm:bulletEnabled val="1"/>
        </dgm:presLayoutVars>
      </dgm:prSet>
      <dgm:spPr/>
    </dgm:pt>
    <dgm:pt modelId="{928C8C82-C06C-4E26-AF78-239D957A71D1}" type="pres">
      <dgm:prSet presAssocID="{4F17B9EE-C91D-45E6-9E0D-5B4D069C46F6}" presName="sibTrans" presStyleCnt="0"/>
      <dgm:spPr/>
    </dgm:pt>
    <dgm:pt modelId="{C0500087-2E60-48DB-A775-9F5AD706CF9E}" type="pres">
      <dgm:prSet presAssocID="{EF54F45F-D38A-4FA7-96D8-FD27343D1F18}" presName="composite" presStyleCnt="0"/>
      <dgm:spPr/>
    </dgm:pt>
    <dgm:pt modelId="{3769F9E5-D300-4E35-AD33-1741A452459F}" type="pres">
      <dgm:prSet presAssocID="{EF54F45F-D38A-4FA7-96D8-FD27343D1F18}" presName="FirstChild" presStyleLbl="revTx" presStyleIdx="6" presStyleCnt="12">
        <dgm:presLayoutVars>
          <dgm:chMax val="0"/>
          <dgm:chPref val="0"/>
          <dgm:bulletEnabled val="1"/>
        </dgm:presLayoutVars>
      </dgm:prSet>
      <dgm:spPr/>
    </dgm:pt>
    <dgm:pt modelId="{80587D67-4A1A-49EF-B719-40649394C3AB}" type="pres">
      <dgm:prSet presAssocID="{EF54F45F-D38A-4FA7-96D8-FD27343D1F18}" presName="Parent" presStyleLbl="alignNode1" presStyleIdx="3" presStyleCnt="6" custLinFactNeighborX="-446" custLinFactNeighborY="1439">
        <dgm:presLayoutVars>
          <dgm:chMax val="3"/>
          <dgm:chPref val="3"/>
          <dgm:bulletEnabled val="1"/>
        </dgm:presLayoutVars>
      </dgm:prSet>
      <dgm:spPr/>
    </dgm:pt>
    <dgm:pt modelId="{1F145F05-7D3D-4B82-81B9-64661D8FC9AC}" type="pres">
      <dgm:prSet presAssocID="{EF54F45F-D38A-4FA7-96D8-FD27343D1F18}" presName="Accent" presStyleLbl="parChTrans1D1" presStyleIdx="3" presStyleCnt="6"/>
      <dgm:spPr/>
    </dgm:pt>
    <dgm:pt modelId="{F78059A9-9061-41F0-BCAB-112D682C2397}" type="pres">
      <dgm:prSet presAssocID="{EF54F45F-D38A-4FA7-96D8-FD27343D1F18}" presName="Child" presStyleLbl="revTx" presStyleIdx="7" presStyleCnt="12" custScaleY="169647">
        <dgm:presLayoutVars>
          <dgm:chMax val="0"/>
          <dgm:chPref val="0"/>
          <dgm:bulletEnabled val="1"/>
        </dgm:presLayoutVars>
      </dgm:prSet>
      <dgm:spPr/>
    </dgm:pt>
    <dgm:pt modelId="{7E8E384E-9476-4F87-BEE8-CF0971FD321B}" type="pres">
      <dgm:prSet presAssocID="{11CBCEA9-297C-4577-930D-68A6322F86BA}" presName="sibTrans" presStyleCnt="0"/>
      <dgm:spPr/>
    </dgm:pt>
    <dgm:pt modelId="{E01CB938-4284-4D40-BA37-C35DD98AA66D}" type="pres">
      <dgm:prSet presAssocID="{6A7E9E17-7502-40D2-84CC-0177E87CA641}" presName="composite" presStyleCnt="0"/>
      <dgm:spPr/>
    </dgm:pt>
    <dgm:pt modelId="{D50AE39E-A1F1-450F-8466-7DF5DD280EA7}" type="pres">
      <dgm:prSet presAssocID="{6A7E9E17-7502-40D2-84CC-0177E87CA641}" presName="FirstChild" presStyleLbl="revTx" presStyleIdx="8" presStyleCnt="12">
        <dgm:presLayoutVars>
          <dgm:chMax val="0"/>
          <dgm:chPref val="0"/>
          <dgm:bulletEnabled val="1"/>
        </dgm:presLayoutVars>
      </dgm:prSet>
      <dgm:spPr/>
    </dgm:pt>
    <dgm:pt modelId="{64D0D8C8-41DE-460E-9D4B-63A49050A87C}" type="pres">
      <dgm:prSet presAssocID="{6A7E9E17-7502-40D2-84CC-0177E87CA641}" presName="Parent" presStyleLbl="alignNode1" presStyleIdx="4" presStyleCnt="6" custLinFactNeighborX="0">
        <dgm:presLayoutVars>
          <dgm:chMax val="3"/>
          <dgm:chPref val="3"/>
          <dgm:bulletEnabled val="1"/>
        </dgm:presLayoutVars>
      </dgm:prSet>
      <dgm:spPr/>
    </dgm:pt>
    <dgm:pt modelId="{86872237-0653-4700-A85A-5DFEF3726FEA}" type="pres">
      <dgm:prSet presAssocID="{6A7E9E17-7502-40D2-84CC-0177E87CA641}" presName="Accent" presStyleLbl="parChTrans1D1" presStyleIdx="4" presStyleCnt="6"/>
      <dgm:spPr/>
    </dgm:pt>
    <dgm:pt modelId="{EF587CF1-328C-44C6-BB7C-527292BD545A}" type="pres">
      <dgm:prSet presAssocID="{6A7E9E17-7502-40D2-84CC-0177E87CA641}" presName="Child" presStyleLbl="revTx" presStyleIdx="9" presStyleCnt="12">
        <dgm:presLayoutVars>
          <dgm:chMax val="0"/>
          <dgm:chPref val="0"/>
          <dgm:bulletEnabled val="1"/>
        </dgm:presLayoutVars>
      </dgm:prSet>
      <dgm:spPr/>
    </dgm:pt>
    <dgm:pt modelId="{85CB8C00-0EC1-4D5D-816C-8094ACAB9BE9}" type="pres">
      <dgm:prSet presAssocID="{C8BDD7A7-FC32-4066-81CC-DEE226DC3691}" presName="sibTrans" presStyleCnt="0"/>
      <dgm:spPr/>
    </dgm:pt>
    <dgm:pt modelId="{3FF52994-BFAD-4A7B-A182-8111BF3757F0}" type="pres">
      <dgm:prSet presAssocID="{1AB53776-F684-49A7-AAA2-EF0E5B79E23C}" presName="composite" presStyleCnt="0"/>
      <dgm:spPr/>
    </dgm:pt>
    <dgm:pt modelId="{662F633B-209E-4C51-BEAC-5310D636351F}" type="pres">
      <dgm:prSet presAssocID="{1AB53776-F684-49A7-AAA2-EF0E5B79E23C}" presName="FirstChild" presStyleLbl="revTx" presStyleIdx="10" presStyleCnt="12">
        <dgm:presLayoutVars>
          <dgm:chMax val="0"/>
          <dgm:chPref val="0"/>
          <dgm:bulletEnabled val="1"/>
        </dgm:presLayoutVars>
      </dgm:prSet>
      <dgm:spPr/>
    </dgm:pt>
    <dgm:pt modelId="{0F61677E-D398-4BA2-AF4A-778A604392D6}" type="pres">
      <dgm:prSet presAssocID="{1AB53776-F684-49A7-AAA2-EF0E5B79E23C}" presName="Parent" presStyleLbl="alignNode1" presStyleIdx="5" presStyleCnt="6">
        <dgm:presLayoutVars>
          <dgm:chMax val="3"/>
          <dgm:chPref val="3"/>
          <dgm:bulletEnabled val="1"/>
        </dgm:presLayoutVars>
      </dgm:prSet>
      <dgm:spPr/>
    </dgm:pt>
    <dgm:pt modelId="{913E1A72-0F19-49CA-B4FE-5E3EE295E64C}" type="pres">
      <dgm:prSet presAssocID="{1AB53776-F684-49A7-AAA2-EF0E5B79E23C}" presName="Accent" presStyleLbl="parChTrans1D1" presStyleIdx="5" presStyleCnt="6"/>
      <dgm:spPr/>
    </dgm:pt>
    <dgm:pt modelId="{042E4382-5B24-4E3B-A2D8-B094FEE381D7}" type="pres">
      <dgm:prSet presAssocID="{1AB53776-F684-49A7-AAA2-EF0E5B79E23C}" presName="Child" presStyleLbl="revTx" presStyleIdx="11" presStyleCnt="12" custScaleY="132569">
        <dgm:presLayoutVars>
          <dgm:chMax val="0"/>
          <dgm:chPref val="0"/>
          <dgm:bulletEnabled val="1"/>
        </dgm:presLayoutVars>
      </dgm:prSet>
      <dgm:spPr/>
    </dgm:pt>
  </dgm:ptLst>
  <dgm:cxnLst>
    <dgm:cxn modelId="{53386302-1A00-4BB1-BF6C-5AEB160FB9C0}" type="presOf" srcId="{13736DD2-F180-4367-96F1-1DF5DE41DBD2}" destId="{F26DBB5E-AF12-4142-97C5-3E09B3B12FF7}" srcOrd="0" destOrd="4" presId="urn:microsoft.com/office/officeart/2011/layout/TabList"/>
    <dgm:cxn modelId="{8DC5A902-0083-4A22-8816-DE561E2A4372}" type="presOf" srcId="{2CC9850F-E095-40FC-A2E1-35CD8702FD59}" destId="{F78059A9-9061-41F0-BCAB-112D682C2397}" srcOrd="0" destOrd="6" presId="urn:microsoft.com/office/officeart/2011/layout/TabList"/>
    <dgm:cxn modelId="{4906E907-9BED-44CD-B3F5-8DC267527C14}" type="presOf" srcId="{A0E83444-05D8-4DFA-873E-570E9458C372}" destId="{80A63309-E840-40D8-ABFE-F64AF8DCCB60}" srcOrd="0" destOrd="1" presId="urn:microsoft.com/office/officeart/2011/layout/TabList"/>
    <dgm:cxn modelId="{382C7C11-20AA-4732-998D-79138B6BE936}" type="presOf" srcId="{15AD405B-5AD3-489C-810A-FD80F024660B}" destId="{F78059A9-9061-41F0-BCAB-112D682C2397}" srcOrd="0" destOrd="1" presId="urn:microsoft.com/office/officeart/2011/layout/TabList"/>
    <dgm:cxn modelId="{589C5E13-E7C3-49CD-9DC9-9E64127A4D1D}" srcId="{1AB53776-F684-49A7-AAA2-EF0E5B79E23C}" destId="{60408CC7-9ADD-41A3-A21E-908ECCA36B4F}" srcOrd="5" destOrd="0" parTransId="{5B46DD06-CD9B-4E97-B7B4-26E3F2706708}" sibTransId="{2D7E48DA-B4FC-407C-8F14-FD55A6694557}"/>
    <dgm:cxn modelId="{1D61A915-0DD8-421B-AB13-202107931A98}" type="presOf" srcId="{C5B851FB-114E-488B-8BE3-CDB31431CE3C}" destId="{FBD8DDF3-3037-4295-94A4-981D03A46AAF}" srcOrd="0" destOrd="1" presId="urn:microsoft.com/office/officeart/2011/layout/TabList"/>
    <dgm:cxn modelId="{40B71216-F6A6-4C8A-95A9-44F496FC123E}" srcId="{2414D1CF-095A-47DF-9332-BA5080428727}" destId="{E1F56F72-48CC-48D8-A5D1-ACD7408C4923}" srcOrd="5" destOrd="0" parTransId="{7E15FD86-D088-4E13-98CC-5BFF5F066AD5}" sibTransId="{D9FA30FB-80E6-481B-A9DE-9FA449C3ABB7}"/>
    <dgm:cxn modelId="{A5220819-A106-4B5C-A686-51318E8B1599}" srcId="{A7890A91-418C-4B91-A380-C1F4AB8ACDFF}" destId="{C5B851FB-114E-488B-8BE3-CDB31431CE3C}" srcOrd="2" destOrd="0" parTransId="{5DD61718-00DB-4E60-B8C1-19F6B3974FB5}" sibTransId="{08C2FDAD-32B1-4E9A-9454-1CBC6D5A6DA4}"/>
    <dgm:cxn modelId="{42105220-04AE-4519-A938-4308CE391A5A}" type="presOf" srcId="{60408CC7-9ADD-41A3-A21E-908ECCA36B4F}" destId="{042E4382-5B24-4E3B-A2D8-B094FEE381D7}" srcOrd="0" destOrd="4" presId="urn:microsoft.com/office/officeart/2011/layout/TabList"/>
    <dgm:cxn modelId="{3701822A-3986-4F2F-A60A-198A71F28473}" type="presOf" srcId="{F2D2C556-A4C2-4189-94E3-7268105845AF}" destId="{F26DBB5E-AF12-4142-97C5-3E09B3B12FF7}" srcOrd="0" destOrd="2" presId="urn:microsoft.com/office/officeart/2011/layout/TabList"/>
    <dgm:cxn modelId="{5915412B-B93B-4FEF-A5BA-F28642CC7261}" srcId="{EF54F45F-D38A-4FA7-96D8-FD27343D1F18}" destId="{15AD405B-5AD3-489C-810A-FD80F024660B}" srcOrd="2" destOrd="0" parTransId="{D1EF67CB-0C73-4939-AD22-BE1FBB45D2A1}" sibTransId="{647ED326-A4F7-460F-AA74-C25092C14C9A}"/>
    <dgm:cxn modelId="{17D9DF2B-2643-4503-A14F-B28C9368B66E}" type="presOf" srcId="{F475E135-45DB-43E6-996C-CAA41F0BBA2D}" destId="{7B377AFF-8901-49E9-9093-409EA73AA337}" srcOrd="0" destOrd="0" presId="urn:microsoft.com/office/officeart/2011/layout/TabList"/>
    <dgm:cxn modelId="{BE59802E-0314-4DF9-B9C3-9EF85A842DA1}" srcId="{6A7E9E17-7502-40D2-84CC-0177E87CA641}" destId="{2A2E88AC-CEB2-489D-AC8C-BDD68E8B5140}" srcOrd="0" destOrd="0" parTransId="{AB15A3C7-451F-49C9-A9D8-BA614E7AB450}" sibTransId="{3B9C85A3-05D0-4F2D-89FE-B3567309B4A3}"/>
    <dgm:cxn modelId="{A152823E-8C1A-4D29-9DC5-85636CC00481}" srcId="{EF54F45F-D38A-4FA7-96D8-FD27343D1F18}" destId="{169836BD-4B8F-4B96-8D4F-5B683EB518D7}" srcOrd="0" destOrd="0" parTransId="{636D8F45-4620-47C9-9A2E-F2E7DC1E7A9E}" sibTransId="{4771B6CC-331E-4AE2-88D9-770F528F01D3}"/>
    <dgm:cxn modelId="{2A634041-9913-4459-A25A-3F4BA51FFD3B}" srcId="{EF54F45F-D38A-4FA7-96D8-FD27343D1F18}" destId="{379443C5-4CE8-4B30-B1C1-F37C2F520A7E}" srcOrd="4" destOrd="0" parTransId="{5E235804-3607-4B15-A226-2B91816F805A}" sibTransId="{54D656D1-6252-4783-90EB-083E869F56F8}"/>
    <dgm:cxn modelId="{57A2F961-D22C-43D9-8F44-82377695A2BE}" srcId="{92A12296-9DB9-49A9-AA96-08C725E83CB8}" destId="{7F2AF171-0307-45CC-BC7C-3A9F7BA40463}" srcOrd="1" destOrd="0" parTransId="{1E03F833-353E-411A-B8B1-CD04F7C33AC4}" sibTransId="{B087E13D-34F2-4C21-9F8E-937419D15EEC}"/>
    <dgm:cxn modelId="{EF1F6A62-1699-484D-AC9C-02ECDEB65842}" type="presOf" srcId="{6A7E9E17-7502-40D2-84CC-0177E87CA641}" destId="{64D0D8C8-41DE-460E-9D4B-63A49050A87C}" srcOrd="0" destOrd="0" presId="urn:microsoft.com/office/officeart/2011/layout/TabList"/>
    <dgm:cxn modelId="{6A99FE63-478A-4FBC-9777-54BFD9B8E96D}" srcId="{92A12296-9DB9-49A9-AA96-08C725E83CB8}" destId="{BDF7E765-8678-4116-AEBD-4E0C10251DFD}" srcOrd="0" destOrd="0" parTransId="{33223964-2C7D-4127-BA49-7C5AE405FF05}" sibTransId="{1186AFF1-BCF8-43F4-A266-EB0FF728F826}"/>
    <dgm:cxn modelId="{B67E0866-F33D-4FD4-A9A1-698259639F8E}" type="presOf" srcId="{8137944B-33CC-427A-9AA9-55EEF2052263}" destId="{042E4382-5B24-4E3B-A2D8-B094FEE381D7}" srcOrd="0" destOrd="3" presId="urn:microsoft.com/office/officeart/2011/layout/TabList"/>
    <dgm:cxn modelId="{2879CF66-3CE0-46A8-8056-F773A57BC7EF}" srcId="{437CCEFD-E5F0-4428-B828-79592E2FF2C4}" destId="{EF54F45F-D38A-4FA7-96D8-FD27343D1F18}" srcOrd="3" destOrd="0" parTransId="{E0816A8E-5A0A-4369-A0F7-54BC0BBB029C}" sibTransId="{11CBCEA9-297C-4577-930D-68A6322F86BA}"/>
    <dgm:cxn modelId="{E5340047-2D2D-4836-9B8B-259FB87C1EE3}" srcId="{437CCEFD-E5F0-4428-B828-79592E2FF2C4}" destId="{A7890A91-418C-4B91-A380-C1F4AB8ACDFF}" srcOrd="0" destOrd="0" parTransId="{426B2E28-1C33-4BF0-9535-42364340D2BC}" sibTransId="{CD1A7627-9CF4-4421-BB6E-739C460F156A}"/>
    <dgm:cxn modelId="{1A652A47-E879-4EF0-884B-DEA9C92120ED}" type="presOf" srcId="{0AAE30B5-9260-422E-8D86-DB8D47ABC66A}" destId="{FBD8DDF3-3037-4295-94A4-981D03A46AAF}" srcOrd="0" destOrd="0" presId="urn:microsoft.com/office/officeart/2011/layout/TabList"/>
    <dgm:cxn modelId="{24097768-9D34-4C8A-988B-045A0092F84E}" srcId="{92A12296-9DB9-49A9-AA96-08C725E83CB8}" destId="{F2D2C556-A4C2-4189-94E3-7268105845AF}" srcOrd="3" destOrd="0" parTransId="{613F8A36-02B2-411F-A132-CF97EEA3572F}" sibTransId="{C9E0A327-0C73-47BC-ACEC-5E584C31C65D}"/>
    <dgm:cxn modelId="{D75FBE4B-DFB3-4FC9-9CE9-407D1710ED27}" srcId="{92A12296-9DB9-49A9-AA96-08C725E83CB8}" destId="{ECB5F346-D2DD-45D7-A7DC-8EE1BC9ECC66}" srcOrd="4" destOrd="0" parTransId="{7391C8A4-4D8B-4B54-851B-6D498B9318F8}" sibTransId="{A4533DDF-73C3-4711-8ACD-47E5111D42ED}"/>
    <dgm:cxn modelId="{86BBF94C-4B4C-480E-9521-41EB28AC5436}" srcId="{EF54F45F-D38A-4FA7-96D8-FD27343D1F18}" destId="{AE86783F-C92F-48A8-BF78-EB9BB773BAC9}" srcOrd="6" destOrd="0" parTransId="{D761CB11-AB14-4FE0-B140-50BC9B08FC90}" sibTransId="{EC01F45D-70F4-4B48-B650-19BB634E079C}"/>
    <dgm:cxn modelId="{3809326D-2B1A-4C8F-B6D7-B632E79849BC}" srcId="{6A7E9E17-7502-40D2-84CC-0177E87CA641}" destId="{F3CF67DC-FF9B-47FC-A9FD-4BF21F01AD00}" srcOrd="3" destOrd="0" parTransId="{DB0E4761-AFC9-487D-8292-AD6A19763F56}" sibTransId="{C65D3C8E-17CF-470F-84F0-CD75524F008D}"/>
    <dgm:cxn modelId="{0120256E-C3FD-4B89-B82E-E45D3BF00D44}" type="presOf" srcId="{E895B928-3EFE-448F-B51D-6AB7731FEF64}" destId="{80A63309-E840-40D8-ABFE-F64AF8DCCB60}" srcOrd="0" destOrd="2" presId="urn:microsoft.com/office/officeart/2011/layout/TabList"/>
    <dgm:cxn modelId="{A3218B6E-369E-4461-B36F-F869E5941314}" srcId="{92A12296-9DB9-49A9-AA96-08C725E83CB8}" destId="{13736DD2-F180-4367-96F1-1DF5DE41DBD2}" srcOrd="5" destOrd="0" parTransId="{C5C401B1-D744-49B5-ACBA-83CF6314FDF0}" sibTransId="{6A32EEFB-CF8C-4077-AB35-BFF3241E547B}"/>
    <dgm:cxn modelId="{46EEC26E-DB87-4058-A61A-79B704C83F8E}" srcId="{92A12296-9DB9-49A9-AA96-08C725E83CB8}" destId="{BAE79255-B738-4886-AE51-B4A44BBAB325}" srcOrd="2" destOrd="0" parTransId="{4B709E5E-81EE-4263-BC37-717425B72057}" sibTransId="{DA9E4CBF-211F-4598-AD76-712BAA2116BA}"/>
    <dgm:cxn modelId="{6D05D470-6306-48D4-9673-A3EB86363869}" type="presOf" srcId="{2414D1CF-095A-47DF-9332-BA5080428727}" destId="{6DA0B4BD-07CC-4B52-8820-0A414D166ACF}" srcOrd="0" destOrd="0" presId="urn:microsoft.com/office/officeart/2011/layout/TabList"/>
    <dgm:cxn modelId="{F2AD5151-9B31-4C55-BB17-170331774A66}" type="presOf" srcId="{EC370269-D337-47D2-9FF6-96468D358E38}" destId="{042E4382-5B24-4E3B-A2D8-B094FEE381D7}" srcOrd="0" destOrd="1" presId="urn:microsoft.com/office/officeart/2011/layout/TabList"/>
    <dgm:cxn modelId="{AD413A77-E8A0-4934-B074-2A348162C66D}" srcId="{1AB53776-F684-49A7-AAA2-EF0E5B79E23C}" destId="{771D574B-1175-4DCE-AC18-BD4749F53A1F}" srcOrd="3" destOrd="0" parTransId="{33BB0121-DE5C-4908-965E-02ADF9DFA11E}" sibTransId="{E10F4F75-CBE5-44BE-ADF4-37FD8D6587D5}"/>
    <dgm:cxn modelId="{FB2C7F77-DDC8-43F5-9985-2ABB199EA935}" srcId="{EF54F45F-D38A-4FA7-96D8-FD27343D1F18}" destId="{2CC9850F-E095-40FC-A2E1-35CD8702FD59}" srcOrd="7" destOrd="0" parTransId="{4C9177AB-A552-4E1E-AB3B-70839CA54634}" sibTransId="{D1803727-8D99-4F16-8727-693AADF108EB}"/>
    <dgm:cxn modelId="{4AFB1358-C097-48D0-936F-0C9C714C2864}" type="presOf" srcId="{BAE79255-B738-4886-AE51-B4A44BBAB325}" destId="{F26DBB5E-AF12-4142-97C5-3E09B3B12FF7}" srcOrd="0" destOrd="1" presId="urn:microsoft.com/office/officeart/2011/layout/TabList"/>
    <dgm:cxn modelId="{C7368479-9D59-482F-8C97-4A76CE2CE843}" srcId="{1AB53776-F684-49A7-AAA2-EF0E5B79E23C}" destId="{4521BD7E-CCF0-40C8-AFEE-F10C8AB4D6A2}" srcOrd="0" destOrd="0" parTransId="{E5483324-3B53-4E2B-827B-A7237D00E46F}" sibTransId="{C30C1973-CFAD-4016-8381-B5FA2A116436}"/>
    <dgm:cxn modelId="{4E9F137F-2DAD-45D8-8401-6626DCC45EAF}" type="presOf" srcId="{451BD2A3-F26F-4BDE-A29A-13BB0A253D23}" destId="{EF587CF1-328C-44C6-BB7C-527292BD545A}" srcOrd="0" destOrd="0" presId="urn:microsoft.com/office/officeart/2011/layout/TabList"/>
    <dgm:cxn modelId="{FA497F80-0378-4B57-AFB7-029C035EF083}" srcId="{A7890A91-418C-4B91-A380-C1F4AB8ACDFF}" destId="{F475E135-45DB-43E6-996C-CAA41F0BBA2D}" srcOrd="0" destOrd="0" parTransId="{991FEFE0-2838-4A2E-9500-BDE0EE9AD228}" sibTransId="{54F4A78D-B487-4508-9753-BF8614B0B136}"/>
    <dgm:cxn modelId="{CFCF4A83-0253-46C9-9A18-4ADE3A9D2D50}" type="presOf" srcId="{352FED62-544A-4D17-9398-F97916436ECB}" destId="{042E4382-5B24-4E3B-A2D8-B094FEE381D7}" srcOrd="0" destOrd="0" presId="urn:microsoft.com/office/officeart/2011/layout/TabList"/>
    <dgm:cxn modelId="{C9EBB684-8EFB-4547-86FB-B1A346DA2BAA}" type="presOf" srcId="{01549754-C0BA-4578-AF01-4676EC5DFD14}" destId="{042E4382-5B24-4E3B-A2D8-B094FEE381D7}" srcOrd="0" destOrd="5" presId="urn:microsoft.com/office/officeart/2011/layout/TabList"/>
    <dgm:cxn modelId="{B5A37D8A-C259-4BBC-AA8F-6CCE422F43D4}" type="presOf" srcId="{A7890A91-418C-4B91-A380-C1F4AB8ACDFF}" destId="{554EB137-FE7D-42B9-A9C3-35AD53237C87}" srcOrd="0" destOrd="0" presId="urn:microsoft.com/office/officeart/2011/layout/TabList"/>
    <dgm:cxn modelId="{F42B408D-E8AB-4659-ACC9-FCB00C109A84}" srcId="{2414D1CF-095A-47DF-9332-BA5080428727}" destId="{71EFFAFA-1D1F-4160-8FEB-6B417DCF5628}" srcOrd="4" destOrd="0" parTransId="{70E03621-D59E-4422-96FB-CE291F098263}" sibTransId="{FEEAD83A-9ABE-40FB-BFDE-16C379382135}"/>
    <dgm:cxn modelId="{BD2FCE8D-3307-4D45-8853-DA61DC8D4D35}" type="presOf" srcId="{169836BD-4B8F-4B96-8D4F-5B683EB518D7}" destId="{3769F9E5-D300-4E35-AD33-1741A452459F}" srcOrd="0" destOrd="0" presId="urn:microsoft.com/office/officeart/2011/layout/TabList"/>
    <dgm:cxn modelId="{264E4193-30DD-431C-BCE4-8708C930ED29}" srcId="{1AB53776-F684-49A7-AAA2-EF0E5B79E23C}" destId="{EC370269-D337-47D2-9FF6-96468D358E38}" srcOrd="2" destOrd="0" parTransId="{001509DE-74ED-43ED-A4EC-4C8CE667F848}" sibTransId="{CD9154BB-DAB0-4AB5-AF8A-A7EEC6DF253F}"/>
    <dgm:cxn modelId="{F9A0A69A-188E-4B0D-B81B-6B8B815EAC06}" srcId="{6A7E9E17-7502-40D2-84CC-0177E87CA641}" destId="{451BD2A3-F26F-4BDE-A29A-13BB0A253D23}" srcOrd="1" destOrd="0" parTransId="{81505F9F-C587-4E79-BB31-AE7DCA22AF1D}" sibTransId="{1DDCFB50-7A70-45D0-A659-D92BC99D806F}"/>
    <dgm:cxn modelId="{2B7C9F9B-4A79-401A-BD79-B4F981FE503A}" type="presOf" srcId="{52537495-2DB8-4E20-A740-256400A1A461}" destId="{80A63309-E840-40D8-ABFE-F64AF8DCCB60}" srcOrd="0" destOrd="0" presId="urn:microsoft.com/office/officeart/2011/layout/TabList"/>
    <dgm:cxn modelId="{9CA2319F-8980-4879-8B3E-330279E7C0F2}" type="presOf" srcId="{E1F56F72-48CC-48D8-A5D1-ACD7408C4923}" destId="{80A63309-E840-40D8-ABFE-F64AF8DCCB60}" srcOrd="0" destOrd="4" presId="urn:microsoft.com/office/officeart/2011/layout/TabList"/>
    <dgm:cxn modelId="{D1D5ADA0-5E06-479B-81D6-2A5117451964}" srcId="{437CCEFD-E5F0-4428-B828-79592E2FF2C4}" destId="{92A12296-9DB9-49A9-AA96-08C725E83CB8}" srcOrd="1" destOrd="0" parTransId="{75E1CE54-337B-439A-8D54-8349DDEB93B2}" sibTransId="{133309F9-5A28-47DF-A2EE-48C5DAF589EB}"/>
    <dgm:cxn modelId="{054CF8A3-B996-4BD0-8454-F56D30FD1716}" type="presOf" srcId="{2A2E88AC-CEB2-489D-AC8C-BDD68E8B5140}" destId="{D50AE39E-A1F1-450F-8466-7DF5DD280EA7}" srcOrd="0" destOrd="0" presId="urn:microsoft.com/office/officeart/2011/layout/TabList"/>
    <dgm:cxn modelId="{481837A4-6CC6-44D0-B0F6-4DF500FE455B}" type="presOf" srcId="{A8480636-DE19-4963-AD97-2381D9AF0DD3}" destId="{B0C70E9B-37EF-4A7B-9964-4EEAD786A8F5}" srcOrd="0" destOrd="0" presId="urn:microsoft.com/office/officeart/2011/layout/TabList"/>
    <dgm:cxn modelId="{FCE246A4-94D4-452E-8A66-A9CABF347D0F}" type="presOf" srcId="{771D574B-1175-4DCE-AC18-BD4749F53A1F}" destId="{042E4382-5B24-4E3B-A2D8-B094FEE381D7}" srcOrd="0" destOrd="2" presId="urn:microsoft.com/office/officeart/2011/layout/TabList"/>
    <dgm:cxn modelId="{A2DBA2A4-9589-405E-969B-158BE53957E4}" type="presOf" srcId="{71EFFAFA-1D1F-4160-8FEB-6B417DCF5628}" destId="{80A63309-E840-40D8-ABFE-F64AF8DCCB60}" srcOrd="0" destOrd="3" presId="urn:microsoft.com/office/officeart/2011/layout/TabList"/>
    <dgm:cxn modelId="{E97C62AA-DDAD-4121-8990-5457AA3A2D55}" type="presOf" srcId="{FC4B8F55-CB47-421E-A8B4-B4BF11048434}" destId="{F78059A9-9061-41F0-BCAB-112D682C2397}" srcOrd="0" destOrd="0" presId="urn:microsoft.com/office/officeart/2011/layout/TabList"/>
    <dgm:cxn modelId="{8D373CAD-C94E-4FF5-93A8-A779055EB59F}" type="presOf" srcId="{EF54F45F-D38A-4FA7-96D8-FD27343D1F18}" destId="{80587D67-4A1A-49EF-B719-40649394C3AB}" srcOrd="0" destOrd="0" presId="urn:microsoft.com/office/officeart/2011/layout/TabList"/>
    <dgm:cxn modelId="{446F86AF-8858-42F3-AF3E-0F7B6EF8C068}" srcId="{2414D1CF-095A-47DF-9332-BA5080428727}" destId="{E895B928-3EFE-448F-B51D-6AB7731FEF64}" srcOrd="3" destOrd="0" parTransId="{1F17CBAF-9EF8-44F3-B2FB-7047FC1D63C5}" sibTransId="{755EAF3A-23DD-4847-94D2-236312DFB783}"/>
    <dgm:cxn modelId="{2FFF5CB0-B44C-4212-A85E-417D835DAE22}" srcId="{437CCEFD-E5F0-4428-B828-79592E2FF2C4}" destId="{1AB53776-F684-49A7-AAA2-EF0E5B79E23C}" srcOrd="5" destOrd="0" parTransId="{92457627-C46A-40AB-91CD-5B22C9FD5AD8}" sibTransId="{CFF662AF-08C9-4D27-BE0F-13CE0BF49BC7}"/>
    <dgm:cxn modelId="{E2A2B6B2-D39A-4884-80FA-FA0C918CF114}" srcId="{1AB53776-F684-49A7-AAA2-EF0E5B79E23C}" destId="{01549754-C0BA-4578-AF01-4676EC5DFD14}" srcOrd="6" destOrd="0" parTransId="{8C49A367-66A9-4EBE-BD7F-DEF255624B4E}" sibTransId="{3CB2B5FA-E76D-4A4B-AB82-E64605B28267}"/>
    <dgm:cxn modelId="{AE2E0FB3-5C06-4DB9-9CDC-B08DDCB852B0}" type="presOf" srcId="{4521BD7E-CCF0-40C8-AFEE-F10C8AB4D6A2}" destId="{662F633B-209E-4C51-BEAC-5310D636351F}" srcOrd="0" destOrd="0" presId="urn:microsoft.com/office/officeart/2011/layout/TabList"/>
    <dgm:cxn modelId="{2DB252B6-85AF-4E26-91B8-87FBFD32184B}" srcId="{2414D1CF-095A-47DF-9332-BA5080428727}" destId="{A0E83444-05D8-4DFA-873E-570E9458C372}" srcOrd="2" destOrd="0" parTransId="{6FBEA380-3230-4F18-AC67-3C5D69EAFD04}" sibTransId="{6568798A-242C-4E67-8F19-112A9D0076AA}"/>
    <dgm:cxn modelId="{4A8D19BC-B1BC-438D-9E4E-676DFBBB70C9}" type="presOf" srcId="{437CCEFD-E5F0-4428-B828-79592E2FF2C4}" destId="{CFA9A0FA-AC20-4068-A84B-A2D0832F336F}" srcOrd="0" destOrd="0" presId="urn:microsoft.com/office/officeart/2011/layout/TabList"/>
    <dgm:cxn modelId="{A37797BC-D828-4A98-B5AD-825ED3C2F13E}" type="presOf" srcId="{75A51996-6CD6-4E02-B594-1B19C995E632}" destId="{EF587CF1-328C-44C6-BB7C-527292BD545A}" srcOrd="0" destOrd="1" presId="urn:microsoft.com/office/officeart/2011/layout/TabList"/>
    <dgm:cxn modelId="{1B27F4BC-BCC4-42F8-862A-BD5A9BF7EDB1}" srcId="{437CCEFD-E5F0-4428-B828-79592E2FF2C4}" destId="{2414D1CF-095A-47DF-9332-BA5080428727}" srcOrd="2" destOrd="0" parTransId="{ED8CA4BB-B1F6-4C8E-8797-9879500F45AD}" sibTransId="{4F17B9EE-C91D-45E6-9E0D-5B4D069C46F6}"/>
    <dgm:cxn modelId="{D09CACBD-5779-490E-BB88-81DCA2F84478}" type="presOf" srcId="{BE2C51D4-C461-48D3-8000-3730B585E0E9}" destId="{F78059A9-9061-41F0-BCAB-112D682C2397}" srcOrd="0" destOrd="2" presId="urn:microsoft.com/office/officeart/2011/layout/TabList"/>
    <dgm:cxn modelId="{5F7D71BE-6061-4973-97B7-62538D2A2C08}" srcId="{A7890A91-418C-4B91-A380-C1F4AB8ACDFF}" destId="{0AAE30B5-9260-422E-8D86-DB8D47ABC66A}" srcOrd="1" destOrd="0" parTransId="{FF5F2C84-C27F-4840-B7AB-FDCACEC86EFE}" sibTransId="{926375C7-1B72-466F-8736-E005F111DD8F}"/>
    <dgm:cxn modelId="{21E6E1C0-840D-4D31-A5DC-B7FD85E28805}" srcId="{EF54F45F-D38A-4FA7-96D8-FD27343D1F18}" destId="{FC4B8F55-CB47-421E-A8B4-B4BF11048434}" srcOrd="1" destOrd="0" parTransId="{CA323C08-2FD0-4E26-A6F8-D8382D9CA4EB}" sibTransId="{CD1131DF-E860-43B5-A50F-7E883F26247A}"/>
    <dgm:cxn modelId="{EED0AEC4-654B-4F4F-B92C-15921465D801}" srcId="{EF54F45F-D38A-4FA7-96D8-FD27343D1F18}" destId="{58887216-0A01-4474-B62A-704A84960E03}" srcOrd="5" destOrd="0" parTransId="{145305F4-8728-416E-B338-4D3015F69694}" sibTransId="{C20B234B-B9F1-41B8-891F-C6158A56F15D}"/>
    <dgm:cxn modelId="{6854FCC6-84AA-4E23-BAEA-3792B7E5EE11}" srcId="{1AB53776-F684-49A7-AAA2-EF0E5B79E23C}" destId="{8137944B-33CC-427A-9AA9-55EEF2052263}" srcOrd="4" destOrd="0" parTransId="{D7A021B0-D682-49A1-B159-A7E9AB7A9AD3}" sibTransId="{28481048-66CD-4E41-A1C5-DF39789822C7}"/>
    <dgm:cxn modelId="{17344EC7-8D07-4370-8C18-000ECD7E3405}" type="presOf" srcId="{F3CF67DC-FF9B-47FC-A9FD-4BF21F01AD00}" destId="{EF587CF1-328C-44C6-BB7C-527292BD545A}" srcOrd="0" destOrd="2" presId="urn:microsoft.com/office/officeart/2011/layout/TabList"/>
    <dgm:cxn modelId="{54F07FCB-0A72-419D-932E-3965D54927E1}" type="presOf" srcId="{58887216-0A01-4474-B62A-704A84960E03}" destId="{F78059A9-9061-41F0-BCAB-112D682C2397}" srcOrd="0" destOrd="4" presId="urn:microsoft.com/office/officeart/2011/layout/TabList"/>
    <dgm:cxn modelId="{298DB0CD-1D2D-4D53-BD25-2EF9F0B27994}" srcId="{6A7E9E17-7502-40D2-84CC-0177E87CA641}" destId="{75A51996-6CD6-4E02-B594-1B19C995E632}" srcOrd="2" destOrd="0" parTransId="{1F1FFD4B-EB6F-4C57-822B-C2112737C5B7}" sibTransId="{C14DE36E-72B0-4C6A-86A2-1E10141B219B}"/>
    <dgm:cxn modelId="{FA602DCE-9399-4E21-9DA9-0547C3CB1A14}" srcId="{2414D1CF-095A-47DF-9332-BA5080428727}" destId="{52537495-2DB8-4E20-A740-256400A1A461}" srcOrd="1" destOrd="0" parTransId="{9713037F-7615-4198-8C5B-CEF1B6A55F46}" sibTransId="{513A73BC-2A6B-413C-BE60-820611D87797}"/>
    <dgm:cxn modelId="{173EB4CE-CC37-4DE0-9FA9-82CABD61A700}" type="presOf" srcId="{AE86783F-C92F-48A8-BF78-EB9BB773BAC9}" destId="{F78059A9-9061-41F0-BCAB-112D682C2397}" srcOrd="0" destOrd="5" presId="urn:microsoft.com/office/officeart/2011/layout/TabList"/>
    <dgm:cxn modelId="{8F1FB6D0-7443-4085-B02B-0CBF808198D3}" srcId="{1AB53776-F684-49A7-AAA2-EF0E5B79E23C}" destId="{352FED62-544A-4D17-9398-F97916436ECB}" srcOrd="1" destOrd="0" parTransId="{B5E2A5DD-9764-4776-BB65-C56DCFC925D5}" sibTransId="{84DF5E98-7EB0-411C-8ADD-CA9A326E6BCE}"/>
    <dgm:cxn modelId="{2EEA3DD6-8929-4ECE-B155-8A69A4D97953}" srcId="{EF54F45F-D38A-4FA7-96D8-FD27343D1F18}" destId="{BE2C51D4-C461-48D3-8000-3730B585E0E9}" srcOrd="3" destOrd="0" parTransId="{FD522D87-192C-4920-8DCC-5132010EB52B}" sibTransId="{1A446717-045D-46CC-A8D8-C8A3FE431F1A}"/>
    <dgm:cxn modelId="{24A5DCE1-6FEB-49FD-9759-B8D93D9BA557}" srcId="{437CCEFD-E5F0-4428-B828-79592E2FF2C4}" destId="{6A7E9E17-7502-40D2-84CC-0177E87CA641}" srcOrd="4" destOrd="0" parTransId="{660C3F9F-9219-466E-833B-F28CF3F21401}" sibTransId="{C8BDD7A7-FC32-4066-81CC-DEE226DC3691}"/>
    <dgm:cxn modelId="{31261DE2-05B8-4AC0-AB5C-1842E78320F6}" type="presOf" srcId="{ECB5F346-D2DD-45D7-A7DC-8EE1BC9ECC66}" destId="{F26DBB5E-AF12-4142-97C5-3E09B3B12FF7}" srcOrd="0" destOrd="3" presId="urn:microsoft.com/office/officeart/2011/layout/TabList"/>
    <dgm:cxn modelId="{67F5D5E2-0E9F-4829-AF8F-93E6BF84B2AD}" type="presOf" srcId="{7F2AF171-0307-45CC-BC7C-3A9F7BA40463}" destId="{F26DBB5E-AF12-4142-97C5-3E09B3B12FF7}" srcOrd="0" destOrd="0" presId="urn:microsoft.com/office/officeart/2011/layout/TabList"/>
    <dgm:cxn modelId="{AB58EFE6-2E00-4ACB-9568-8A6D47F128CA}" type="presOf" srcId="{BDF7E765-8678-4116-AEBD-4E0C10251DFD}" destId="{95D38CD5-FD42-41B9-B490-85311F2FB4BE}" srcOrd="0" destOrd="0" presId="urn:microsoft.com/office/officeart/2011/layout/TabList"/>
    <dgm:cxn modelId="{4983D0EA-8907-40F0-BE28-DF15887649D7}" srcId="{2414D1CF-095A-47DF-9332-BA5080428727}" destId="{A8480636-DE19-4963-AD97-2381D9AF0DD3}" srcOrd="0" destOrd="0" parTransId="{A45E37ED-C9AA-4500-82D5-48A8BBACB418}" sibTransId="{12131E1A-BA3F-454F-9D22-B604FDBE7D1A}"/>
    <dgm:cxn modelId="{430B60EF-98B2-4DAC-973A-1A1E72DB8844}" type="presOf" srcId="{379443C5-4CE8-4B30-B1C1-F37C2F520A7E}" destId="{F78059A9-9061-41F0-BCAB-112D682C2397}" srcOrd="0" destOrd="3" presId="urn:microsoft.com/office/officeart/2011/layout/TabList"/>
    <dgm:cxn modelId="{B825DAF7-16FC-43E5-B34C-2D623551D737}" type="presOf" srcId="{1AB53776-F684-49A7-AAA2-EF0E5B79E23C}" destId="{0F61677E-D398-4BA2-AF4A-778A604392D6}" srcOrd="0" destOrd="0" presId="urn:microsoft.com/office/officeart/2011/layout/TabList"/>
    <dgm:cxn modelId="{E7AEBAFB-26C8-4E69-862D-9EFD958900A2}" type="presOf" srcId="{92A12296-9DB9-49A9-AA96-08C725E83CB8}" destId="{3D213F2B-2F1B-472D-8C1D-C5B4430AA55E}" srcOrd="0" destOrd="0" presId="urn:microsoft.com/office/officeart/2011/layout/TabList"/>
    <dgm:cxn modelId="{84E22154-B541-4780-BBB2-0407FAEE4718}" type="presParOf" srcId="{CFA9A0FA-AC20-4068-A84B-A2D0832F336F}" destId="{AC146F20-ACE7-4778-8FF7-D91AFBD8F78B}" srcOrd="0" destOrd="0" presId="urn:microsoft.com/office/officeart/2011/layout/TabList"/>
    <dgm:cxn modelId="{7E7EF1F4-4C3E-46BC-8F60-8623A8080F60}" type="presParOf" srcId="{AC146F20-ACE7-4778-8FF7-D91AFBD8F78B}" destId="{7B377AFF-8901-49E9-9093-409EA73AA337}" srcOrd="0" destOrd="0" presId="urn:microsoft.com/office/officeart/2011/layout/TabList"/>
    <dgm:cxn modelId="{77E337D8-321E-4318-A302-83C80C59AC84}" type="presParOf" srcId="{AC146F20-ACE7-4778-8FF7-D91AFBD8F78B}" destId="{554EB137-FE7D-42B9-A9C3-35AD53237C87}" srcOrd="1" destOrd="0" presId="urn:microsoft.com/office/officeart/2011/layout/TabList"/>
    <dgm:cxn modelId="{93F79A36-3BA1-4D69-9E6E-41EE88E4CE1E}" type="presParOf" srcId="{AC146F20-ACE7-4778-8FF7-D91AFBD8F78B}" destId="{94548F63-C092-41A3-8DB3-D94A1343307C}" srcOrd="2" destOrd="0" presId="urn:microsoft.com/office/officeart/2011/layout/TabList"/>
    <dgm:cxn modelId="{6288CD67-F13B-4BFD-90B5-C73DD6A8C44F}" type="presParOf" srcId="{CFA9A0FA-AC20-4068-A84B-A2D0832F336F}" destId="{FBD8DDF3-3037-4295-94A4-981D03A46AAF}" srcOrd="1" destOrd="0" presId="urn:microsoft.com/office/officeart/2011/layout/TabList"/>
    <dgm:cxn modelId="{B56BC7AB-0948-4B71-B57A-E778E06A0AB1}" type="presParOf" srcId="{CFA9A0FA-AC20-4068-A84B-A2D0832F336F}" destId="{7F247E7D-AC69-4467-B4FD-75CE7F3781F4}" srcOrd="2" destOrd="0" presId="urn:microsoft.com/office/officeart/2011/layout/TabList"/>
    <dgm:cxn modelId="{9DBA4CCA-7F90-491D-8777-51744CD52C68}" type="presParOf" srcId="{CFA9A0FA-AC20-4068-A84B-A2D0832F336F}" destId="{C16D4F6C-3B43-4959-99BA-72EFBCB0BFB3}" srcOrd="3" destOrd="0" presId="urn:microsoft.com/office/officeart/2011/layout/TabList"/>
    <dgm:cxn modelId="{35B8A196-263A-4666-AB6D-9F3A9F3378FE}" type="presParOf" srcId="{C16D4F6C-3B43-4959-99BA-72EFBCB0BFB3}" destId="{95D38CD5-FD42-41B9-B490-85311F2FB4BE}" srcOrd="0" destOrd="0" presId="urn:microsoft.com/office/officeart/2011/layout/TabList"/>
    <dgm:cxn modelId="{03D4F907-5E9A-410E-99B4-ADFCE29F24B1}" type="presParOf" srcId="{C16D4F6C-3B43-4959-99BA-72EFBCB0BFB3}" destId="{3D213F2B-2F1B-472D-8C1D-C5B4430AA55E}" srcOrd="1" destOrd="0" presId="urn:microsoft.com/office/officeart/2011/layout/TabList"/>
    <dgm:cxn modelId="{828D3422-717A-4D33-AC31-1C53EA8758A3}" type="presParOf" srcId="{C16D4F6C-3B43-4959-99BA-72EFBCB0BFB3}" destId="{D5DE5B49-7918-4C47-AF0A-4ED41B0A3702}" srcOrd="2" destOrd="0" presId="urn:microsoft.com/office/officeart/2011/layout/TabList"/>
    <dgm:cxn modelId="{BEABDE9C-971B-4986-AA85-1F4204F2D0B2}" type="presParOf" srcId="{CFA9A0FA-AC20-4068-A84B-A2D0832F336F}" destId="{F26DBB5E-AF12-4142-97C5-3E09B3B12FF7}" srcOrd="4" destOrd="0" presId="urn:microsoft.com/office/officeart/2011/layout/TabList"/>
    <dgm:cxn modelId="{FB90F779-6677-4705-A07E-16D4AACAFEC3}" type="presParOf" srcId="{CFA9A0FA-AC20-4068-A84B-A2D0832F336F}" destId="{AB8C0C5A-6DF7-4219-8104-322EF577A807}" srcOrd="5" destOrd="0" presId="urn:microsoft.com/office/officeart/2011/layout/TabList"/>
    <dgm:cxn modelId="{85A5AF5A-2015-4BEF-B82D-8F12F3DBEB42}" type="presParOf" srcId="{CFA9A0FA-AC20-4068-A84B-A2D0832F336F}" destId="{CACC42B9-1EAA-447C-ABFB-A793867CF9DF}" srcOrd="6" destOrd="0" presId="urn:microsoft.com/office/officeart/2011/layout/TabList"/>
    <dgm:cxn modelId="{6B0815B6-35C2-455E-9368-80BD41E3543A}" type="presParOf" srcId="{CACC42B9-1EAA-447C-ABFB-A793867CF9DF}" destId="{B0C70E9B-37EF-4A7B-9964-4EEAD786A8F5}" srcOrd="0" destOrd="0" presId="urn:microsoft.com/office/officeart/2011/layout/TabList"/>
    <dgm:cxn modelId="{48EA3BF0-9E96-44DB-AE50-6FD070426978}" type="presParOf" srcId="{CACC42B9-1EAA-447C-ABFB-A793867CF9DF}" destId="{6DA0B4BD-07CC-4B52-8820-0A414D166ACF}" srcOrd="1" destOrd="0" presId="urn:microsoft.com/office/officeart/2011/layout/TabList"/>
    <dgm:cxn modelId="{60A81065-2763-40EC-A0CB-BA536BCF724F}" type="presParOf" srcId="{CACC42B9-1EAA-447C-ABFB-A793867CF9DF}" destId="{ED4091DE-31F9-49BA-9721-BB459D263A3F}" srcOrd="2" destOrd="0" presId="urn:microsoft.com/office/officeart/2011/layout/TabList"/>
    <dgm:cxn modelId="{6C509D5D-4FAF-4D3D-9C95-478F60C2935E}" type="presParOf" srcId="{CFA9A0FA-AC20-4068-A84B-A2D0832F336F}" destId="{80A63309-E840-40D8-ABFE-F64AF8DCCB60}" srcOrd="7" destOrd="0" presId="urn:microsoft.com/office/officeart/2011/layout/TabList"/>
    <dgm:cxn modelId="{33BBC499-55FC-49F5-AED8-F4E6B6F2FA62}" type="presParOf" srcId="{CFA9A0FA-AC20-4068-A84B-A2D0832F336F}" destId="{928C8C82-C06C-4E26-AF78-239D957A71D1}" srcOrd="8" destOrd="0" presId="urn:microsoft.com/office/officeart/2011/layout/TabList"/>
    <dgm:cxn modelId="{EA3D8444-41EC-4CF9-81CA-D078D9ADAECB}" type="presParOf" srcId="{CFA9A0FA-AC20-4068-A84B-A2D0832F336F}" destId="{C0500087-2E60-48DB-A775-9F5AD706CF9E}" srcOrd="9" destOrd="0" presId="urn:microsoft.com/office/officeart/2011/layout/TabList"/>
    <dgm:cxn modelId="{4BF95200-3506-43D9-AAC3-885999376379}" type="presParOf" srcId="{C0500087-2E60-48DB-A775-9F5AD706CF9E}" destId="{3769F9E5-D300-4E35-AD33-1741A452459F}" srcOrd="0" destOrd="0" presId="urn:microsoft.com/office/officeart/2011/layout/TabList"/>
    <dgm:cxn modelId="{B2F88063-5208-44B9-8160-96D435EA041D}" type="presParOf" srcId="{C0500087-2E60-48DB-A775-9F5AD706CF9E}" destId="{80587D67-4A1A-49EF-B719-40649394C3AB}" srcOrd="1" destOrd="0" presId="urn:microsoft.com/office/officeart/2011/layout/TabList"/>
    <dgm:cxn modelId="{23E37CF4-6EBF-413E-A361-C34576ACED47}" type="presParOf" srcId="{C0500087-2E60-48DB-A775-9F5AD706CF9E}" destId="{1F145F05-7D3D-4B82-81B9-64661D8FC9AC}" srcOrd="2" destOrd="0" presId="urn:microsoft.com/office/officeart/2011/layout/TabList"/>
    <dgm:cxn modelId="{258922FE-2585-4869-B11A-9C88682B0971}" type="presParOf" srcId="{CFA9A0FA-AC20-4068-A84B-A2D0832F336F}" destId="{F78059A9-9061-41F0-BCAB-112D682C2397}" srcOrd="10" destOrd="0" presId="urn:microsoft.com/office/officeart/2011/layout/TabList"/>
    <dgm:cxn modelId="{2F9DB84D-C812-4535-A040-C42B04595DD8}" type="presParOf" srcId="{CFA9A0FA-AC20-4068-A84B-A2D0832F336F}" destId="{7E8E384E-9476-4F87-BEE8-CF0971FD321B}" srcOrd="11" destOrd="0" presId="urn:microsoft.com/office/officeart/2011/layout/TabList"/>
    <dgm:cxn modelId="{781DCFC7-7C45-488D-8329-F0AA16DD988B}" type="presParOf" srcId="{CFA9A0FA-AC20-4068-A84B-A2D0832F336F}" destId="{E01CB938-4284-4D40-BA37-C35DD98AA66D}" srcOrd="12" destOrd="0" presId="urn:microsoft.com/office/officeart/2011/layout/TabList"/>
    <dgm:cxn modelId="{9060B805-1664-420D-BB03-EFB4B096B523}" type="presParOf" srcId="{E01CB938-4284-4D40-BA37-C35DD98AA66D}" destId="{D50AE39E-A1F1-450F-8466-7DF5DD280EA7}" srcOrd="0" destOrd="0" presId="urn:microsoft.com/office/officeart/2011/layout/TabList"/>
    <dgm:cxn modelId="{0745D935-0970-4214-9789-2DEA9E2AA019}" type="presParOf" srcId="{E01CB938-4284-4D40-BA37-C35DD98AA66D}" destId="{64D0D8C8-41DE-460E-9D4B-63A49050A87C}" srcOrd="1" destOrd="0" presId="urn:microsoft.com/office/officeart/2011/layout/TabList"/>
    <dgm:cxn modelId="{FA9741DB-329F-4294-A4E5-D249F41FC1DD}" type="presParOf" srcId="{E01CB938-4284-4D40-BA37-C35DD98AA66D}" destId="{86872237-0653-4700-A85A-5DFEF3726FEA}" srcOrd="2" destOrd="0" presId="urn:microsoft.com/office/officeart/2011/layout/TabList"/>
    <dgm:cxn modelId="{245E7B98-773F-4D8C-90EA-C9B2D73C7E1E}" type="presParOf" srcId="{CFA9A0FA-AC20-4068-A84B-A2D0832F336F}" destId="{EF587CF1-328C-44C6-BB7C-527292BD545A}" srcOrd="13" destOrd="0" presId="urn:microsoft.com/office/officeart/2011/layout/TabList"/>
    <dgm:cxn modelId="{CAC9B93A-1CA4-4186-825F-6169257BCA6D}" type="presParOf" srcId="{CFA9A0FA-AC20-4068-A84B-A2D0832F336F}" destId="{85CB8C00-0EC1-4D5D-816C-8094ACAB9BE9}" srcOrd="14" destOrd="0" presId="urn:microsoft.com/office/officeart/2011/layout/TabList"/>
    <dgm:cxn modelId="{2C6B70C6-1A66-4C00-A216-EB86E2CAFDBC}" type="presParOf" srcId="{CFA9A0FA-AC20-4068-A84B-A2D0832F336F}" destId="{3FF52994-BFAD-4A7B-A182-8111BF3757F0}" srcOrd="15" destOrd="0" presId="urn:microsoft.com/office/officeart/2011/layout/TabList"/>
    <dgm:cxn modelId="{A48206F8-5381-449E-9B67-140900834F5D}" type="presParOf" srcId="{3FF52994-BFAD-4A7B-A182-8111BF3757F0}" destId="{662F633B-209E-4C51-BEAC-5310D636351F}" srcOrd="0" destOrd="0" presId="urn:microsoft.com/office/officeart/2011/layout/TabList"/>
    <dgm:cxn modelId="{741E7CE9-8509-4F99-8DC0-CBC2DB3B7995}" type="presParOf" srcId="{3FF52994-BFAD-4A7B-A182-8111BF3757F0}" destId="{0F61677E-D398-4BA2-AF4A-778A604392D6}" srcOrd="1" destOrd="0" presId="urn:microsoft.com/office/officeart/2011/layout/TabList"/>
    <dgm:cxn modelId="{948F06E0-08EE-4B6F-9295-677E69C35C43}" type="presParOf" srcId="{3FF52994-BFAD-4A7B-A182-8111BF3757F0}" destId="{913E1A72-0F19-49CA-B4FE-5E3EE295E64C}" srcOrd="2" destOrd="0" presId="urn:microsoft.com/office/officeart/2011/layout/TabList"/>
    <dgm:cxn modelId="{CA680526-C297-4226-A22F-607687301C9A}" type="presParOf" srcId="{CFA9A0FA-AC20-4068-A84B-A2D0832F336F}" destId="{042E4382-5B24-4E3B-A2D8-B094FEE381D7}" srcOrd="16" destOrd="0" presId="urn:microsoft.com/office/officeart/2011/layout/TabLis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37CCEFD-E5F0-4428-B828-79592E2FF2C4}" type="doc">
      <dgm:prSet loTypeId="urn:microsoft.com/office/officeart/2011/layout/TabList" loCatId="list" qsTypeId="urn:microsoft.com/office/officeart/2005/8/quickstyle/3d4" qsCatId="3D" csTypeId="urn:microsoft.com/office/officeart/2005/8/colors/accent1_2" csCatId="accent1" phldr="1"/>
      <dgm:spPr/>
      <dgm:t>
        <a:bodyPr/>
        <a:lstStyle/>
        <a:p>
          <a:endParaRPr lang="en-US"/>
        </a:p>
      </dgm:t>
    </dgm:pt>
    <dgm:pt modelId="{A7890A91-418C-4B91-A380-C1F4AB8ACDFF}">
      <dgm:prSet phldrT="[Text]" custT="1"/>
      <dgm:spPr/>
      <dgm:t>
        <a:bodyPr/>
        <a:lstStyle/>
        <a:p>
          <a:pPr algn="ctr"/>
          <a:r>
            <a:rPr lang="en-US" sz="1400" b="1">
              <a:solidFill>
                <a:schemeClr val="bg1"/>
              </a:solidFill>
            </a:rPr>
            <a:t>DIAGRAMS</a:t>
          </a:r>
          <a:endParaRPr lang="en-US" sz="1400" b="1">
            <a:solidFill>
              <a:schemeClr val="bg1"/>
            </a:solidFill>
            <a:latin typeface="Lucida Bright" panose="02040602050505020304" pitchFamily="18" charset="0"/>
          </a:endParaRPr>
        </a:p>
      </dgm:t>
    </dgm:pt>
    <dgm:pt modelId="{426B2E28-1C33-4BF0-9535-42364340D2BC}" type="parTrans" cxnId="{E5340047-2D2D-4836-9B8B-259FB87C1EE3}">
      <dgm:prSet/>
      <dgm:spPr/>
      <dgm:t>
        <a:bodyPr/>
        <a:lstStyle/>
        <a:p>
          <a:endParaRPr lang="en-US"/>
        </a:p>
      </dgm:t>
    </dgm:pt>
    <dgm:pt modelId="{CD1A7627-9CF4-4421-BB6E-739C460F156A}" type="sibTrans" cxnId="{E5340047-2D2D-4836-9B8B-259FB87C1EE3}">
      <dgm:prSet/>
      <dgm:spPr/>
      <dgm:t>
        <a:bodyPr/>
        <a:lstStyle/>
        <a:p>
          <a:endParaRPr lang="en-US"/>
        </a:p>
      </dgm:t>
    </dgm:pt>
    <dgm:pt modelId="{2CC9850F-E095-40FC-A2E1-35CD8702FD59}">
      <dgm:prSet phldrT="[Text]"/>
      <dgm:spPr/>
      <dgm:t>
        <a:bodyPr/>
        <a:lstStyle/>
        <a:p>
          <a:r>
            <a:rPr lang="en-US" sz="700"/>
            <a:t>Model</a:t>
          </a:r>
        </a:p>
      </dgm:t>
    </dgm:pt>
    <dgm:pt modelId="{4C9177AB-A552-4E1E-AB3B-70839CA54634}" type="parTrans" cxnId="{FB2C7F77-DDC8-43F5-9985-2ABB199EA935}">
      <dgm:prSet/>
      <dgm:spPr/>
      <dgm:t>
        <a:bodyPr/>
        <a:lstStyle/>
        <a:p>
          <a:endParaRPr lang="en-US"/>
        </a:p>
      </dgm:t>
    </dgm:pt>
    <dgm:pt modelId="{D1803727-8D99-4F16-8727-693AADF108EB}" type="sibTrans" cxnId="{FB2C7F77-DDC8-43F5-9985-2ABB199EA935}">
      <dgm:prSet/>
      <dgm:spPr/>
      <dgm:t>
        <a:bodyPr/>
        <a:lstStyle/>
        <a:p>
          <a:endParaRPr lang="en-US"/>
        </a:p>
      </dgm:t>
    </dgm:pt>
    <dgm:pt modelId="{C5B851FB-114E-488B-8BE3-CDB31431CE3C}">
      <dgm:prSet phldrT="[Text]"/>
      <dgm:spPr/>
      <dgm:t>
        <a:bodyPr/>
        <a:lstStyle/>
        <a:p>
          <a:endParaRPr lang="en-US" sz="2700"/>
        </a:p>
      </dgm:t>
    </dgm:pt>
    <dgm:pt modelId="{5DD61718-00DB-4E60-B8C1-19F6B3974FB5}" type="parTrans" cxnId="{A5220819-A106-4B5C-A686-51318E8B1599}">
      <dgm:prSet/>
      <dgm:spPr/>
      <dgm:t>
        <a:bodyPr/>
        <a:lstStyle/>
        <a:p>
          <a:endParaRPr lang="en-US"/>
        </a:p>
      </dgm:t>
    </dgm:pt>
    <dgm:pt modelId="{08C2FDAD-32B1-4E9A-9454-1CBC6D5A6DA4}" type="sibTrans" cxnId="{A5220819-A106-4B5C-A686-51318E8B1599}">
      <dgm:prSet/>
      <dgm:spPr/>
      <dgm:t>
        <a:bodyPr/>
        <a:lstStyle/>
        <a:p>
          <a:endParaRPr lang="en-US"/>
        </a:p>
      </dgm:t>
    </dgm:pt>
    <dgm:pt modelId="{EBA44B6B-A6F8-4B11-AC42-D82857C4276C}">
      <dgm:prSet custT="1"/>
      <dgm:spPr/>
      <dgm:t>
        <a:bodyPr/>
        <a:lstStyle/>
        <a:p>
          <a:r>
            <a:rPr lang="en-US" sz="1400" b="0"/>
            <a:t>Block Diagram</a:t>
          </a:r>
        </a:p>
      </dgm:t>
    </dgm:pt>
    <dgm:pt modelId="{C5C79D9B-9FEA-4618-B6D9-BFCE1B37677E}" type="parTrans" cxnId="{BB70824B-01EB-46DD-ABC3-467B633BB971}">
      <dgm:prSet/>
      <dgm:spPr/>
      <dgm:t>
        <a:bodyPr/>
        <a:lstStyle/>
        <a:p>
          <a:endParaRPr lang="en-US"/>
        </a:p>
      </dgm:t>
    </dgm:pt>
    <dgm:pt modelId="{6DCC0478-3146-437A-B0B9-C7760BBF984E}" type="sibTrans" cxnId="{BB70824B-01EB-46DD-ABC3-467B633BB971}">
      <dgm:prSet/>
      <dgm:spPr/>
      <dgm:t>
        <a:bodyPr/>
        <a:lstStyle/>
        <a:p>
          <a:endParaRPr lang="en-US"/>
        </a:p>
      </dgm:t>
    </dgm:pt>
    <dgm:pt modelId="{7D6C0A43-0F6B-432E-861B-29F64A444676}">
      <dgm:prSet custT="1"/>
      <dgm:spPr/>
      <dgm:t>
        <a:bodyPr/>
        <a:lstStyle/>
        <a:p>
          <a:r>
            <a:rPr lang="en-US" sz="1400" b="0"/>
            <a:t>Activity Diagram</a:t>
          </a:r>
        </a:p>
      </dgm:t>
    </dgm:pt>
    <dgm:pt modelId="{9697CC81-B7AB-4E36-A576-4C571BF197C8}" type="parTrans" cxnId="{267D30A7-86F4-4192-B634-471227F027FC}">
      <dgm:prSet/>
      <dgm:spPr/>
      <dgm:t>
        <a:bodyPr/>
        <a:lstStyle/>
        <a:p>
          <a:endParaRPr lang="en-US"/>
        </a:p>
      </dgm:t>
    </dgm:pt>
    <dgm:pt modelId="{EA92FCE7-035F-4DE0-8F1E-9D1D56853B77}" type="sibTrans" cxnId="{267D30A7-86F4-4192-B634-471227F027FC}">
      <dgm:prSet/>
      <dgm:spPr/>
      <dgm:t>
        <a:bodyPr/>
        <a:lstStyle/>
        <a:p>
          <a:endParaRPr lang="en-US"/>
        </a:p>
      </dgm:t>
    </dgm:pt>
    <dgm:pt modelId="{579E1D7C-9DAF-4F2F-8F86-71603FC32E89}">
      <dgm:prSet custT="1"/>
      <dgm:spPr/>
      <dgm:t>
        <a:bodyPr/>
        <a:lstStyle/>
        <a:p>
          <a:r>
            <a:rPr lang="en-US" sz="1400" b="0"/>
            <a:t>Sequence diagram</a:t>
          </a:r>
        </a:p>
      </dgm:t>
    </dgm:pt>
    <dgm:pt modelId="{ACAFDAE3-F8A8-4E3A-B650-555D92BB9DFA}" type="parTrans" cxnId="{375FE5BA-D34D-47A6-9441-CF55443D326E}">
      <dgm:prSet/>
      <dgm:spPr/>
      <dgm:t>
        <a:bodyPr/>
        <a:lstStyle/>
        <a:p>
          <a:endParaRPr lang="en-US"/>
        </a:p>
      </dgm:t>
    </dgm:pt>
    <dgm:pt modelId="{D322249B-266C-4B9E-99B9-8F4D6033B52E}" type="sibTrans" cxnId="{375FE5BA-D34D-47A6-9441-CF55443D326E}">
      <dgm:prSet/>
      <dgm:spPr/>
      <dgm:t>
        <a:bodyPr/>
        <a:lstStyle/>
        <a:p>
          <a:endParaRPr lang="en-US"/>
        </a:p>
      </dgm:t>
    </dgm:pt>
    <dgm:pt modelId="{065B39E5-8A2D-4518-8375-11E8959913AA}">
      <dgm:prSet custT="1"/>
      <dgm:spPr/>
      <dgm:t>
        <a:bodyPr/>
        <a:lstStyle/>
        <a:p>
          <a:r>
            <a:rPr lang="en-US" sz="1400" b="0"/>
            <a:t>Flowchart</a:t>
          </a:r>
        </a:p>
      </dgm:t>
    </dgm:pt>
    <dgm:pt modelId="{E4E79993-4709-4DD4-AC52-FACCA39AE037}" type="parTrans" cxnId="{4940060B-E925-41C9-BEFA-52E53BA66C0F}">
      <dgm:prSet/>
      <dgm:spPr/>
      <dgm:t>
        <a:bodyPr/>
        <a:lstStyle/>
        <a:p>
          <a:endParaRPr lang="en-US"/>
        </a:p>
      </dgm:t>
    </dgm:pt>
    <dgm:pt modelId="{3C86545A-9194-4D6F-8AED-3681B5E7AB79}" type="sibTrans" cxnId="{4940060B-E925-41C9-BEFA-52E53BA66C0F}">
      <dgm:prSet/>
      <dgm:spPr/>
      <dgm:t>
        <a:bodyPr/>
        <a:lstStyle/>
        <a:p>
          <a:endParaRPr lang="en-US"/>
        </a:p>
      </dgm:t>
    </dgm:pt>
    <dgm:pt modelId="{76002CF9-DD9C-4D6D-B0AD-CC346EEB31CB}">
      <dgm:prSet custT="1"/>
      <dgm:spPr/>
      <dgm:t>
        <a:bodyPr/>
        <a:lstStyle/>
        <a:p>
          <a:r>
            <a:rPr lang="en-US" sz="1400" b="0"/>
            <a:t>Use case</a:t>
          </a:r>
        </a:p>
      </dgm:t>
    </dgm:pt>
    <dgm:pt modelId="{7FCD71CC-7299-480A-8D11-1E0031AD6EE7}" type="parTrans" cxnId="{24029002-45DE-483C-8A9B-8DB342A1DFCC}">
      <dgm:prSet/>
      <dgm:spPr/>
      <dgm:t>
        <a:bodyPr/>
        <a:lstStyle/>
        <a:p>
          <a:endParaRPr lang="en-US"/>
        </a:p>
      </dgm:t>
    </dgm:pt>
    <dgm:pt modelId="{0F6A3108-7A33-4F1F-91EA-6E06B6C60FB4}" type="sibTrans" cxnId="{24029002-45DE-483C-8A9B-8DB342A1DFCC}">
      <dgm:prSet/>
      <dgm:spPr/>
      <dgm:t>
        <a:bodyPr/>
        <a:lstStyle/>
        <a:p>
          <a:endParaRPr lang="en-US"/>
        </a:p>
      </dgm:t>
    </dgm:pt>
    <dgm:pt modelId="{6588D4E8-7F80-49EB-9FF2-6CA762DF8FF1}">
      <dgm:prSet phldrT="[Text]" custT="1"/>
      <dgm:spPr/>
      <dgm:t>
        <a:bodyPr/>
        <a:lstStyle/>
        <a:p>
          <a:endParaRPr lang="en-US" sz="1400" b="1">
            <a:latin typeface="Lucida Bright" panose="02040602050505020304" pitchFamily="18" charset="0"/>
          </a:endParaRPr>
        </a:p>
      </dgm:t>
    </dgm:pt>
    <dgm:pt modelId="{DB76A608-65C2-4CD8-972E-7C1518BBD20B}" type="parTrans" cxnId="{982938EA-450D-4022-87C4-3815C9673652}">
      <dgm:prSet/>
      <dgm:spPr/>
      <dgm:t>
        <a:bodyPr/>
        <a:lstStyle/>
        <a:p>
          <a:endParaRPr lang="en-US"/>
        </a:p>
      </dgm:t>
    </dgm:pt>
    <dgm:pt modelId="{0B076A24-D651-4990-B8D8-C9BF48D13B26}" type="sibTrans" cxnId="{982938EA-450D-4022-87C4-3815C9673652}">
      <dgm:prSet/>
      <dgm:spPr/>
      <dgm:t>
        <a:bodyPr/>
        <a:lstStyle/>
        <a:p>
          <a:endParaRPr lang="en-US"/>
        </a:p>
      </dgm:t>
    </dgm:pt>
    <dgm:pt modelId="{AE6E8089-9683-4502-AFE8-65AEA9A0064B}">
      <dgm:prSet phldrT="[Text]" custT="1"/>
      <dgm:spPr/>
      <dgm:t>
        <a:bodyPr/>
        <a:lstStyle/>
        <a:p>
          <a:r>
            <a:rPr lang="en-US" sz="1400" b="0"/>
            <a:t>Preparing the data</a:t>
          </a:r>
        </a:p>
      </dgm:t>
    </dgm:pt>
    <dgm:pt modelId="{CA33806F-F809-4FB2-9695-4512D2C62B3E}" type="parTrans" cxnId="{8ACF2003-B0D0-4021-8A3D-56B612E1955D}">
      <dgm:prSet/>
      <dgm:spPr/>
      <dgm:t>
        <a:bodyPr/>
        <a:lstStyle/>
        <a:p>
          <a:endParaRPr lang="en-US"/>
        </a:p>
      </dgm:t>
    </dgm:pt>
    <dgm:pt modelId="{148C899C-4558-46CD-9B6B-323CE68B256B}" type="sibTrans" cxnId="{8ACF2003-B0D0-4021-8A3D-56B612E1955D}">
      <dgm:prSet/>
      <dgm:spPr/>
      <dgm:t>
        <a:bodyPr/>
        <a:lstStyle/>
        <a:p>
          <a:endParaRPr lang="en-US"/>
        </a:p>
      </dgm:t>
    </dgm:pt>
    <dgm:pt modelId="{D03D3D9F-5C62-475D-9CE6-DF9FE53C942A}">
      <dgm:prSet phldrT="[Text]"/>
      <dgm:spPr/>
      <dgm:t>
        <a:bodyPr/>
        <a:lstStyle/>
        <a:p>
          <a:endParaRPr lang="en-US" sz="700"/>
        </a:p>
      </dgm:t>
    </dgm:pt>
    <dgm:pt modelId="{1F96ACA7-0E46-4D1D-97F7-34FFD8597375}" type="parTrans" cxnId="{7B6C42B3-395B-44AA-884A-AB1E251A30AD}">
      <dgm:prSet/>
      <dgm:spPr/>
      <dgm:t>
        <a:bodyPr/>
        <a:lstStyle/>
        <a:p>
          <a:endParaRPr lang="en-US"/>
        </a:p>
      </dgm:t>
    </dgm:pt>
    <dgm:pt modelId="{8D73B0F8-E3D8-49D8-8667-77A1A97A3816}" type="sibTrans" cxnId="{7B6C42B3-395B-44AA-884A-AB1E251A30AD}">
      <dgm:prSet/>
      <dgm:spPr/>
      <dgm:t>
        <a:bodyPr/>
        <a:lstStyle/>
        <a:p>
          <a:endParaRPr lang="en-US"/>
        </a:p>
      </dgm:t>
    </dgm:pt>
    <dgm:pt modelId="{97A5164E-8B2E-416B-8CA6-B86DCC06A4EA}">
      <dgm:prSet phldrT="[Text]" custT="1"/>
      <dgm:spPr/>
      <dgm:t>
        <a:bodyPr/>
        <a:lstStyle/>
        <a:p>
          <a:r>
            <a:rPr lang="en-US" sz="1400" b="0"/>
            <a:t>Building the Model</a:t>
          </a:r>
          <a:endParaRPr lang="en-US" sz="1400"/>
        </a:p>
      </dgm:t>
    </dgm:pt>
    <dgm:pt modelId="{96923AF7-5CAD-41B8-ACC6-36B3E37F8A05}" type="parTrans" cxnId="{DA5DCF1E-B4BB-4E62-95E4-1D015899C907}">
      <dgm:prSet/>
      <dgm:spPr/>
      <dgm:t>
        <a:bodyPr/>
        <a:lstStyle/>
        <a:p>
          <a:endParaRPr lang="en-US"/>
        </a:p>
      </dgm:t>
    </dgm:pt>
    <dgm:pt modelId="{48CCE7CC-E0C0-466C-9D0E-D39E69A46F5B}" type="sibTrans" cxnId="{DA5DCF1E-B4BB-4E62-95E4-1D015899C907}">
      <dgm:prSet/>
      <dgm:spPr/>
      <dgm:t>
        <a:bodyPr/>
        <a:lstStyle/>
        <a:p>
          <a:endParaRPr lang="en-US"/>
        </a:p>
      </dgm:t>
    </dgm:pt>
    <dgm:pt modelId="{60F39527-F919-489D-84D5-703A5D7F036F}">
      <dgm:prSet phldrT="[Text]" custT="1"/>
      <dgm:spPr/>
      <dgm:t>
        <a:bodyPr/>
        <a:lstStyle/>
        <a:p>
          <a:r>
            <a:rPr lang="en-US" sz="1400" b="0"/>
            <a:t>Training the Model</a:t>
          </a:r>
          <a:endParaRPr lang="en-US" sz="1400"/>
        </a:p>
      </dgm:t>
    </dgm:pt>
    <dgm:pt modelId="{11D297E3-4FBC-4D7E-881A-B5B980381315}" type="parTrans" cxnId="{EBDFD291-A016-485F-8A7C-C8851D822D65}">
      <dgm:prSet/>
      <dgm:spPr/>
      <dgm:t>
        <a:bodyPr/>
        <a:lstStyle/>
        <a:p>
          <a:endParaRPr lang="en-US"/>
        </a:p>
      </dgm:t>
    </dgm:pt>
    <dgm:pt modelId="{01CDBD17-9971-440C-9073-C8F5F0DAC407}" type="sibTrans" cxnId="{EBDFD291-A016-485F-8A7C-C8851D822D65}">
      <dgm:prSet/>
      <dgm:spPr/>
      <dgm:t>
        <a:bodyPr/>
        <a:lstStyle/>
        <a:p>
          <a:endParaRPr lang="en-US"/>
        </a:p>
      </dgm:t>
    </dgm:pt>
    <dgm:pt modelId="{BD050C42-5B48-444F-A7EB-7DEAD54D43C0}">
      <dgm:prSet phldrT="[Text]" custT="1"/>
      <dgm:spPr/>
      <dgm:t>
        <a:bodyPr/>
        <a:lstStyle/>
        <a:p>
          <a:r>
            <a:rPr lang="en-US" sz="1400" b="0"/>
            <a:t>Save &amp; Load</a:t>
          </a:r>
          <a:endParaRPr lang="en-US" sz="1400"/>
        </a:p>
      </dgm:t>
    </dgm:pt>
    <dgm:pt modelId="{04B36DAF-7507-4BDD-85B7-CB4E406F034D}" type="parTrans" cxnId="{58847270-DF5A-4254-A2CC-ED699E4AFFC0}">
      <dgm:prSet/>
      <dgm:spPr/>
      <dgm:t>
        <a:bodyPr/>
        <a:lstStyle/>
        <a:p>
          <a:endParaRPr lang="en-US"/>
        </a:p>
      </dgm:t>
    </dgm:pt>
    <dgm:pt modelId="{B8D73212-115C-4382-8490-DB2EAB1A15B2}" type="sibTrans" cxnId="{58847270-DF5A-4254-A2CC-ED699E4AFFC0}">
      <dgm:prSet/>
      <dgm:spPr/>
      <dgm:t>
        <a:bodyPr/>
        <a:lstStyle/>
        <a:p>
          <a:endParaRPr lang="en-US"/>
        </a:p>
      </dgm:t>
    </dgm:pt>
    <dgm:pt modelId="{B15C1D6D-DD39-4ACF-BEC6-D1A09675F63F}">
      <dgm:prSet phldrT="[Text]" custT="1"/>
      <dgm:spPr/>
      <dgm:t>
        <a:bodyPr/>
        <a:lstStyle/>
        <a:p>
          <a:r>
            <a:rPr lang="en-US" sz="1800"/>
            <a:t>Development platform</a:t>
          </a:r>
        </a:p>
      </dgm:t>
    </dgm:pt>
    <dgm:pt modelId="{48F42918-2EFB-4AC0-866C-CEB103D3F934}" type="parTrans" cxnId="{39B8590B-1B48-4BEA-8542-398C3A26CDA1}">
      <dgm:prSet/>
      <dgm:spPr/>
      <dgm:t>
        <a:bodyPr/>
        <a:lstStyle/>
        <a:p>
          <a:endParaRPr lang="en-US"/>
        </a:p>
      </dgm:t>
    </dgm:pt>
    <dgm:pt modelId="{2254953A-EE9A-4040-99E7-41283389B6BF}" type="sibTrans" cxnId="{39B8590B-1B48-4BEA-8542-398C3A26CDA1}">
      <dgm:prSet/>
      <dgm:spPr/>
      <dgm:t>
        <a:bodyPr/>
        <a:lstStyle/>
        <a:p>
          <a:endParaRPr lang="en-US"/>
        </a:p>
      </dgm:t>
    </dgm:pt>
    <dgm:pt modelId="{A4678F79-58C2-4F02-8E32-4CE8722922FB}">
      <dgm:prSet phldrT="[Text]" custT="1"/>
      <dgm:spPr/>
      <dgm:t>
        <a:bodyPr/>
        <a:lstStyle/>
        <a:p>
          <a:r>
            <a:rPr lang="en-US" sz="1400"/>
            <a:t>Testing the Model</a:t>
          </a:r>
        </a:p>
      </dgm:t>
    </dgm:pt>
    <dgm:pt modelId="{803EBACB-7959-48DE-B8E6-3DEFE1D60B59}" type="parTrans" cxnId="{8969CCB8-21B3-4AD5-A9D4-631C4D4A3532}">
      <dgm:prSet/>
      <dgm:spPr/>
      <dgm:t>
        <a:bodyPr/>
        <a:lstStyle/>
        <a:p>
          <a:endParaRPr lang="en-US"/>
        </a:p>
      </dgm:t>
    </dgm:pt>
    <dgm:pt modelId="{2A63FE11-2526-4480-A4D4-BEB665ADDC39}" type="sibTrans" cxnId="{8969CCB8-21B3-4AD5-A9D4-631C4D4A3532}">
      <dgm:prSet/>
      <dgm:spPr/>
      <dgm:t>
        <a:bodyPr/>
        <a:lstStyle/>
        <a:p>
          <a:endParaRPr lang="en-US"/>
        </a:p>
      </dgm:t>
    </dgm:pt>
    <dgm:pt modelId="{3AB4A42D-31CE-4C8F-B43C-69C63B9FFE87}">
      <dgm:prSet phldrT="[Text]" custT="1"/>
      <dgm:spPr/>
      <dgm:t>
        <a:bodyPr/>
        <a:lstStyle/>
        <a:p>
          <a:r>
            <a:rPr lang="en-US" sz="700"/>
            <a:t>Model Evaluation</a:t>
          </a:r>
        </a:p>
      </dgm:t>
    </dgm:pt>
    <dgm:pt modelId="{86721740-57FF-4383-A986-12BB59383F3C}" type="parTrans" cxnId="{B295EDCF-BB87-4B91-8F06-3E47CE569D1F}">
      <dgm:prSet/>
      <dgm:spPr/>
      <dgm:t>
        <a:bodyPr/>
        <a:lstStyle/>
        <a:p>
          <a:endParaRPr lang="en-US"/>
        </a:p>
      </dgm:t>
    </dgm:pt>
    <dgm:pt modelId="{1A85EE21-E5B8-459B-A1F1-A091249D119D}" type="sibTrans" cxnId="{B295EDCF-BB87-4B91-8F06-3E47CE569D1F}">
      <dgm:prSet/>
      <dgm:spPr/>
      <dgm:t>
        <a:bodyPr/>
        <a:lstStyle/>
        <a:p>
          <a:endParaRPr lang="en-US"/>
        </a:p>
      </dgm:t>
    </dgm:pt>
    <dgm:pt modelId="{8DB98B71-345F-40BE-AFE1-3EEEE674662B}">
      <dgm:prSet phldrT="[Text]" custT="1"/>
      <dgm:spPr/>
      <dgm:t>
        <a:bodyPr/>
        <a:lstStyle/>
        <a:p>
          <a:endParaRPr lang="en-US" sz="700"/>
        </a:p>
      </dgm:t>
    </dgm:pt>
    <dgm:pt modelId="{9A178B76-7781-4058-BA11-38F76C41290F}" type="parTrans" cxnId="{D9F0BCAC-E668-4A28-BEDD-F844653906B3}">
      <dgm:prSet/>
      <dgm:spPr/>
      <dgm:t>
        <a:bodyPr/>
        <a:lstStyle/>
        <a:p>
          <a:endParaRPr lang="en-US"/>
        </a:p>
      </dgm:t>
    </dgm:pt>
    <dgm:pt modelId="{C08ECA29-1D23-41C6-B090-EBC5C8680542}" type="sibTrans" cxnId="{D9F0BCAC-E668-4A28-BEDD-F844653906B3}">
      <dgm:prSet/>
      <dgm:spPr/>
      <dgm:t>
        <a:bodyPr/>
        <a:lstStyle/>
        <a:p>
          <a:endParaRPr lang="en-US"/>
        </a:p>
      </dgm:t>
    </dgm:pt>
    <dgm:pt modelId="{4E142924-4872-4C12-848B-A15E8DF924C8}">
      <dgm:prSet phldrT="[Text]" custT="1"/>
      <dgm:spPr/>
      <dgm:t>
        <a:bodyPr/>
        <a:lstStyle/>
        <a:p>
          <a:endParaRPr lang="en-US" sz="700"/>
        </a:p>
      </dgm:t>
    </dgm:pt>
    <dgm:pt modelId="{2053393A-4CAC-40AB-A8A1-C1ECE1014BDC}" type="parTrans" cxnId="{C41092F9-9B2A-4632-A054-001CB64B2918}">
      <dgm:prSet/>
      <dgm:spPr/>
      <dgm:t>
        <a:bodyPr/>
        <a:lstStyle/>
        <a:p>
          <a:endParaRPr lang="en-US"/>
        </a:p>
      </dgm:t>
    </dgm:pt>
    <dgm:pt modelId="{3F7F5955-1F7F-4061-94AF-7E25FDF0B0D3}" type="sibTrans" cxnId="{C41092F9-9B2A-4632-A054-001CB64B2918}">
      <dgm:prSet/>
      <dgm:spPr/>
      <dgm:t>
        <a:bodyPr/>
        <a:lstStyle/>
        <a:p>
          <a:endParaRPr lang="en-US"/>
        </a:p>
      </dgm:t>
    </dgm:pt>
    <dgm:pt modelId="{6EBA5E47-F64A-4C48-9944-91A4D54554C5}">
      <dgm:prSet phldrT="[Text]" custT="1"/>
      <dgm:spPr/>
      <dgm:t>
        <a:bodyPr/>
        <a:lstStyle/>
        <a:p>
          <a:endParaRPr lang="en-US" sz="700"/>
        </a:p>
      </dgm:t>
    </dgm:pt>
    <dgm:pt modelId="{556F3624-9DFF-4C56-AB0E-426D496E6B79}" type="parTrans" cxnId="{F5BC7384-2F6A-4B55-A06C-351F64DD2CBC}">
      <dgm:prSet/>
      <dgm:spPr/>
      <dgm:t>
        <a:bodyPr/>
        <a:lstStyle/>
        <a:p>
          <a:endParaRPr lang="en-US"/>
        </a:p>
      </dgm:t>
    </dgm:pt>
    <dgm:pt modelId="{71D0AD30-06E3-4ED9-ABAC-8BE7415DEAF5}" type="sibTrans" cxnId="{F5BC7384-2F6A-4B55-A06C-351F64DD2CBC}">
      <dgm:prSet/>
      <dgm:spPr/>
      <dgm:t>
        <a:bodyPr/>
        <a:lstStyle/>
        <a:p>
          <a:endParaRPr lang="en-US"/>
        </a:p>
      </dgm:t>
    </dgm:pt>
    <dgm:pt modelId="{54F198D0-9849-4908-8A60-E52032748118}">
      <dgm:prSet phldrT="[Text]" custT="1"/>
      <dgm:spPr/>
      <dgm:t>
        <a:bodyPr/>
        <a:lstStyle/>
        <a:p>
          <a:r>
            <a:rPr lang="en-US" sz="1400"/>
            <a:t>Regularization</a:t>
          </a:r>
        </a:p>
      </dgm:t>
    </dgm:pt>
    <dgm:pt modelId="{02F7C0AD-A9EA-4A6D-8AD8-C992F1B8F2C7}" type="parTrans" cxnId="{54A54B2A-0F3D-4320-90BF-27875102C856}">
      <dgm:prSet/>
      <dgm:spPr/>
      <dgm:t>
        <a:bodyPr/>
        <a:lstStyle/>
        <a:p>
          <a:endParaRPr lang="en-US"/>
        </a:p>
      </dgm:t>
    </dgm:pt>
    <dgm:pt modelId="{C092266D-73E0-494B-A58D-81A9033C280F}" type="sibTrans" cxnId="{54A54B2A-0F3D-4320-90BF-27875102C856}">
      <dgm:prSet/>
      <dgm:spPr/>
      <dgm:t>
        <a:bodyPr/>
        <a:lstStyle/>
        <a:p>
          <a:endParaRPr lang="en-US"/>
        </a:p>
      </dgm:t>
    </dgm:pt>
    <dgm:pt modelId="{75654B7D-5F39-4F4B-9F16-ECEF5BCCED2E}">
      <dgm:prSet phldrT="[Text]" custT="1"/>
      <dgm:spPr/>
      <dgm:t>
        <a:bodyPr/>
        <a:lstStyle/>
        <a:p>
          <a:endParaRPr lang="en-US" sz="700"/>
        </a:p>
      </dgm:t>
    </dgm:pt>
    <dgm:pt modelId="{18604840-8687-44A6-9F60-D29086CD1C46}" type="parTrans" cxnId="{F4A60271-E5AD-4233-917E-D027EB30461D}">
      <dgm:prSet/>
      <dgm:spPr/>
      <dgm:t>
        <a:bodyPr/>
        <a:lstStyle/>
        <a:p>
          <a:endParaRPr lang="en-US"/>
        </a:p>
      </dgm:t>
    </dgm:pt>
    <dgm:pt modelId="{D3C1D938-6865-4242-ADD0-660E4590A69B}" type="sibTrans" cxnId="{F4A60271-E5AD-4233-917E-D027EB30461D}">
      <dgm:prSet/>
      <dgm:spPr/>
      <dgm:t>
        <a:bodyPr/>
        <a:lstStyle/>
        <a:p>
          <a:endParaRPr lang="en-US"/>
        </a:p>
      </dgm:t>
    </dgm:pt>
    <dgm:pt modelId="{32F159BA-D4E2-4F53-8677-05FFF146C216}">
      <dgm:prSet phldrT="[Text]" custT="1"/>
      <dgm:spPr/>
      <dgm:t>
        <a:bodyPr/>
        <a:lstStyle/>
        <a:p>
          <a:r>
            <a:rPr lang="en-US" sz="1400"/>
            <a:t>Rescaling</a:t>
          </a:r>
        </a:p>
      </dgm:t>
    </dgm:pt>
    <dgm:pt modelId="{395DC4C6-1D3E-460A-B834-F6DEA6DD2CF8}" type="parTrans" cxnId="{732061DE-89AF-47B8-B034-954EC7317592}">
      <dgm:prSet/>
      <dgm:spPr/>
      <dgm:t>
        <a:bodyPr/>
        <a:lstStyle/>
        <a:p>
          <a:endParaRPr lang="en-US"/>
        </a:p>
      </dgm:t>
    </dgm:pt>
    <dgm:pt modelId="{40C83AB5-E620-4754-8523-E6501551BC1D}" type="sibTrans" cxnId="{732061DE-89AF-47B8-B034-954EC7317592}">
      <dgm:prSet/>
      <dgm:spPr/>
      <dgm:t>
        <a:bodyPr/>
        <a:lstStyle/>
        <a:p>
          <a:endParaRPr lang="en-US"/>
        </a:p>
      </dgm:t>
    </dgm:pt>
    <dgm:pt modelId="{B3905A0B-64B2-409F-B8E0-8E854ADCD158}">
      <dgm:prSet phldrT="[Text]" custT="1"/>
      <dgm:spPr/>
      <dgm:t>
        <a:bodyPr/>
        <a:lstStyle/>
        <a:p>
          <a:r>
            <a:rPr lang="en-US" sz="1400"/>
            <a:t>Converting</a:t>
          </a:r>
        </a:p>
      </dgm:t>
    </dgm:pt>
    <dgm:pt modelId="{C6A02D5F-9D05-40B9-A04A-C290B5D66A0F}" type="parTrans" cxnId="{226AFDD3-9E51-4EAD-92A5-E9CF9B9557F5}">
      <dgm:prSet/>
      <dgm:spPr/>
      <dgm:t>
        <a:bodyPr/>
        <a:lstStyle/>
        <a:p>
          <a:endParaRPr lang="en-US"/>
        </a:p>
      </dgm:t>
    </dgm:pt>
    <dgm:pt modelId="{C1050EFB-08CF-4B77-B8C9-2AC3DC7FE003}" type="sibTrans" cxnId="{226AFDD3-9E51-4EAD-92A5-E9CF9B9557F5}">
      <dgm:prSet/>
      <dgm:spPr/>
      <dgm:t>
        <a:bodyPr/>
        <a:lstStyle/>
        <a:p>
          <a:endParaRPr lang="en-US"/>
        </a:p>
      </dgm:t>
    </dgm:pt>
    <dgm:pt modelId="{3B7F13A5-CFD7-4DC2-8414-E91BFE79D147}">
      <dgm:prSet phldrT="[Text]" custT="1"/>
      <dgm:spPr/>
      <dgm:t>
        <a:bodyPr/>
        <a:lstStyle/>
        <a:p>
          <a:r>
            <a:rPr lang="en-US" sz="1400"/>
            <a:t>Reshaping</a:t>
          </a:r>
        </a:p>
      </dgm:t>
    </dgm:pt>
    <dgm:pt modelId="{2B830888-4045-4863-9761-483C2B10C74F}" type="parTrans" cxnId="{1D9BA328-C708-4F7F-9FC1-1FC8C3FDCFA3}">
      <dgm:prSet/>
      <dgm:spPr/>
      <dgm:t>
        <a:bodyPr/>
        <a:lstStyle/>
        <a:p>
          <a:endParaRPr lang="en-US"/>
        </a:p>
      </dgm:t>
    </dgm:pt>
    <dgm:pt modelId="{725C20B4-3458-4A15-A1EA-C055128D6DDA}" type="sibTrans" cxnId="{1D9BA328-C708-4F7F-9FC1-1FC8C3FDCFA3}">
      <dgm:prSet/>
      <dgm:spPr/>
      <dgm:t>
        <a:bodyPr/>
        <a:lstStyle/>
        <a:p>
          <a:endParaRPr lang="en-US"/>
        </a:p>
      </dgm:t>
    </dgm:pt>
    <dgm:pt modelId="{53CC9CD6-DD0A-4582-95AC-CC7176CFEEB9}">
      <dgm:prSet phldrT="[Text]" custT="1"/>
      <dgm:spPr/>
      <dgm:t>
        <a:bodyPr/>
        <a:lstStyle/>
        <a:p>
          <a:endParaRPr lang="en-US" sz="700"/>
        </a:p>
      </dgm:t>
    </dgm:pt>
    <dgm:pt modelId="{1E97A091-98E9-4FD1-949A-8B17D57632F9}" type="parTrans" cxnId="{1D04002E-F4E9-4A1B-89C5-3FE240008BE2}">
      <dgm:prSet/>
      <dgm:spPr/>
      <dgm:t>
        <a:bodyPr/>
        <a:lstStyle/>
        <a:p>
          <a:endParaRPr lang="en-US"/>
        </a:p>
      </dgm:t>
    </dgm:pt>
    <dgm:pt modelId="{35418933-FFDC-4967-8B09-BF3C638647A1}" type="sibTrans" cxnId="{1D04002E-F4E9-4A1B-89C5-3FE240008BE2}">
      <dgm:prSet/>
      <dgm:spPr/>
      <dgm:t>
        <a:bodyPr/>
        <a:lstStyle/>
        <a:p>
          <a:endParaRPr lang="en-US"/>
        </a:p>
      </dgm:t>
    </dgm:pt>
    <dgm:pt modelId="{4D7783E3-7EB6-4E8E-9CFF-4ECA20A4122F}">
      <dgm:prSet phldrT="[Text]" custT="1"/>
      <dgm:spPr/>
      <dgm:t>
        <a:bodyPr/>
        <a:lstStyle/>
        <a:p>
          <a:r>
            <a:rPr lang="en-US" sz="1400"/>
            <a:t>Hyperparameter Tuning</a:t>
          </a:r>
        </a:p>
      </dgm:t>
    </dgm:pt>
    <dgm:pt modelId="{377E8FFE-0B78-433B-8985-887B72C0EF62}" type="parTrans" cxnId="{B6311FFB-C751-4F7F-B1C2-0E3A7BA0CF20}">
      <dgm:prSet/>
      <dgm:spPr/>
      <dgm:t>
        <a:bodyPr/>
        <a:lstStyle/>
        <a:p>
          <a:endParaRPr lang="en-US"/>
        </a:p>
      </dgm:t>
    </dgm:pt>
    <dgm:pt modelId="{20E09A89-E4D0-4CA6-A01C-5C87BDD8CB3E}" type="sibTrans" cxnId="{B6311FFB-C751-4F7F-B1C2-0E3A7BA0CF20}">
      <dgm:prSet/>
      <dgm:spPr/>
      <dgm:t>
        <a:bodyPr/>
        <a:lstStyle/>
        <a:p>
          <a:endParaRPr lang="en-US"/>
        </a:p>
      </dgm:t>
    </dgm:pt>
    <dgm:pt modelId="{2E469C75-733E-4F3C-BE33-F0173725DE54}">
      <dgm:prSet phldrT="[Text]" custT="1"/>
      <dgm:spPr/>
      <dgm:t>
        <a:bodyPr/>
        <a:lstStyle/>
        <a:p>
          <a:r>
            <a:rPr lang="en-US" sz="1400"/>
            <a:t>Visualization</a:t>
          </a:r>
        </a:p>
      </dgm:t>
    </dgm:pt>
    <dgm:pt modelId="{ED792BFF-52A9-4FB3-8C59-54B236119C45}" type="parTrans" cxnId="{F7DA2E9D-04C1-4E30-B6F5-5E22CA0C9B9C}">
      <dgm:prSet/>
      <dgm:spPr/>
      <dgm:t>
        <a:bodyPr/>
        <a:lstStyle/>
        <a:p>
          <a:endParaRPr lang="en-US"/>
        </a:p>
      </dgm:t>
    </dgm:pt>
    <dgm:pt modelId="{EE57072A-E511-48FE-82C3-DA8F118ADF0D}" type="sibTrans" cxnId="{F7DA2E9D-04C1-4E30-B6F5-5E22CA0C9B9C}">
      <dgm:prSet/>
      <dgm:spPr/>
      <dgm:t>
        <a:bodyPr/>
        <a:lstStyle/>
        <a:p>
          <a:endParaRPr lang="en-US"/>
        </a:p>
      </dgm:t>
    </dgm:pt>
    <dgm:pt modelId="{B78D9C60-CE54-473A-9B57-19C1B62B309C}">
      <dgm:prSet phldrT="[Text]" custT="1"/>
      <dgm:spPr/>
      <dgm:t>
        <a:bodyPr/>
        <a:lstStyle/>
        <a:p>
          <a:r>
            <a:rPr lang="en-US" sz="1400"/>
            <a:t>K-fold</a:t>
          </a:r>
        </a:p>
      </dgm:t>
    </dgm:pt>
    <dgm:pt modelId="{77344CB8-3B38-47EA-AA89-4E642A33DABC}" type="parTrans" cxnId="{C27A3766-EA5D-4FC0-B8B0-33434A73478D}">
      <dgm:prSet/>
      <dgm:spPr/>
      <dgm:t>
        <a:bodyPr/>
        <a:lstStyle/>
        <a:p>
          <a:endParaRPr lang="en-US"/>
        </a:p>
      </dgm:t>
    </dgm:pt>
    <dgm:pt modelId="{5EF39346-1837-4C85-9755-6E8141DD318C}" type="sibTrans" cxnId="{C27A3766-EA5D-4FC0-B8B0-33434A73478D}">
      <dgm:prSet/>
      <dgm:spPr/>
      <dgm:t>
        <a:bodyPr/>
        <a:lstStyle/>
        <a:p>
          <a:endParaRPr lang="en-US"/>
        </a:p>
      </dgm:t>
    </dgm:pt>
    <dgm:pt modelId="{CFA9A0FA-AC20-4068-A84B-A2D0832F336F}" type="pres">
      <dgm:prSet presAssocID="{437CCEFD-E5F0-4428-B828-79592E2FF2C4}" presName="Name0" presStyleCnt="0">
        <dgm:presLayoutVars>
          <dgm:chMax/>
          <dgm:chPref val="3"/>
          <dgm:dir/>
          <dgm:animOne val="branch"/>
          <dgm:animLvl val="lvl"/>
        </dgm:presLayoutVars>
      </dgm:prSet>
      <dgm:spPr/>
    </dgm:pt>
    <dgm:pt modelId="{AC146F20-ACE7-4778-8FF7-D91AFBD8F78B}" type="pres">
      <dgm:prSet presAssocID="{A7890A91-418C-4B91-A380-C1F4AB8ACDFF}" presName="composite" presStyleCnt="0"/>
      <dgm:spPr/>
    </dgm:pt>
    <dgm:pt modelId="{7B377AFF-8901-49E9-9093-409EA73AA337}" type="pres">
      <dgm:prSet presAssocID="{A7890A91-418C-4B91-A380-C1F4AB8ACDFF}" presName="FirstChild" presStyleLbl="revTx" presStyleIdx="0" presStyleCnt="8">
        <dgm:presLayoutVars>
          <dgm:chMax val="0"/>
          <dgm:chPref val="0"/>
          <dgm:bulletEnabled val="1"/>
        </dgm:presLayoutVars>
      </dgm:prSet>
      <dgm:spPr/>
    </dgm:pt>
    <dgm:pt modelId="{554EB137-FE7D-42B9-A9C3-35AD53237C87}" type="pres">
      <dgm:prSet presAssocID="{A7890A91-418C-4B91-A380-C1F4AB8ACDFF}" presName="Parent" presStyleLbl="alignNode1" presStyleIdx="0" presStyleCnt="4" custLinFactNeighborX="-445" custLinFactNeighborY="1439">
        <dgm:presLayoutVars>
          <dgm:chMax val="3"/>
          <dgm:chPref val="3"/>
          <dgm:bulletEnabled val="1"/>
        </dgm:presLayoutVars>
      </dgm:prSet>
      <dgm:spPr/>
    </dgm:pt>
    <dgm:pt modelId="{94548F63-C092-41A3-8DB3-D94A1343307C}" type="pres">
      <dgm:prSet presAssocID="{A7890A91-418C-4B91-A380-C1F4AB8ACDFF}" presName="Accent" presStyleLbl="parChTrans1D1" presStyleIdx="0" presStyleCnt="4"/>
      <dgm:spPr/>
    </dgm:pt>
    <dgm:pt modelId="{7A18876B-653F-4CA3-B26E-EE1F2A1E188B}" type="pres">
      <dgm:prSet presAssocID="{A7890A91-418C-4B91-A380-C1F4AB8ACDFF}" presName="Child" presStyleLbl="revTx" presStyleIdx="1" presStyleCnt="8">
        <dgm:presLayoutVars>
          <dgm:chMax val="0"/>
          <dgm:chPref val="0"/>
          <dgm:bulletEnabled val="1"/>
        </dgm:presLayoutVars>
      </dgm:prSet>
      <dgm:spPr/>
    </dgm:pt>
    <dgm:pt modelId="{7F247E7D-AC69-4467-B4FD-75CE7F3781F4}" type="pres">
      <dgm:prSet presAssocID="{CD1A7627-9CF4-4421-BB6E-739C460F156A}" presName="sibTrans" presStyleCnt="0"/>
      <dgm:spPr/>
    </dgm:pt>
    <dgm:pt modelId="{B3658AAE-BDA9-4C4D-B271-1E22BF1B43C1}" type="pres">
      <dgm:prSet presAssocID="{2CC9850F-E095-40FC-A2E1-35CD8702FD59}" presName="composite" presStyleCnt="0"/>
      <dgm:spPr/>
    </dgm:pt>
    <dgm:pt modelId="{90E5900C-A168-4CF5-995F-40AC5991AB38}" type="pres">
      <dgm:prSet presAssocID="{2CC9850F-E095-40FC-A2E1-35CD8702FD59}" presName="FirstChild" presStyleLbl="revTx" presStyleIdx="2" presStyleCnt="8">
        <dgm:presLayoutVars>
          <dgm:chMax val="0"/>
          <dgm:chPref val="0"/>
          <dgm:bulletEnabled val="1"/>
        </dgm:presLayoutVars>
      </dgm:prSet>
      <dgm:spPr/>
    </dgm:pt>
    <dgm:pt modelId="{213E4A41-6F92-40AD-A2E9-E1B1D9B3C610}" type="pres">
      <dgm:prSet presAssocID="{2CC9850F-E095-40FC-A2E1-35CD8702FD59}" presName="Parent" presStyleLbl="alignNode1" presStyleIdx="1" presStyleCnt="4">
        <dgm:presLayoutVars>
          <dgm:chMax val="3"/>
          <dgm:chPref val="3"/>
          <dgm:bulletEnabled val="1"/>
        </dgm:presLayoutVars>
      </dgm:prSet>
      <dgm:spPr/>
    </dgm:pt>
    <dgm:pt modelId="{1DB02555-A781-45E3-913A-0931F0BDD685}" type="pres">
      <dgm:prSet presAssocID="{2CC9850F-E095-40FC-A2E1-35CD8702FD59}" presName="Accent" presStyleLbl="parChTrans1D1" presStyleIdx="1" presStyleCnt="4"/>
      <dgm:spPr/>
    </dgm:pt>
    <dgm:pt modelId="{6757F621-BDF4-4F0D-A45A-51115F9984B2}" type="pres">
      <dgm:prSet presAssocID="{2CC9850F-E095-40FC-A2E1-35CD8702FD59}" presName="Child" presStyleLbl="revTx" presStyleIdx="3" presStyleCnt="8">
        <dgm:presLayoutVars>
          <dgm:chMax val="0"/>
          <dgm:chPref val="0"/>
          <dgm:bulletEnabled val="1"/>
        </dgm:presLayoutVars>
      </dgm:prSet>
      <dgm:spPr/>
    </dgm:pt>
    <dgm:pt modelId="{A847C8E4-1D5C-4ED1-B708-1EC82FD96EB1}" type="pres">
      <dgm:prSet presAssocID="{D1803727-8D99-4F16-8727-693AADF108EB}" presName="sibTrans" presStyleCnt="0"/>
      <dgm:spPr/>
    </dgm:pt>
    <dgm:pt modelId="{226F4242-7FF1-4F6A-A73E-2A957A71D214}" type="pres">
      <dgm:prSet presAssocID="{3AB4A42D-31CE-4C8F-B43C-69C63B9FFE87}" presName="composite" presStyleCnt="0"/>
      <dgm:spPr/>
    </dgm:pt>
    <dgm:pt modelId="{0E6D2194-607F-43BA-828C-1522E807CC40}" type="pres">
      <dgm:prSet presAssocID="{3AB4A42D-31CE-4C8F-B43C-69C63B9FFE87}" presName="FirstChild" presStyleLbl="revTx" presStyleIdx="4" presStyleCnt="8">
        <dgm:presLayoutVars>
          <dgm:chMax val="0"/>
          <dgm:chPref val="0"/>
          <dgm:bulletEnabled val="1"/>
        </dgm:presLayoutVars>
      </dgm:prSet>
      <dgm:spPr/>
    </dgm:pt>
    <dgm:pt modelId="{E9B00DA3-7594-4F28-B67F-D51B89DC9F18}" type="pres">
      <dgm:prSet presAssocID="{3AB4A42D-31CE-4C8F-B43C-69C63B9FFE87}" presName="Parent" presStyleLbl="alignNode1" presStyleIdx="2" presStyleCnt="4">
        <dgm:presLayoutVars>
          <dgm:chMax val="3"/>
          <dgm:chPref val="3"/>
          <dgm:bulletEnabled val="1"/>
        </dgm:presLayoutVars>
      </dgm:prSet>
      <dgm:spPr/>
    </dgm:pt>
    <dgm:pt modelId="{89EEAAAF-2743-49A4-A37F-04CF10BE5759}" type="pres">
      <dgm:prSet presAssocID="{3AB4A42D-31CE-4C8F-B43C-69C63B9FFE87}" presName="Accent" presStyleLbl="parChTrans1D1" presStyleIdx="2" presStyleCnt="4"/>
      <dgm:spPr/>
    </dgm:pt>
    <dgm:pt modelId="{00125F36-2B48-4577-BA91-AC37A522E93E}" type="pres">
      <dgm:prSet presAssocID="{3AB4A42D-31CE-4C8F-B43C-69C63B9FFE87}" presName="Child" presStyleLbl="revTx" presStyleIdx="5" presStyleCnt="8" custScaleY="143145">
        <dgm:presLayoutVars>
          <dgm:chMax val="0"/>
          <dgm:chPref val="0"/>
          <dgm:bulletEnabled val="1"/>
        </dgm:presLayoutVars>
      </dgm:prSet>
      <dgm:spPr/>
    </dgm:pt>
    <dgm:pt modelId="{A0EF82F9-A275-4397-98AD-29AB082955A6}" type="pres">
      <dgm:prSet presAssocID="{1A85EE21-E5B8-459B-A1F1-A091249D119D}" presName="sibTrans" presStyleCnt="0"/>
      <dgm:spPr/>
    </dgm:pt>
    <dgm:pt modelId="{67F085CC-F911-403F-B212-E69FF2CF79EF}" type="pres">
      <dgm:prSet presAssocID="{B15C1D6D-DD39-4ACF-BEC6-D1A09675F63F}" presName="composite" presStyleCnt="0"/>
      <dgm:spPr/>
    </dgm:pt>
    <dgm:pt modelId="{8BDCFD3E-FBCF-4AB4-87F2-E99B1623CDF9}" type="pres">
      <dgm:prSet presAssocID="{B15C1D6D-DD39-4ACF-BEC6-D1A09675F63F}" presName="FirstChild" presStyleLbl="revTx" presStyleIdx="6" presStyleCnt="8">
        <dgm:presLayoutVars>
          <dgm:chMax val="0"/>
          <dgm:chPref val="0"/>
          <dgm:bulletEnabled val="1"/>
        </dgm:presLayoutVars>
      </dgm:prSet>
      <dgm:spPr/>
    </dgm:pt>
    <dgm:pt modelId="{5CABD9B0-B14A-4246-83DD-38C017047B82}" type="pres">
      <dgm:prSet presAssocID="{B15C1D6D-DD39-4ACF-BEC6-D1A09675F63F}" presName="Parent" presStyleLbl="alignNode1" presStyleIdx="3" presStyleCnt="4">
        <dgm:presLayoutVars>
          <dgm:chMax val="3"/>
          <dgm:chPref val="3"/>
          <dgm:bulletEnabled val="1"/>
        </dgm:presLayoutVars>
      </dgm:prSet>
      <dgm:spPr/>
    </dgm:pt>
    <dgm:pt modelId="{4791637C-453D-48D4-B172-CF4797434A0B}" type="pres">
      <dgm:prSet presAssocID="{B15C1D6D-DD39-4ACF-BEC6-D1A09675F63F}" presName="Accent" presStyleLbl="parChTrans1D1" presStyleIdx="3" presStyleCnt="4"/>
      <dgm:spPr/>
    </dgm:pt>
    <dgm:pt modelId="{5CCCB754-FD1B-45A9-B30C-D0A3357B94C4}" type="pres">
      <dgm:prSet presAssocID="{B15C1D6D-DD39-4ACF-BEC6-D1A09675F63F}" presName="Child" presStyleLbl="revTx" presStyleIdx="7" presStyleCnt="8">
        <dgm:presLayoutVars>
          <dgm:chMax val="0"/>
          <dgm:chPref val="0"/>
          <dgm:bulletEnabled val="1"/>
        </dgm:presLayoutVars>
      </dgm:prSet>
      <dgm:spPr/>
    </dgm:pt>
  </dgm:ptLst>
  <dgm:cxnLst>
    <dgm:cxn modelId="{1740C101-717B-4A75-BA30-47298EE85F29}" type="presOf" srcId="{2CC9850F-E095-40FC-A2E1-35CD8702FD59}" destId="{213E4A41-6F92-40AD-A2E9-E1B1D9B3C610}" srcOrd="0" destOrd="0" presId="urn:microsoft.com/office/officeart/2011/layout/TabList"/>
    <dgm:cxn modelId="{86412702-633D-4D63-A331-BD0101798E1F}" type="presOf" srcId="{065B39E5-8A2D-4518-8375-11E8959913AA}" destId="{7A18876B-653F-4CA3-B26E-EE1F2A1E188B}" srcOrd="0" destOrd="3" presId="urn:microsoft.com/office/officeart/2011/layout/TabList"/>
    <dgm:cxn modelId="{24029002-45DE-483C-8A9B-8DB342A1DFCC}" srcId="{A7890A91-418C-4B91-A380-C1F4AB8ACDFF}" destId="{76002CF9-DD9C-4D6D-B0AD-CC346EEB31CB}" srcOrd="5" destOrd="0" parTransId="{7FCD71CC-7299-480A-8D11-1E0031AD6EE7}" sibTransId="{0F6A3108-7A33-4F1F-91EA-6E06B6C60FB4}"/>
    <dgm:cxn modelId="{C44BB702-2C11-426E-BC26-8030D1F25D7C}" type="presOf" srcId="{54F198D0-9849-4908-8A60-E52032748118}" destId="{00125F36-2B48-4577-BA91-AC37A522E93E}" srcOrd="0" destOrd="0" presId="urn:microsoft.com/office/officeart/2011/layout/TabList"/>
    <dgm:cxn modelId="{8ACF2003-B0D0-4021-8A3D-56B612E1955D}" srcId="{2CC9850F-E095-40FC-A2E1-35CD8702FD59}" destId="{AE6E8089-9683-4502-AFE8-65AEA9A0064B}" srcOrd="1" destOrd="0" parTransId="{CA33806F-F809-4FB2-9695-4512D2C62B3E}" sibTransId="{148C899C-4558-46CD-9B6B-323CE68B256B}"/>
    <dgm:cxn modelId="{F5ED8209-BB0C-4284-A109-C5DDAC53CBC8}" type="presOf" srcId="{8DB98B71-345F-40BE-AFE1-3EEEE674662B}" destId="{5CCCB754-FD1B-45A9-B30C-D0A3357B94C4}" srcOrd="0" destOrd="0" presId="urn:microsoft.com/office/officeart/2011/layout/TabList"/>
    <dgm:cxn modelId="{D2AD6B0A-3BBA-4E98-89CF-03B6227B26B2}" type="presOf" srcId="{4E142924-4872-4C12-848B-A15E8DF924C8}" destId="{8BDCFD3E-FBCF-4AB4-87F2-E99B1623CDF9}" srcOrd="0" destOrd="0" presId="urn:microsoft.com/office/officeart/2011/layout/TabList"/>
    <dgm:cxn modelId="{4940060B-E925-41C9-BEFA-52E53BA66C0F}" srcId="{A7890A91-418C-4B91-A380-C1F4AB8ACDFF}" destId="{065B39E5-8A2D-4518-8375-11E8959913AA}" srcOrd="4" destOrd="0" parTransId="{E4E79993-4709-4DD4-AC52-FACCA39AE037}" sibTransId="{3C86545A-9194-4D6F-8AED-3681B5E7AB79}"/>
    <dgm:cxn modelId="{39B8590B-1B48-4BEA-8542-398C3A26CDA1}" srcId="{437CCEFD-E5F0-4428-B828-79592E2FF2C4}" destId="{B15C1D6D-DD39-4ACF-BEC6-D1A09675F63F}" srcOrd="3" destOrd="0" parTransId="{48F42918-2EFB-4AC0-866C-CEB103D3F934}" sibTransId="{2254953A-EE9A-4040-99E7-41283389B6BF}"/>
    <dgm:cxn modelId="{A5220819-A106-4B5C-A686-51318E8B1599}" srcId="{A7890A91-418C-4B91-A380-C1F4AB8ACDFF}" destId="{C5B851FB-114E-488B-8BE3-CDB31431CE3C}" srcOrd="6" destOrd="0" parTransId="{5DD61718-00DB-4E60-B8C1-19F6B3974FB5}" sibTransId="{08C2FDAD-32B1-4E9A-9454-1CBC6D5A6DA4}"/>
    <dgm:cxn modelId="{DA5DCF1E-B4BB-4E62-95E4-1D015899C907}" srcId="{2CC9850F-E095-40FC-A2E1-35CD8702FD59}" destId="{97A5164E-8B2E-416B-8CA6-B86DCC06A4EA}" srcOrd="2" destOrd="0" parTransId="{96923AF7-5CAD-41B8-ACC6-36B3E37F8A05}" sibTransId="{48CCE7CC-E0C0-466C-9D0E-D39E69A46F5B}"/>
    <dgm:cxn modelId="{1D9BA328-C708-4F7F-9FC1-1FC8C3FDCFA3}" srcId="{3AB4A42D-31CE-4C8F-B43C-69C63B9FFE87}" destId="{3B7F13A5-CFD7-4DC2-8414-E91BFE79D147}" srcOrd="4" destOrd="0" parTransId="{2B830888-4045-4863-9761-483C2B10C74F}" sibTransId="{725C20B4-3458-4A15-A1EA-C055128D6DDA}"/>
    <dgm:cxn modelId="{54A54B2A-0F3D-4320-90BF-27875102C856}" srcId="{3AB4A42D-31CE-4C8F-B43C-69C63B9FFE87}" destId="{54F198D0-9849-4908-8A60-E52032748118}" srcOrd="1" destOrd="0" parTransId="{02F7C0AD-A9EA-4A6D-8AD8-C992F1B8F2C7}" sibTransId="{C092266D-73E0-494B-A58D-81A9033C280F}"/>
    <dgm:cxn modelId="{2B54EB2D-559A-4409-964A-3EC24989EB71}" type="presOf" srcId="{6EBA5E47-F64A-4C48-9944-91A4D54554C5}" destId="{6757F621-BDF4-4F0D-A45A-51115F9984B2}" srcOrd="0" destOrd="5" presId="urn:microsoft.com/office/officeart/2011/layout/TabList"/>
    <dgm:cxn modelId="{1D04002E-F4E9-4A1B-89C5-3FE240008BE2}" srcId="{3AB4A42D-31CE-4C8F-B43C-69C63B9FFE87}" destId="{53CC9CD6-DD0A-4582-95AC-CC7176CFEEB9}" srcOrd="8" destOrd="0" parTransId="{1E97A091-98E9-4FD1-949A-8B17D57632F9}" sibTransId="{35418933-FFDC-4967-8B09-BF3C638647A1}"/>
    <dgm:cxn modelId="{15263831-0BC5-471D-88D6-E824FA1E5DB5}" type="presOf" srcId="{AE6E8089-9683-4502-AFE8-65AEA9A0064B}" destId="{6757F621-BDF4-4F0D-A45A-51115F9984B2}" srcOrd="0" destOrd="0" presId="urn:microsoft.com/office/officeart/2011/layout/TabList"/>
    <dgm:cxn modelId="{E6566334-5AC8-4569-827F-7A7A0BDB8900}" type="presOf" srcId="{EBA44B6B-A6F8-4B11-AC42-D82857C4276C}" destId="{7A18876B-653F-4CA3-B26E-EE1F2A1E188B}" srcOrd="0" destOrd="0" presId="urn:microsoft.com/office/officeart/2011/layout/TabList"/>
    <dgm:cxn modelId="{2B5B3338-3E30-4E5F-8192-F9C8FEEEB188}" type="presOf" srcId="{BD050C42-5B48-444F-A7EB-7DEAD54D43C0}" destId="{6757F621-BDF4-4F0D-A45A-51115F9984B2}" srcOrd="0" destOrd="3" presId="urn:microsoft.com/office/officeart/2011/layout/TabList"/>
    <dgm:cxn modelId="{46F39E42-EA97-48BF-9401-EDFA95DB2908}" type="presOf" srcId="{53CC9CD6-DD0A-4582-95AC-CC7176CFEEB9}" destId="{00125F36-2B48-4577-BA91-AC37A522E93E}" srcOrd="0" destOrd="7" presId="urn:microsoft.com/office/officeart/2011/layout/TabList"/>
    <dgm:cxn modelId="{1E44B162-572C-43F0-BD97-5C48BC22AE03}" type="presOf" srcId="{4D7783E3-7EB6-4E8E-9CFF-4ECA20A4122F}" destId="{00125F36-2B48-4577-BA91-AC37A522E93E}" srcOrd="0" destOrd="4" presId="urn:microsoft.com/office/officeart/2011/layout/TabList"/>
    <dgm:cxn modelId="{00B5BF42-E98D-4D2A-877E-C2BA97D072C6}" type="presOf" srcId="{B78D9C60-CE54-473A-9B57-19C1B62B309C}" destId="{00125F36-2B48-4577-BA91-AC37A522E93E}" srcOrd="0" destOrd="6" presId="urn:microsoft.com/office/officeart/2011/layout/TabList"/>
    <dgm:cxn modelId="{C27A3766-EA5D-4FC0-B8B0-33434A73478D}" srcId="{3AB4A42D-31CE-4C8F-B43C-69C63B9FFE87}" destId="{B78D9C60-CE54-473A-9B57-19C1B62B309C}" srcOrd="7" destOrd="0" parTransId="{77344CB8-3B38-47EA-AA89-4E642A33DABC}" sibTransId="{5EF39346-1837-4C85-9755-6E8141DD318C}"/>
    <dgm:cxn modelId="{E5340047-2D2D-4836-9B8B-259FB87C1EE3}" srcId="{437CCEFD-E5F0-4428-B828-79592E2FF2C4}" destId="{A7890A91-418C-4B91-A380-C1F4AB8ACDFF}" srcOrd="0" destOrd="0" parTransId="{426B2E28-1C33-4BF0-9535-42364340D2BC}" sibTransId="{CD1A7627-9CF4-4421-BB6E-739C460F156A}"/>
    <dgm:cxn modelId="{BB70824B-01EB-46DD-ABC3-467B633BB971}" srcId="{A7890A91-418C-4B91-A380-C1F4AB8ACDFF}" destId="{EBA44B6B-A6F8-4B11-AC42-D82857C4276C}" srcOrd="1" destOrd="0" parTransId="{C5C79D9B-9FEA-4618-B6D9-BFCE1B37677E}" sibTransId="{6DCC0478-3146-437A-B0B9-C7760BBF984E}"/>
    <dgm:cxn modelId="{58847270-DF5A-4254-A2CC-ED699E4AFFC0}" srcId="{2CC9850F-E095-40FC-A2E1-35CD8702FD59}" destId="{BD050C42-5B48-444F-A7EB-7DEAD54D43C0}" srcOrd="4" destOrd="0" parTransId="{04B36DAF-7507-4BDD-85B7-CB4E406F034D}" sibTransId="{B8D73212-115C-4382-8490-DB2EAB1A15B2}"/>
    <dgm:cxn modelId="{F4A60271-E5AD-4233-917E-D027EB30461D}" srcId="{3AB4A42D-31CE-4C8F-B43C-69C63B9FFE87}" destId="{75654B7D-5F39-4F4B-9F16-ECEF5BCCED2E}" srcOrd="0" destOrd="0" parTransId="{18604840-8687-44A6-9F60-D29086CD1C46}" sibTransId="{D3C1D938-6865-4242-ADD0-660E4590A69B}"/>
    <dgm:cxn modelId="{D64A3E51-F2C6-4B8B-9CD5-8F26C94EA680}" type="presOf" srcId="{76002CF9-DD9C-4D6D-B0AD-CC346EEB31CB}" destId="{7A18876B-653F-4CA3-B26E-EE1F2A1E188B}" srcOrd="0" destOrd="4" presId="urn:microsoft.com/office/officeart/2011/layout/TabList"/>
    <dgm:cxn modelId="{44DD4155-F1A7-458B-81A9-A17E565345EA}" type="presOf" srcId="{75654B7D-5F39-4F4B-9F16-ECEF5BCCED2E}" destId="{0E6D2194-607F-43BA-828C-1522E807CC40}" srcOrd="0" destOrd="0" presId="urn:microsoft.com/office/officeart/2011/layout/TabList"/>
    <dgm:cxn modelId="{FB2C7F77-DDC8-43F5-9985-2ABB199EA935}" srcId="{437CCEFD-E5F0-4428-B828-79592E2FF2C4}" destId="{2CC9850F-E095-40FC-A2E1-35CD8702FD59}" srcOrd="1" destOrd="0" parTransId="{4C9177AB-A552-4E1E-AB3B-70839CA54634}" sibTransId="{D1803727-8D99-4F16-8727-693AADF108EB}"/>
    <dgm:cxn modelId="{6D40D35A-3D6F-40D9-9604-A68FD0F8EEDD}" type="presOf" srcId="{32F159BA-D4E2-4F53-8677-05FFF146C216}" destId="{00125F36-2B48-4577-BA91-AC37A522E93E}" srcOrd="0" destOrd="1" presId="urn:microsoft.com/office/officeart/2011/layout/TabList"/>
    <dgm:cxn modelId="{2F715583-41EF-43AC-8DC6-8CD6BEDAC2A5}" type="presOf" srcId="{2E469C75-733E-4F3C-BE33-F0173725DE54}" destId="{00125F36-2B48-4577-BA91-AC37A522E93E}" srcOrd="0" destOrd="5" presId="urn:microsoft.com/office/officeart/2011/layout/TabList"/>
    <dgm:cxn modelId="{F5BC7384-2F6A-4B55-A06C-351F64DD2CBC}" srcId="{2CC9850F-E095-40FC-A2E1-35CD8702FD59}" destId="{6EBA5E47-F64A-4C48-9944-91A4D54554C5}" srcOrd="6" destOrd="0" parTransId="{556F3624-9DFF-4C56-AB0E-426D496E6B79}" sibTransId="{71D0AD30-06E3-4ED9-ABAC-8BE7415DEAF5}"/>
    <dgm:cxn modelId="{6133F686-35D0-41FF-B431-D52D16F1B26F}" type="presOf" srcId="{3B7F13A5-CFD7-4DC2-8414-E91BFE79D147}" destId="{00125F36-2B48-4577-BA91-AC37A522E93E}" srcOrd="0" destOrd="3" presId="urn:microsoft.com/office/officeart/2011/layout/TabList"/>
    <dgm:cxn modelId="{B5A37D8A-C259-4BBC-AA8F-6CCE422F43D4}" type="presOf" srcId="{A7890A91-418C-4B91-A380-C1F4AB8ACDFF}" destId="{554EB137-FE7D-42B9-A9C3-35AD53237C87}" srcOrd="0" destOrd="0" presId="urn:microsoft.com/office/officeart/2011/layout/TabList"/>
    <dgm:cxn modelId="{EBDFD291-A016-485F-8A7C-C8851D822D65}" srcId="{2CC9850F-E095-40FC-A2E1-35CD8702FD59}" destId="{60F39527-F919-489D-84D5-703A5D7F036F}" srcOrd="3" destOrd="0" parTransId="{11D297E3-4FBC-4D7E-881A-B5B980381315}" sibTransId="{01CDBD17-9971-440C-9073-C8F5F0DAC407}"/>
    <dgm:cxn modelId="{F7DA2E9D-04C1-4E30-B6F5-5E22CA0C9B9C}" srcId="{3AB4A42D-31CE-4C8F-B43C-69C63B9FFE87}" destId="{2E469C75-733E-4F3C-BE33-F0173725DE54}" srcOrd="6" destOrd="0" parTransId="{ED792BFF-52A9-4FB3-8C59-54B236119C45}" sibTransId="{EE57072A-E511-48FE-82C3-DA8F118ADF0D}"/>
    <dgm:cxn modelId="{267D30A7-86F4-4192-B634-471227F027FC}" srcId="{A7890A91-418C-4B91-A380-C1F4AB8ACDFF}" destId="{7D6C0A43-0F6B-432E-861B-29F64A444676}" srcOrd="2" destOrd="0" parTransId="{9697CC81-B7AB-4E36-A576-4C571BF197C8}" sibTransId="{EA92FCE7-035F-4DE0-8F1E-9D1D56853B77}"/>
    <dgm:cxn modelId="{D9F0BCAC-E668-4A28-BEDD-F844653906B3}" srcId="{B15C1D6D-DD39-4ACF-BEC6-D1A09675F63F}" destId="{8DB98B71-345F-40BE-AFE1-3EEEE674662B}" srcOrd="1" destOrd="0" parTransId="{9A178B76-7781-4058-BA11-38F76C41290F}" sibTransId="{C08ECA29-1D23-41C6-B090-EBC5C8680542}"/>
    <dgm:cxn modelId="{7B6C42B3-395B-44AA-884A-AB1E251A30AD}" srcId="{2CC9850F-E095-40FC-A2E1-35CD8702FD59}" destId="{D03D3D9F-5C62-475D-9CE6-DF9FE53C942A}" srcOrd="0" destOrd="0" parTransId="{1F96ACA7-0E46-4D1D-97F7-34FFD8597375}" sibTransId="{8D73B0F8-E3D8-49D8-8667-77A1A97A3816}"/>
    <dgm:cxn modelId="{8969CCB8-21B3-4AD5-A9D4-631C4D4A3532}" srcId="{2CC9850F-E095-40FC-A2E1-35CD8702FD59}" destId="{A4678F79-58C2-4F02-8E32-4CE8722922FB}" srcOrd="5" destOrd="0" parTransId="{803EBACB-7959-48DE-B8E6-3DEFE1D60B59}" sibTransId="{2A63FE11-2526-4480-A4D4-BEB665ADDC39}"/>
    <dgm:cxn modelId="{375FE5BA-D34D-47A6-9441-CF55443D326E}" srcId="{A7890A91-418C-4B91-A380-C1F4AB8ACDFF}" destId="{579E1D7C-9DAF-4F2F-8F86-71603FC32E89}" srcOrd="3" destOrd="0" parTransId="{ACAFDAE3-F8A8-4E3A-B650-555D92BB9DFA}" sibTransId="{D322249B-266C-4B9E-99B9-8F4D6033B52E}"/>
    <dgm:cxn modelId="{4A8D19BC-B1BC-438D-9E4E-676DFBBB70C9}" type="presOf" srcId="{437CCEFD-E5F0-4428-B828-79592E2FF2C4}" destId="{CFA9A0FA-AC20-4068-A84B-A2D0832F336F}" srcOrd="0" destOrd="0" presId="urn:microsoft.com/office/officeart/2011/layout/TabList"/>
    <dgm:cxn modelId="{F3628CCC-A97D-4509-8317-CFB16CAF03CD}" type="presOf" srcId="{D03D3D9F-5C62-475D-9CE6-DF9FE53C942A}" destId="{90E5900C-A168-4CF5-995F-40AC5991AB38}" srcOrd="0" destOrd="0" presId="urn:microsoft.com/office/officeart/2011/layout/TabList"/>
    <dgm:cxn modelId="{B295EDCF-BB87-4B91-8F06-3E47CE569D1F}" srcId="{437CCEFD-E5F0-4428-B828-79592E2FF2C4}" destId="{3AB4A42D-31CE-4C8F-B43C-69C63B9FFE87}" srcOrd="2" destOrd="0" parTransId="{86721740-57FF-4383-A986-12BB59383F3C}" sibTransId="{1A85EE21-E5B8-459B-A1F1-A091249D119D}"/>
    <dgm:cxn modelId="{F04D0BD3-DE36-4187-9351-709D6119D2C9}" type="presOf" srcId="{C5B851FB-114E-488B-8BE3-CDB31431CE3C}" destId="{7A18876B-653F-4CA3-B26E-EE1F2A1E188B}" srcOrd="0" destOrd="5" presId="urn:microsoft.com/office/officeart/2011/layout/TabList"/>
    <dgm:cxn modelId="{226AFDD3-9E51-4EAD-92A5-E9CF9B9557F5}" srcId="{3AB4A42D-31CE-4C8F-B43C-69C63B9FFE87}" destId="{B3905A0B-64B2-409F-B8E0-8E854ADCD158}" srcOrd="3" destOrd="0" parTransId="{C6A02D5F-9D05-40B9-A04A-C290B5D66A0F}" sibTransId="{C1050EFB-08CF-4B77-B8C9-2AC3DC7FE003}"/>
    <dgm:cxn modelId="{A3A3E4DA-B8AC-487A-A37A-377BC710E463}" type="presOf" srcId="{7D6C0A43-0F6B-432E-861B-29F64A444676}" destId="{7A18876B-653F-4CA3-B26E-EE1F2A1E188B}" srcOrd="0" destOrd="1" presId="urn:microsoft.com/office/officeart/2011/layout/TabList"/>
    <dgm:cxn modelId="{732061DE-89AF-47B8-B034-954EC7317592}" srcId="{3AB4A42D-31CE-4C8F-B43C-69C63B9FFE87}" destId="{32F159BA-D4E2-4F53-8677-05FFF146C216}" srcOrd="2" destOrd="0" parTransId="{395DC4C6-1D3E-460A-B834-F6DEA6DD2CF8}" sibTransId="{40C83AB5-E620-4754-8523-E6501551BC1D}"/>
    <dgm:cxn modelId="{4D0FAAE8-AAF2-43F2-BB5D-D6BD8A4BDD93}" type="presOf" srcId="{6588D4E8-7F80-49EB-9FF2-6CA762DF8FF1}" destId="{7B377AFF-8901-49E9-9093-409EA73AA337}" srcOrd="0" destOrd="0" presId="urn:microsoft.com/office/officeart/2011/layout/TabList"/>
    <dgm:cxn modelId="{982938EA-450D-4022-87C4-3815C9673652}" srcId="{A7890A91-418C-4B91-A380-C1F4AB8ACDFF}" destId="{6588D4E8-7F80-49EB-9FF2-6CA762DF8FF1}" srcOrd="0" destOrd="0" parTransId="{DB76A608-65C2-4CD8-972E-7C1518BBD20B}" sibTransId="{0B076A24-D651-4990-B8D8-C9BF48D13B26}"/>
    <dgm:cxn modelId="{6621B6EA-B454-4972-B246-EF5C9B24442E}" type="presOf" srcId="{A4678F79-58C2-4F02-8E32-4CE8722922FB}" destId="{6757F621-BDF4-4F0D-A45A-51115F9984B2}" srcOrd="0" destOrd="4" presId="urn:microsoft.com/office/officeart/2011/layout/TabList"/>
    <dgm:cxn modelId="{FA2A15EB-EB04-4E2C-B7F6-940C7DCF75DE}" type="presOf" srcId="{97A5164E-8B2E-416B-8CA6-B86DCC06A4EA}" destId="{6757F621-BDF4-4F0D-A45A-51115F9984B2}" srcOrd="0" destOrd="1" presId="urn:microsoft.com/office/officeart/2011/layout/TabList"/>
    <dgm:cxn modelId="{D7CFABEB-9982-4410-A131-EE0AA90A540F}" type="presOf" srcId="{60F39527-F919-489D-84D5-703A5D7F036F}" destId="{6757F621-BDF4-4F0D-A45A-51115F9984B2}" srcOrd="0" destOrd="2" presId="urn:microsoft.com/office/officeart/2011/layout/TabList"/>
    <dgm:cxn modelId="{F4D0CEF3-9E62-47B8-B0F4-442A4252CDD3}" type="presOf" srcId="{3AB4A42D-31CE-4C8F-B43C-69C63B9FFE87}" destId="{E9B00DA3-7594-4F28-B67F-D51B89DC9F18}" srcOrd="0" destOrd="0" presId="urn:microsoft.com/office/officeart/2011/layout/TabList"/>
    <dgm:cxn modelId="{1D69BFF5-55AC-4A52-9519-4B793FD60FDF}" type="presOf" srcId="{B15C1D6D-DD39-4ACF-BEC6-D1A09675F63F}" destId="{5CABD9B0-B14A-4246-83DD-38C017047B82}" srcOrd="0" destOrd="0" presId="urn:microsoft.com/office/officeart/2011/layout/TabList"/>
    <dgm:cxn modelId="{FA36F1F5-FEAA-4EEC-BD6A-2F74DDD75743}" type="presOf" srcId="{B3905A0B-64B2-409F-B8E0-8E854ADCD158}" destId="{00125F36-2B48-4577-BA91-AC37A522E93E}" srcOrd="0" destOrd="2" presId="urn:microsoft.com/office/officeart/2011/layout/TabList"/>
    <dgm:cxn modelId="{A12C29F7-7B2E-455D-9DC5-D79B76C7C2BD}" type="presOf" srcId="{579E1D7C-9DAF-4F2F-8F86-71603FC32E89}" destId="{7A18876B-653F-4CA3-B26E-EE1F2A1E188B}" srcOrd="0" destOrd="2" presId="urn:microsoft.com/office/officeart/2011/layout/TabList"/>
    <dgm:cxn modelId="{C41092F9-9B2A-4632-A054-001CB64B2918}" srcId="{B15C1D6D-DD39-4ACF-BEC6-D1A09675F63F}" destId="{4E142924-4872-4C12-848B-A15E8DF924C8}" srcOrd="0" destOrd="0" parTransId="{2053393A-4CAC-40AB-A8A1-C1ECE1014BDC}" sibTransId="{3F7F5955-1F7F-4061-94AF-7E25FDF0B0D3}"/>
    <dgm:cxn modelId="{B6311FFB-C751-4F7F-B1C2-0E3A7BA0CF20}" srcId="{3AB4A42D-31CE-4C8F-B43C-69C63B9FFE87}" destId="{4D7783E3-7EB6-4E8E-9CFF-4ECA20A4122F}" srcOrd="5" destOrd="0" parTransId="{377E8FFE-0B78-433B-8985-887B72C0EF62}" sibTransId="{20E09A89-E4D0-4CA6-A01C-5C87BDD8CB3E}"/>
    <dgm:cxn modelId="{84E22154-B541-4780-BBB2-0407FAEE4718}" type="presParOf" srcId="{CFA9A0FA-AC20-4068-A84B-A2D0832F336F}" destId="{AC146F20-ACE7-4778-8FF7-D91AFBD8F78B}" srcOrd="0" destOrd="0" presId="urn:microsoft.com/office/officeart/2011/layout/TabList"/>
    <dgm:cxn modelId="{7E7EF1F4-4C3E-46BC-8F60-8623A8080F60}" type="presParOf" srcId="{AC146F20-ACE7-4778-8FF7-D91AFBD8F78B}" destId="{7B377AFF-8901-49E9-9093-409EA73AA337}" srcOrd="0" destOrd="0" presId="urn:microsoft.com/office/officeart/2011/layout/TabList"/>
    <dgm:cxn modelId="{77E337D8-321E-4318-A302-83C80C59AC84}" type="presParOf" srcId="{AC146F20-ACE7-4778-8FF7-D91AFBD8F78B}" destId="{554EB137-FE7D-42B9-A9C3-35AD53237C87}" srcOrd="1" destOrd="0" presId="urn:microsoft.com/office/officeart/2011/layout/TabList"/>
    <dgm:cxn modelId="{93F79A36-3BA1-4D69-9E6E-41EE88E4CE1E}" type="presParOf" srcId="{AC146F20-ACE7-4778-8FF7-D91AFBD8F78B}" destId="{94548F63-C092-41A3-8DB3-D94A1343307C}" srcOrd="2" destOrd="0" presId="urn:microsoft.com/office/officeart/2011/layout/TabList"/>
    <dgm:cxn modelId="{61F938B9-2DF9-4291-9DF9-B6A00FDBC891}" type="presParOf" srcId="{CFA9A0FA-AC20-4068-A84B-A2D0832F336F}" destId="{7A18876B-653F-4CA3-B26E-EE1F2A1E188B}" srcOrd="1" destOrd="0" presId="urn:microsoft.com/office/officeart/2011/layout/TabList"/>
    <dgm:cxn modelId="{B56BC7AB-0948-4B71-B57A-E778E06A0AB1}" type="presParOf" srcId="{CFA9A0FA-AC20-4068-A84B-A2D0832F336F}" destId="{7F247E7D-AC69-4467-B4FD-75CE7F3781F4}" srcOrd="2" destOrd="0" presId="urn:microsoft.com/office/officeart/2011/layout/TabList"/>
    <dgm:cxn modelId="{56504DB0-FA75-4E12-AE29-3BAE07D4C32F}" type="presParOf" srcId="{CFA9A0FA-AC20-4068-A84B-A2D0832F336F}" destId="{B3658AAE-BDA9-4C4D-B271-1E22BF1B43C1}" srcOrd="3" destOrd="0" presId="urn:microsoft.com/office/officeart/2011/layout/TabList"/>
    <dgm:cxn modelId="{45F9689B-484F-4408-9D0D-CF95C7D16D3B}" type="presParOf" srcId="{B3658AAE-BDA9-4C4D-B271-1E22BF1B43C1}" destId="{90E5900C-A168-4CF5-995F-40AC5991AB38}" srcOrd="0" destOrd="0" presId="urn:microsoft.com/office/officeart/2011/layout/TabList"/>
    <dgm:cxn modelId="{D6D36A0C-14AE-4912-B626-E9E696196B04}" type="presParOf" srcId="{B3658AAE-BDA9-4C4D-B271-1E22BF1B43C1}" destId="{213E4A41-6F92-40AD-A2E9-E1B1D9B3C610}" srcOrd="1" destOrd="0" presId="urn:microsoft.com/office/officeart/2011/layout/TabList"/>
    <dgm:cxn modelId="{03799CAF-3530-40A3-8E35-F3D3C17773F5}" type="presParOf" srcId="{B3658AAE-BDA9-4C4D-B271-1E22BF1B43C1}" destId="{1DB02555-A781-45E3-913A-0931F0BDD685}" srcOrd="2" destOrd="0" presId="urn:microsoft.com/office/officeart/2011/layout/TabList"/>
    <dgm:cxn modelId="{C7D877DF-FA6C-4A40-A8A3-E114EDBAF4E8}" type="presParOf" srcId="{CFA9A0FA-AC20-4068-A84B-A2D0832F336F}" destId="{6757F621-BDF4-4F0D-A45A-51115F9984B2}" srcOrd="4" destOrd="0" presId="urn:microsoft.com/office/officeart/2011/layout/TabList"/>
    <dgm:cxn modelId="{948F14A3-AC1B-47DD-9976-63EEEA38A435}" type="presParOf" srcId="{CFA9A0FA-AC20-4068-A84B-A2D0832F336F}" destId="{A847C8E4-1D5C-4ED1-B708-1EC82FD96EB1}" srcOrd="5" destOrd="0" presId="urn:microsoft.com/office/officeart/2011/layout/TabList"/>
    <dgm:cxn modelId="{02D8B00A-A94B-49B7-972D-28498284E021}" type="presParOf" srcId="{CFA9A0FA-AC20-4068-A84B-A2D0832F336F}" destId="{226F4242-7FF1-4F6A-A73E-2A957A71D214}" srcOrd="6" destOrd="0" presId="urn:microsoft.com/office/officeart/2011/layout/TabList"/>
    <dgm:cxn modelId="{51FF91C4-4392-42B5-A953-F95083C7BCE2}" type="presParOf" srcId="{226F4242-7FF1-4F6A-A73E-2A957A71D214}" destId="{0E6D2194-607F-43BA-828C-1522E807CC40}" srcOrd="0" destOrd="0" presId="urn:microsoft.com/office/officeart/2011/layout/TabList"/>
    <dgm:cxn modelId="{A9BDFA6D-2189-4F58-A70F-1D4955113A69}" type="presParOf" srcId="{226F4242-7FF1-4F6A-A73E-2A957A71D214}" destId="{E9B00DA3-7594-4F28-B67F-D51B89DC9F18}" srcOrd="1" destOrd="0" presId="urn:microsoft.com/office/officeart/2011/layout/TabList"/>
    <dgm:cxn modelId="{8D097E1B-DBC3-4246-AC20-0A5D96F4A742}" type="presParOf" srcId="{226F4242-7FF1-4F6A-A73E-2A957A71D214}" destId="{89EEAAAF-2743-49A4-A37F-04CF10BE5759}" srcOrd="2" destOrd="0" presId="urn:microsoft.com/office/officeart/2011/layout/TabList"/>
    <dgm:cxn modelId="{15709C88-31D6-4997-8B90-53DA45806756}" type="presParOf" srcId="{CFA9A0FA-AC20-4068-A84B-A2D0832F336F}" destId="{00125F36-2B48-4577-BA91-AC37A522E93E}" srcOrd="7" destOrd="0" presId="urn:microsoft.com/office/officeart/2011/layout/TabList"/>
    <dgm:cxn modelId="{AE6D5D40-E365-4722-BD4E-DE611358FF0C}" type="presParOf" srcId="{CFA9A0FA-AC20-4068-A84B-A2D0832F336F}" destId="{A0EF82F9-A275-4397-98AD-29AB082955A6}" srcOrd="8" destOrd="0" presId="urn:microsoft.com/office/officeart/2011/layout/TabList"/>
    <dgm:cxn modelId="{838E6FF0-0B7F-48A8-A30B-203AA45D6A73}" type="presParOf" srcId="{CFA9A0FA-AC20-4068-A84B-A2D0832F336F}" destId="{67F085CC-F911-403F-B212-E69FF2CF79EF}" srcOrd="9" destOrd="0" presId="urn:microsoft.com/office/officeart/2011/layout/TabList"/>
    <dgm:cxn modelId="{B51E9124-4276-4818-9FE7-7062CA2045C6}" type="presParOf" srcId="{67F085CC-F911-403F-B212-E69FF2CF79EF}" destId="{8BDCFD3E-FBCF-4AB4-87F2-E99B1623CDF9}" srcOrd="0" destOrd="0" presId="urn:microsoft.com/office/officeart/2011/layout/TabList"/>
    <dgm:cxn modelId="{6B3B9D25-DB4E-43B0-A27F-BB5CFFD7307D}" type="presParOf" srcId="{67F085CC-F911-403F-B212-E69FF2CF79EF}" destId="{5CABD9B0-B14A-4246-83DD-38C017047B82}" srcOrd="1" destOrd="0" presId="urn:microsoft.com/office/officeart/2011/layout/TabList"/>
    <dgm:cxn modelId="{5EBC853A-053C-4769-AD1A-5A5930F81119}" type="presParOf" srcId="{67F085CC-F911-403F-B212-E69FF2CF79EF}" destId="{4791637C-453D-48D4-B172-CF4797434A0B}" srcOrd="2" destOrd="0" presId="urn:microsoft.com/office/officeart/2011/layout/TabList"/>
    <dgm:cxn modelId="{3FC9F569-D98E-4D09-8DF4-B3279A41B904}" type="presParOf" srcId="{CFA9A0FA-AC20-4068-A84B-A2D0832F336F}" destId="{5CCCB754-FD1B-45A9-B30C-D0A3357B94C4}" srcOrd="10" destOrd="0" presId="urn:microsoft.com/office/officeart/2011/layout/TabList"/>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3E1A72-0F19-49CA-B4FE-5E3EE295E64C}">
      <dsp:nvSpPr>
        <dsp:cNvPr id="0" name=""/>
        <dsp:cNvSpPr/>
      </dsp:nvSpPr>
      <dsp:spPr>
        <a:xfrm>
          <a:off x="0" y="7236584"/>
          <a:ext cx="5486400" cy="0"/>
        </a:xfrm>
        <a:prstGeom prst="line">
          <a:avLst/>
        </a:prstGeom>
        <a:noFill/>
        <a:ln w="25400">
          <a:solidFill>
            <a:schemeClr val="accent1">
              <a:shade val="6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86872237-0653-4700-A85A-5DFEF3726FEA}">
      <dsp:nvSpPr>
        <dsp:cNvPr id="0" name=""/>
        <dsp:cNvSpPr/>
      </dsp:nvSpPr>
      <dsp:spPr>
        <a:xfrm>
          <a:off x="0" y="5996155"/>
          <a:ext cx="5486400" cy="0"/>
        </a:xfrm>
        <a:prstGeom prst="line">
          <a:avLst/>
        </a:prstGeom>
        <a:noFill/>
        <a:ln w="25400">
          <a:solidFill>
            <a:schemeClr val="accent1">
              <a:shade val="6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1F145F05-7D3D-4B82-81B9-64661D8FC9AC}">
      <dsp:nvSpPr>
        <dsp:cNvPr id="0" name=""/>
        <dsp:cNvSpPr/>
      </dsp:nvSpPr>
      <dsp:spPr>
        <a:xfrm>
          <a:off x="0" y="4189192"/>
          <a:ext cx="5486400" cy="0"/>
        </a:xfrm>
        <a:prstGeom prst="line">
          <a:avLst/>
        </a:prstGeom>
        <a:noFill/>
        <a:ln w="25400">
          <a:solidFill>
            <a:schemeClr val="accent1">
              <a:shade val="6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ED4091DE-31F9-49BA-9721-BB459D263A3F}">
      <dsp:nvSpPr>
        <dsp:cNvPr id="0" name=""/>
        <dsp:cNvSpPr/>
      </dsp:nvSpPr>
      <dsp:spPr>
        <a:xfrm>
          <a:off x="0" y="2812221"/>
          <a:ext cx="5486400" cy="0"/>
        </a:xfrm>
        <a:prstGeom prst="line">
          <a:avLst/>
        </a:prstGeom>
        <a:noFill/>
        <a:ln w="25400">
          <a:solidFill>
            <a:schemeClr val="accent1">
              <a:shade val="6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D5DE5B49-7918-4C47-AF0A-4ED41B0A3702}">
      <dsp:nvSpPr>
        <dsp:cNvPr id="0" name=""/>
        <dsp:cNvSpPr/>
      </dsp:nvSpPr>
      <dsp:spPr>
        <a:xfrm>
          <a:off x="0" y="1309785"/>
          <a:ext cx="5486400" cy="0"/>
        </a:xfrm>
        <a:prstGeom prst="line">
          <a:avLst/>
        </a:prstGeom>
        <a:noFill/>
        <a:ln w="25400">
          <a:solidFill>
            <a:schemeClr val="accent1">
              <a:shade val="6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94548F63-C092-41A3-8DB3-D94A1343307C}">
      <dsp:nvSpPr>
        <dsp:cNvPr id="0" name=""/>
        <dsp:cNvSpPr/>
      </dsp:nvSpPr>
      <dsp:spPr>
        <a:xfrm>
          <a:off x="0" y="407032"/>
          <a:ext cx="5486400" cy="0"/>
        </a:xfrm>
        <a:prstGeom prst="line">
          <a:avLst/>
        </a:prstGeom>
        <a:noFill/>
        <a:ln w="25400">
          <a:solidFill>
            <a:schemeClr val="accent1">
              <a:shade val="6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7B377AFF-8901-49E9-9093-409EA73AA337}">
      <dsp:nvSpPr>
        <dsp:cNvPr id="0" name=""/>
        <dsp:cNvSpPr/>
      </dsp:nvSpPr>
      <dsp:spPr>
        <a:xfrm>
          <a:off x="1426463" y="374"/>
          <a:ext cx="4059936" cy="40665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l" defTabSz="977900">
            <a:lnSpc>
              <a:spcPct val="90000"/>
            </a:lnSpc>
            <a:spcBef>
              <a:spcPct val="0"/>
            </a:spcBef>
            <a:spcAft>
              <a:spcPct val="35000"/>
            </a:spcAft>
            <a:buNone/>
          </a:pPr>
          <a:endParaRPr lang="en-US" sz="2200" kern="1200"/>
        </a:p>
      </dsp:txBody>
      <dsp:txXfrm>
        <a:off x="1426463" y="374"/>
        <a:ext cx="4059936" cy="406657"/>
      </dsp:txXfrm>
    </dsp:sp>
    <dsp:sp modelId="{554EB137-FE7D-42B9-A9C3-35AD53237C87}">
      <dsp:nvSpPr>
        <dsp:cNvPr id="0" name=""/>
        <dsp:cNvSpPr/>
      </dsp:nvSpPr>
      <dsp:spPr>
        <a:xfrm>
          <a:off x="0" y="6226"/>
          <a:ext cx="1426464" cy="406657"/>
        </a:xfrm>
        <a:prstGeom prst="round2SameRect">
          <a:avLst>
            <a:gd name="adj1" fmla="val 16670"/>
            <a:gd name="adj2" fmla="val 0"/>
          </a:avLst>
        </a:prstGeom>
        <a:solidFill>
          <a:schemeClr val="accent1">
            <a:hueOff val="0"/>
            <a:satOff val="0"/>
            <a:lumOff val="0"/>
            <a:alphaOff val="0"/>
          </a:schemeClr>
        </a:solidFill>
        <a:ln w="12700">
          <a:solidFill>
            <a:schemeClr val="accent1">
              <a:hueOff val="0"/>
              <a:satOff val="0"/>
              <a:lumOff val="0"/>
              <a:alphaOff val="0"/>
            </a:schemeClr>
          </a:solidFill>
          <a:prstDash val="solid"/>
        </a:ln>
        <a:effectLst/>
        <a:scene3d>
          <a:camera prst="orthographicFront"/>
          <a:lightRig rig="chilly" dir="t"/>
        </a:scene3d>
        <a:sp3d prstMaterial="translucentPowder">
          <a:bevelT w="127000" h="25400" prst="softRound"/>
        </a:sp3d>
      </dsp:spPr>
      <dsp:style>
        <a:lnRef idx="1">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n-US" sz="1400" b="1" kern="1200">
              <a:latin typeface="Lucida Bright" panose="02040602050505020304" pitchFamily="18" charset="0"/>
            </a:rPr>
            <a:t>Idea</a:t>
          </a:r>
        </a:p>
      </dsp:txBody>
      <dsp:txXfrm>
        <a:off x="19855" y="26081"/>
        <a:ext cx="1386754" cy="386802"/>
      </dsp:txXfrm>
    </dsp:sp>
    <dsp:sp modelId="{FBD8DDF3-3037-4295-94A4-981D03A46AAF}">
      <dsp:nvSpPr>
        <dsp:cNvPr id="0" name=""/>
        <dsp:cNvSpPr/>
      </dsp:nvSpPr>
      <dsp:spPr>
        <a:xfrm>
          <a:off x="0" y="407032"/>
          <a:ext cx="5486400" cy="4558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114300" lvl="1" indent="-114300" algn="l" defTabSz="533400">
            <a:lnSpc>
              <a:spcPct val="90000"/>
            </a:lnSpc>
            <a:spcBef>
              <a:spcPct val="0"/>
            </a:spcBef>
            <a:spcAft>
              <a:spcPct val="15000"/>
            </a:spcAft>
            <a:buChar char="•"/>
          </a:pPr>
          <a:r>
            <a:rPr lang="en-US" sz="1200" b="0" kern="1200"/>
            <a:t>Optical Character Recognition (OCR)</a:t>
          </a:r>
        </a:p>
        <a:p>
          <a:pPr marL="114300" lvl="1" indent="-114300" algn="l" defTabSz="533400">
            <a:lnSpc>
              <a:spcPct val="90000"/>
            </a:lnSpc>
            <a:spcBef>
              <a:spcPct val="0"/>
            </a:spcBef>
            <a:spcAft>
              <a:spcPct val="15000"/>
            </a:spcAft>
            <a:buChar char="•"/>
          </a:pPr>
          <a:endParaRPr lang="en-US" sz="1200" kern="1200"/>
        </a:p>
      </dsp:txBody>
      <dsp:txXfrm>
        <a:off x="0" y="407032"/>
        <a:ext cx="5486400" cy="455834"/>
      </dsp:txXfrm>
    </dsp:sp>
    <dsp:sp modelId="{95D38CD5-FD42-41B9-B490-85311F2FB4BE}">
      <dsp:nvSpPr>
        <dsp:cNvPr id="0" name=""/>
        <dsp:cNvSpPr/>
      </dsp:nvSpPr>
      <dsp:spPr>
        <a:xfrm>
          <a:off x="1426463" y="903127"/>
          <a:ext cx="4059936" cy="40665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l" defTabSz="977900">
            <a:lnSpc>
              <a:spcPct val="90000"/>
            </a:lnSpc>
            <a:spcBef>
              <a:spcPct val="0"/>
            </a:spcBef>
            <a:spcAft>
              <a:spcPct val="35000"/>
            </a:spcAft>
            <a:buNone/>
          </a:pPr>
          <a:r>
            <a:rPr lang="en-US" sz="2200" kern="1200"/>
            <a:t> </a:t>
          </a:r>
        </a:p>
      </dsp:txBody>
      <dsp:txXfrm>
        <a:off x="1426463" y="903127"/>
        <a:ext cx="4059936" cy="406657"/>
      </dsp:txXfrm>
    </dsp:sp>
    <dsp:sp modelId="{3D213F2B-2F1B-472D-8C1D-C5B4430AA55E}">
      <dsp:nvSpPr>
        <dsp:cNvPr id="0" name=""/>
        <dsp:cNvSpPr/>
      </dsp:nvSpPr>
      <dsp:spPr>
        <a:xfrm>
          <a:off x="12681" y="846734"/>
          <a:ext cx="1426464" cy="446514"/>
        </a:xfrm>
        <a:prstGeom prst="round2SameRect">
          <a:avLst>
            <a:gd name="adj1" fmla="val 16670"/>
            <a:gd name="adj2" fmla="val 0"/>
          </a:avLst>
        </a:prstGeom>
        <a:solidFill>
          <a:schemeClr val="accent1">
            <a:hueOff val="0"/>
            <a:satOff val="0"/>
            <a:lumOff val="0"/>
            <a:alphaOff val="0"/>
          </a:schemeClr>
        </a:solidFill>
        <a:ln w="12700">
          <a:solidFill>
            <a:schemeClr val="accent1">
              <a:hueOff val="0"/>
              <a:satOff val="0"/>
              <a:lumOff val="0"/>
              <a:alphaOff val="0"/>
            </a:schemeClr>
          </a:solidFill>
          <a:prstDash val="solid"/>
        </a:ln>
        <a:effectLst/>
        <a:scene3d>
          <a:camera prst="orthographicFront"/>
          <a:lightRig rig="chilly" dir="t"/>
        </a:scene3d>
        <a:sp3d prstMaterial="translucentPowder">
          <a:bevelT w="127000" h="25400" prst="softRound"/>
        </a:sp3d>
      </dsp:spPr>
      <dsp:style>
        <a:lnRef idx="1">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n-US" sz="1400" b="1" kern="1200">
              <a:latin typeface="Lucida Bright" panose="02040602050505020304" pitchFamily="18" charset="0"/>
            </a:rPr>
            <a:t>Main functionalities</a:t>
          </a:r>
        </a:p>
      </dsp:txBody>
      <dsp:txXfrm>
        <a:off x="34482" y="868535"/>
        <a:ext cx="1382862" cy="424713"/>
      </dsp:txXfrm>
    </dsp:sp>
    <dsp:sp modelId="{F26DBB5E-AF12-4142-97C5-3E09B3B12FF7}">
      <dsp:nvSpPr>
        <dsp:cNvPr id="0" name=""/>
        <dsp:cNvSpPr/>
      </dsp:nvSpPr>
      <dsp:spPr>
        <a:xfrm>
          <a:off x="0" y="1329713"/>
          <a:ext cx="5486400" cy="10555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n-US" sz="1200" b="0" kern="1200"/>
            <a:t>Image source</a:t>
          </a:r>
        </a:p>
        <a:p>
          <a:pPr marL="114300" lvl="1" indent="-114300" algn="l" defTabSz="533400">
            <a:lnSpc>
              <a:spcPct val="90000"/>
            </a:lnSpc>
            <a:spcBef>
              <a:spcPct val="0"/>
            </a:spcBef>
            <a:spcAft>
              <a:spcPct val="15000"/>
            </a:spcAft>
            <a:buChar char="•"/>
          </a:pPr>
          <a:r>
            <a:rPr lang="en-US" sz="1200" b="0" kern="1200"/>
            <a:t>Pre-processing</a:t>
          </a:r>
        </a:p>
        <a:p>
          <a:pPr marL="114300" lvl="1" indent="-114300" algn="l" defTabSz="533400">
            <a:lnSpc>
              <a:spcPct val="90000"/>
            </a:lnSpc>
            <a:spcBef>
              <a:spcPct val="0"/>
            </a:spcBef>
            <a:spcAft>
              <a:spcPct val="15000"/>
            </a:spcAft>
            <a:buChar char="•"/>
          </a:pPr>
          <a:r>
            <a:rPr lang="en-US" sz="1200" b="0" kern="1200"/>
            <a:t>segmentation</a:t>
          </a:r>
        </a:p>
        <a:p>
          <a:pPr marL="114300" lvl="1" indent="-114300" algn="l" defTabSz="533400">
            <a:lnSpc>
              <a:spcPct val="90000"/>
            </a:lnSpc>
            <a:spcBef>
              <a:spcPct val="0"/>
            </a:spcBef>
            <a:spcAft>
              <a:spcPct val="15000"/>
            </a:spcAft>
            <a:buChar char="•"/>
          </a:pPr>
          <a:r>
            <a:rPr lang="en-US" sz="1200" b="0" kern="1200"/>
            <a:t>Feature extraction</a:t>
          </a:r>
        </a:p>
        <a:p>
          <a:pPr marL="114300" lvl="1" indent="-114300" algn="l" defTabSz="533400">
            <a:lnSpc>
              <a:spcPct val="90000"/>
            </a:lnSpc>
            <a:spcBef>
              <a:spcPct val="0"/>
            </a:spcBef>
            <a:spcAft>
              <a:spcPct val="15000"/>
            </a:spcAft>
            <a:buChar char="•"/>
          </a:pPr>
          <a:r>
            <a:rPr lang="en-US" sz="1200" b="0" kern="1200"/>
            <a:t>Classification</a:t>
          </a:r>
        </a:p>
      </dsp:txBody>
      <dsp:txXfrm>
        <a:off x="0" y="1329713"/>
        <a:ext cx="5486400" cy="1055516"/>
      </dsp:txXfrm>
    </dsp:sp>
    <dsp:sp modelId="{B0C70E9B-37EF-4A7B-9964-4EEAD786A8F5}">
      <dsp:nvSpPr>
        <dsp:cNvPr id="0" name=""/>
        <dsp:cNvSpPr/>
      </dsp:nvSpPr>
      <dsp:spPr>
        <a:xfrm>
          <a:off x="1426463" y="2405563"/>
          <a:ext cx="4059936" cy="40665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l" defTabSz="977900">
            <a:lnSpc>
              <a:spcPct val="90000"/>
            </a:lnSpc>
            <a:spcBef>
              <a:spcPct val="0"/>
            </a:spcBef>
            <a:spcAft>
              <a:spcPct val="35000"/>
            </a:spcAft>
            <a:buNone/>
          </a:pPr>
          <a:endParaRPr lang="en-US" sz="2200" kern="1200"/>
        </a:p>
      </dsp:txBody>
      <dsp:txXfrm>
        <a:off x="1426463" y="2405563"/>
        <a:ext cx="4059936" cy="406657"/>
      </dsp:txXfrm>
    </dsp:sp>
    <dsp:sp modelId="{6DA0B4BD-07CC-4B52-8820-0A414D166ACF}">
      <dsp:nvSpPr>
        <dsp:cNvPr id="0" name=""/>
        <dsp:cNvSpPr/>
      </dsp:nvSpPr>
      <dsp:spPr>
        <a:xfrm>
          <a:off x="0" y="2411415"/>
          <a:ext cx="1426464" cy="406657"/>
        </a:xfrm>
        <a:prstGeom prst="round2SameRect">
          <a:avLst>
            <a:gd name="adj1" fmla="val 16670"/>
            <a:gd name="adj2" fmla="val 0"/>
          </a:avLst>
        </a:prstGeom>
        <a:solidFill>
          <a:schemeClr val="accent1">
            <a:hueOff val="0"/>
            <a:satOff val="0"/>
            <a:lumOff val="0"/>
            <a:alphaOff val="0"/>
          </a:schemeClr>
        </a:solidFill>
        <a:ln w="12700">
          <a:solidFill>
            <a:schemeClr val="accent1">
              <a:hueOff val="0"/>
              <a:satOff val="0"/>
              <a:lumOff val="0"/>
              <a:alphaOff val="0"/>
            </a:schemeClr>
          </a:solidFill>
          <a:prstDash val="solid"/>
        </a:ln>
        <a:effectLst/>
        <a:scene3d>
          <a:camera prst="orthographicFront"/>
          <a:lightRig rig="chilly" dir="t"/>
        </a:scene3d>
        <a:sp3d prstMaterial="translucentPowder">
          <a:bevelT w="127000" h="25400" prst="softRound"/>
        </a:sp3d>
      </dsp:spPr>
      <dsp:style>
        <a:lnRef idx="1">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n-US" sz="1400" b="1" kern="1200">
              <a:latin typeface="Lucida Bright" panose="02040602050505020304" pitchFamily="18" charset="0"/>
            </a:rPr>
            <a:t>Applications</a:t>
          </a:r>
        </a:p>
      </dsp:txBody>
      <dsp:txXfrm>
        <a:off x="19855" y="2431270"/>
        <a:ext cx="1386754" cy="386802"/>
      </dsp:txXfrm>
    </dsp:sp>
    <dsp:sp modelId="{80A63309-E840-40D8-ABFE-F64AF8DCCB60}">
      <dsp:nvSpPr>
        <dsp:cNvPr id="0" name=""/>
        <dsp:cNvSpPr/>
      </dsp:nvSpPr>
      <dsp:spPr>
        <a:xfrm>
          <a:off x="0" y="2812221"/>
          <a:ext cx="5486400" cy="9499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en-US" sz="1000" b="0" kern="1200"/>
            <a:t>   </a:t>
          </a:r>
          <a:r>
            <a:rPr lang="en-US" sz="1200" b="0" kern="1200"/>
            <a:t>Google Translate</a:t>
          </a:r>
        </a:p>
        <a:p>
          <a:pPr marL="114300" lvl="1" indent="-114300" algn="l" defTabSz="533400">
            <a:lnSpc>
              <a:spcPct val="90000"/>
            </a:lnSpc>
            <a:spcBef>
              <a:spcPct val="0"/>
            </a:spcBef>
            <a:spcAft>
              <a:spcPct val="15000"/>
            </a:spcAft>
            <a:buChar char="•"/>
          </a:pPr>
          <a:r>
            <a:rPr lang="en-US" sz="1200" b="0" kern="1200"/>
            <a:t> Cambridge Assessment</a:t>
          </a:r>
        </a:p>
        <a:p>
          <a:pPr marL="114300" lvl="1" indent="-114300" algn="l" defTabSz="533400">
            <a:lnSpc>
              <a:spcPct val="90000"/>
            </a:lnSpc>
            <a:spcBef>
              <a:spcPct val="0"/>
            </a:spcBef>
            <a:spcAft>
              <a:spcPct val="15000"/>
            </a:spcAft>
            <a:buChar char="•"/>
          </a:pPr>
          <a:r>
            <a:rPr lang="en-US" sz="1200" b="0" kern="1200"/>
            <a:t> Stadtwerke München</a:t>
          </a:r>
        </a:p>
        <a:p>
          <a:pPr marL="114300" lvl="1" indent="-114300" algn="l" defTabSz="533400">
            <a:lnSpc>
              <a:spcPct val="90000"/>
            </a:lnSpc>
            <a:spcBef>
              <a:spcPct val="0"/>
            </a:spcBef>
            <a:spcAft>
              <a:spcPct val="15000"/>
            </a:spcAft>
            <a:buChar char="•"/>
          </a:pPr>
          <a:r>
            <a:rPr lang="en-US" sz="1200" b="0" kern="1200"/>
            <a:t> OCR Applications in Banking</a:t>
          </a:r>
        </a:p>
        <a:p>
          <a:pPr marL="114300" lvl="1" indent="-114300" algn="l" defTabSz="533400">
            <a:lnSpc>
              <a:spcPct val="90000"/>
            </a:lnSpc>
            <a:spcBef>
              <a:spcPct val="0"/>
            </a:spcBef>
            <a:spcAft>
              <a:spcPct val="15000"/>
            </a:spcAft>
            <a:buChar char="•"/>
          </a:pPr>
          <a:r>
            <a:rPr lang="en-US" sz="1200" b="0" kern="1200"/>
            <a:t> OCR Use Cases in Healthcare OCR machine</a:t>
          </a:r>
        </a:p>
      </dsp:txBody>
      <dsp:txXfrm>
        <a:off x="0" y="2812221"/>
        <a:ext cx="5486400" cy="949981"/>
      </dsp:txXfrm>
    </dsp:sp>
    <dsp:sp modelId="{3769F9E5-D300-4E35-AD33-1741A452459F}">
      <dsp:nvSpPr>
        <dsp:cNvPr id="0" name=""/>
        <dsp:cNvSpPr/>
      </dsp:nvSpPr>
      <dsp:spPr>
        <a:xfrm>
          <a:off x="1426463" y="3782535"/>
          <a:ext cx="4059936" cy="40665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l" defTabSz="977900">
            <a:lnSpc>
              <a:spcPct val="90000"/>
            </a:lnSpc>
            <a:spcBef>
              <a:spcPct val="0"/>
            </a:spcBef>
            <a:spcAft>
              <a:spcPct val="35000"/>
            </a:spcAft>
            <a:buNone/>
          </a:pPr>
          <a:endParaRPr lang="en-US" sz="2200" kern="1200"/>
        </a:p>
      </dsp:txBody>
      <dsp:txXfrm>
        <a:off x="1426463" y="3782535"/>
        <a:ext cx="4059936" cy="406657"/>
      </dsp:txXfrm>
    </dsp:sp>
    <dsp:sp modelId="{80587D67-4A1A-49EF-B719-40649394C3AB}">
      <dsp:nvSpPr>
        <dsp:cNvPr id="0" name=""/>
        <dsp:cNvSpPr/>
      </dsp:nvSpPr>
      <dsp:spPr>
        <a:xfrm>
          <a:off x="0" y="3788386"/>
          <a:ext cx="1426464" cy="406657"/>
        </a:xfrm>
        <a:prstGeom prst="round2SameRect">
          <a:avLst>
            <a:gd name="adj1" fmla="val 16670"/>
            <a:gd name="adj2" fmla="val 0"/>
          </a:avLst>
        </a:prstGeom>
        <a:solidFill>
          <a:schemeClr val="accent1">
            <a:hueOff val="0"/>
            <a:satOff val="0"/>
            <a:lumOff val="0"/>
            <a:alphaOff val="0"/>
          </a:schemeClr>
        </a:solidFill>
        <a:ln w="12700">
          <a:solidFill>
            <a:schemeClr val="accent1">
              <a:hueOff val="0"/>
              <a:satOff val="0"/>
              <a:lumOff val="0"/>
              <a:alphaOff val="0"/>
            </a:schemeClr>
          </a:solidFill>
          <a:prstDash val="solid"/>
        </a:ln>
        <a:effectLst/>
        <a:scene3d>
          <a:camera prst="orthographicFront"/>
          <a:lightRig rig="chilly" dir="t"/>
        </a:scene3d>
        <a:sp3d prstMaterial="translucentPowder">
          <a:bevelT w="127000" h="25400" prst="softRound"/>
        </a:sp3d>
      </dsp:spPr>
      <dsp:style>
        <a:lnRef idx="1">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n-US" sz="1400" b="1" kern="1200">
              <a:latin typeface="Lucida Bright" panose="02040602050505020304" pitchFamily="18" charset="0"/>
            </a:rPr>
            <a:t>Papers</a:t>
          </a:r>
        </a:p>
      </dsp:txBody>
      <dsp:txXfrm>
        <a:off x="19855" y="3808241"/>
        <a:ext cx="1386754" cy="386802"/>
      </dsp:txXfrm>
    </dsp:sp>
    <dsp:sp modelId="{F78059A9-9061-41F0-BCAB-112D682C2397}">
      <dsp:nvSpPr>
        <dsp:cNvPr id="0" name=""/>
        <dsp:cNvSpPr/>
      </dsp:nvSpPr>
      <dsp:spPr>
        <a:xfrm>
          <a:off x="0" y="4189192"/>
          <a:ext cx="5486400" cy="13799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n-US" sz="1200" kern="1200"/>
            <a:t>First paper</a:t>
          </a:r>
        </a:p>
        <a:p>
          <a:pPr marL="114300" lvl="1" indent="-114300" algn="l" defTabSz="533400">
            <a:lnSpc>
              <a:spcPct val="90000"/>
            </a:lnSpc>
            <a:spcBef>
              <a:spcPct val="0"/>
            </a:spcBef>
            <a:spcAft>
              <a:spcPct val="15000"/>
            </a:spcAft>
            <a:buChar char="•"/>
          </a:pPr>
          <a:r>
            <a:rPr lang="en-US" sz="1200" kern="1200"/>
            <a:t>Secon paper</a:t>
          </a:r>
        </a:p>
        <a:p>
          <a:pPr marL="114300" lvl="1" indent="-114300" algn="l" defTabSz="533400">
            <a:lnSpc>
              <a:spcPct val="90000"/>
            </a:lnSpc>
            <a:spcBef>
              <a:spcPct val="0"/>
            </a:spcBef>
            <a:spcAft>
              <a:spcPct val="15000"/>
            </a:spcAft>
            <a:buChar char="•"/>
          </a:pPr>
          <a:r>
            <a:rPr lang="en-US" sz="1200" kern="1200"/>
            <a:t>Third paper</a:t>
          </a:r>
        </a:p>
        <a:p>
          <a:pPr marL="114300" lvl="1" indent="-114300" algn="l" defTabSz="533400">
            <a:lnSpc>
              <a:spcPct val="90000"/>
            </a:lnSpc>
            <a:spcBef>
              <a:spcPct val="0"/>
            </a:spcBef>
            <a:spcAft>
              <a:spcPct val="15000"/>
            </a:spcAft>
            <a:buChar char="•"/>
          </a:pPr>
          <a:r>
            <a:rPr lang="en-US" sz="1200" kern="1200"/>
            <a:t>Fourth paper</a:t>
          </a:r>
        </a:p>
        <a:p>
          <a:pPr marL="114300" lvl="1" indent="-114300" algn="l" defTabSz="533400">
            <a:lnSpc>
              <a:spcPct val="90000"/>
            </a:lnSpc>
            <a:spcBef>
              <a:spcPct val="0"/>
            </a:spcBef>
            <a:spcAft>
              <a:spcPct val="15000"/>
            </a:spcAft>
            <a:buChar char="•"/>
          </a:pPr>
          <a:r>
            <a:rPr lang="en-US" sz="1200" kern="1200"/>
            <a:t>Fifth paper</a:t>
          </a:r>
        </a:p>
        <a:p>
          <a:pPr marL="114300" lvl="1" indent="-114300" algn="l" defTabSz="533400">
            <a:lnSpc>
              <a:spcPct val="90000"/>
            </a:lnSpc>
            <a:spcBef>
              <a:spcPct val="0"/>
            </a:spcBef>
            <a:spcAft>
              <a:spcPct val="15000"/>
            </a:spcAft>
            <a:buChar char="•"/>
          </a:pPr>
          <a:r>
            <a:rPr lang="en-US" sz="1200" kern="1200"/>
            <a:t>Sixth paper</a:t>
          </a:r>
        </a:p>
        <a:p>
          <a:pPr marL="57150" lvl="1" indent="-57150" algn="l" defTabSz="311150">
            <a:lnSpc>
              <a:spcPct val="90000"/>
            </a:lnSpc>
            <a:spcBef>
              <a:spcPct val="0"/>
            </a:spcBef>
            <a:spcAft>
              <a:spcPct val="15000"/>
            </a:spcAft>
            <a:buChar char="•"/>
          </a:pPr>
          <a:endParaRPr lang="en-US" sz="700" kern="1200"/>
        </a:p>
      </dsp:txBody>
      <dsp:txXfrm>
        <a:off x="0" y="4189192"/>
        <a:ext cx="5486400" cy="1379972"/>
      </dsp:txXfrm>
    </dsp:sp>
    <dsp:sp modelId="{D50AE39E-A1F1-450F-8466-7DF5DD280EA7}">
      <dsp:nvSpPr>
        <dsp:cNvPr id="0" name=""/>
        <dsp:cNvSpPr/>
      </dsp:nvSpPr>
      <dsp:spPr>
        <a:xfrm>
          <a:off x="1426463" y="5589498"/>
          <a:ext cx="4059936" cy="40665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l" defTabSz="977900">
            <a:lnSpc>
              <a:spcPct val="90000"/>
            </a:lnSpc>
            <a:spcBef>
              <a:spcPct val="0"/>
            </a:spcBef>
            <a:spcAft>
              <a:spcPct val="35000"/>
            </a:spcAft>
            <a:buNone/>
          </a:pPr>
          <a:endParaRPr lang="en-US" sz="2200" kern="1200"/>
        </a:p>
      </dsp:txBody>
      <dsp:txXfrm>
        <a:off x="1426463" y="5589498"/>
        <a:ext cx="4059936" cy="406657"/>
      </dsp:txXfrm>
    </dsp:sp>
    <dsp:sp modelId="{64D0D8C8-41DE-460E-9D4B-63A49050A87C}">
      <dsp:nvSpPr>
        <dsp:cNvPr id="0" name=""/>
        <dsp:cNvSpPr/>
      </dsp:nvSpPr>
      <dsp:spPr>
        <a:xfrm>
          <a:off x="0" y="5589498"/>
          <a:ext cx="1426464" cy="406657"/>
        </a:xfrm>
        <a:prstGeom prst="round2SameRect">
          <a:avLst>
            <a:gd name="adj1" fmla="val 16670"/>
            <a:gd name="adj2" fmla="val 0"/>
          </a:avLst>
        </a:prstGeom>
        <a:solidFill>
          <a:schemeClr val="accent1">
            <a:hueOff val="0"/>
            <a:satOff val="0"/>
            <a:lumOff val="0"/>
            <a:alphaOff val="0"/>
          </a:schemeClr>
        </a:solidFill>
        <a:ln w="12700">
          <a:solidFill>
            <a:schemeClr val="accent1">
              <a:hueOff val="0"/>
              <a:satOff val="0"/>
              <a:lumOff val="0"/>
              <a:alphaOff val="0"/>
            </a:schemeClr>
          </a:solidFill>
          <a:prstDash val="solid"/>
        </a:ln>
        <a:effectLst/>
        <a:scene3d>
          <a:camera prst="orthographicFront"/>
          <a:lightRig rig="chilly" dir="t"/>
        </a:scene3d>
        <a:sp3d prstMaterial="translucentPowder">
          <a:bevelT w="127000" h="25400" prst="softRound"/>
        </a:sp3d>
      </dsp:spPr>
      <dsp:style>
        <a:lnRef idx="1">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n-US" sz="1400" b="1" kern="1200"/>
            <a:t>Dataset</a:t>
          </a:r>
        </a:p>
      </dsp:txBody>
      <dsp:txXfrm>
        <a:off x="19855" y="5609353"/>
        <a:ext cx="1386754" cy="386802"/>
      </dsp:txXfrm>
    </dsp:sp>
    <dsp:sp modelId="{EF587CF1-328C-44C6-BB7C-527292BD545A}">
      <dsp:nvSpPr>
        <dsp:cNvPr id="0" name=""/>
        <dsp:cNvSpPr/>
      </dsp:nvSpPr>
      <dsp:spPr>
        <a:xfrm>
          <a:off x="0" y="5996155"/>
          <a:ext cx="5486400" cy="8134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114300" lvl="1" indent="-114300" algn="l" defTabSz="533400">
            <a:lnSpc>
              <a:spcPct val="90000"/>
            </a:lnSpc>
            <a:spcBef>
              <a:spcPct val="0"/>
            </a:spcBef>
            <a:spcAft>
              <a:spcPct val="15000"/>
            </a:spcAft>
            <a:buChar char="•"/>
          </a:pPr>
          <a:r>
            <a:rPr lang="en-US" sz="1200" kern="1200"/>
            <a:t>Train</a:t>
          </a:r>
        </a:p>
        <a:p>
          <a:pPr marL="114300" lvl="1" indent="-114300" algn="l" defTabSz="533400">
            <a:lnSpc>
              <a:spcPct val="90000"/>
            </a:lnSpc>
            <a:spcBef>
              <a:spcPct val="0"/>
            </a:spcBef>
            <a:spcAft>
              <a:spcPct val="15000"/>
            </a:spcAft>
            <a:buChar char="•"/>
          </a:pPr>
          <a:r>
            <a:rPr lang="en-US" sz="1200" kern="1200"/>
            <a:t>Test</a:t>
          </a:r>
        </a:p>
        <a:p>
          <a:pPr marL="114300" lvl="1" indent="-114300" algn="l" defTabSz="533400">
            <a:lnSpc>
              <a:spcPct val="90000"/>
            </a:lnSpc>
            <a:spcBef>
              <a:spcPct val="0"/>
            </a:spcBef>
            <a:spcAft>
              <a:spcPct val="15000"/>
            </a:spcAft>
            <a:buChar char="•"/>
          </a:pPr>
          <a:r>
            <a:rPr lang="en-US" sz="1200" kern="1200"/>
            <a:t>Mapping</a:t>
          </a:r>
        </a:p>
      </dsp:txBody>
      <dsp:txXfrm>
        <a:off x="0" y="5996155"/>
        <a:ext cx="5486400" cy="813437"/>
      </dsp:txXfrm>
    </dsp:sp>
    <dsp:sp modelId="{662F633B-209E-4C51-BEAC-5310D636351F}">
      <dsp:nvSpPr>
        <dsp:cNvPr id="0" name=""/>
        <dsp:cNvSpPr/>
      </dsp:nvSpPr>
      <dsp:spPr>
        <a:xfrm>
          <a:off x="1426463" y="6829926"/>
          <a:ext cx="4059936" cy="40665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b" anchorCtr="0">
          <a:noAutofit/>
        </a:bodyPr>
        <a:lstStyle/>
        <a:p>
          <a:pPr marL="0" lvl="0" indent="0" algn="l" defTabSz="977900">
            <a:lnSpc>
              <a:spcPct val="90000"/>
            </a:lnSpc>
            <a:spcBef>
              <a:spcPct val="0"/>
            </a:spcBef>
            <a:spcAft>
              <a:spcPct val="35000"/>
            </a:spcAft>
            <a:buNone/>
          </a:pPr>
          <a:endParaRPr lang="en-US" sz="2200" kern="1200"/>
        </a:p>
      </dsp:txBody>
      <dsp:txXfrm>
        <a:off x="1426463" y="6829926"/>
        <a:ext cx="4059936" cy="406657"/>
      </dsp:txXfrm>
    </dsp:sp>
    <dsp:sp modelId="{0F61677E-D398-4BA2-AF4A-778A604392D6}">
      <dsp:nvSpPr>
        <dsp:cNvPr id="0" name=""/>
        <dsp:cNvSpPr/>
      </dsp:nvSpPr>
      <dsp:spPr>
        <a:xfrm>
          <a:off x="0" y="6829926"/>
          <a:ext cx="1426464" cy="406657"/>
        </a:xfrm>
        <a:prstGeom prst="round2SameRect">
          <a:avLst>
            <a:gd name="adj1" fmla="val 16670"/>
            <a:gd name="adj2" fmla="val 0"/>
          </a:avLst>
        </a:prstGeom>
        <a:solidFill>
          <a:schemeClr val="accent1">
            <a:hueOff val="0"/>
            <a:satOff val="0"/>
            <a:lumOff val="0"/>
            <a:alphaOff val="0"/>
          </a:schemeClr>
        </a:solidFill>
        <a:ln w="12700">
          <a:solidFill>
            <a:schemeClr val="accent1">
              <a:hueOff val="0"/>
              <a:satOff val="0"/>
              <a:lumOff val="0"/>
              <a:alphaOff val="0"/>
            </a:schemeClr>
          </a:solidFill>
          <a:prstDash val="solid"/>
        </a:ln>
        <a:effectLst/>
        <a:scene3d>
          <a:camera prst="orthographicFront"/>
          <a:lightRig rig="chilly" dir="t"/>
        </a:scene3d>
        <a:sp3d prstMaterial="translucentPowder">
          <a:bevelT w="127000" h="25400" prst="softRound"/>
        </a:sp3d>
      </dsp:spPr>
      <dsp:style>
        <a:lnRef idx="1">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n-US" sz="1400" b="1" kern="1200"/>
            <a:t>Details of the algorithm</a:t>
          </a:r>
        </a:p>
      </dsp:txBody>
      <dsp:txXfrm>
        <a:off x="19855" y="6849781"/>
        <a:ext cx="1386754" cy="386802"/>
      </dsp:txXfrm>
    </dsp:sp>
    <dsp:sp modelId="{042E4382-5B24-4E3B-A2D8-B094FEE381D7}">
      <dsp:nvSpPr>
        <dsp:cNvPr id="0" name=""/>
        <dsp:cNvSpPr/>
      </dsp:nvSpPr>
      <dsp:spPr>
        <a:xfrm>
          <a:off x="0" y="7236584"/>
          <a:ext cx="5486400" cy="10783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l" defTabSz="533400">
            <a:lnSpc>
              <a:spcPct val="90000"/>
            </a:lnSpc>
            <a:spcBef>
              <a:spcPct val="0"/>
            </a:spcBef>
            <a:spcAft>
              <a:spcPct val="15000"/>
            </a:spcAft>
            <a:buChar char="•"/>
          </a:pPr>
          <a:r>
            <a:rPr lang="en-US" sz="1200" b="0" kern="1200"/>
            <a:t> what are neural networks</a:t>
          </a:r>
        </a:p>
        <a:p>
          <a:pPr marL="114300" lvl="1" indent="-114300" algn="l" defTabSz="533400">
            <a:lnSpc>
              <a:spcPct val="90000"/>
            </a:lnSpc>
            <a:spcBef>
              <a:spcPct val="0"/>
            </a:spcBef>
            <a:spcAft>
              <a:spcPct val="15000"/>
            </a:spcAft>
            <a:buChar char="•"/>
          </a:pPr>
          <a:r>
            <a:rPr lang="en-US" sz="1200" b="0" kern="1200"/>
            <a:t> The architecture of an artificial neural network</a:t>
          </a:r>
        </a:p>
        <a:p>
          <a:pPr marL="114300" lvl="1" indent="-114300" algn="l" defTabSz="533400">
            <a:lnSpc>
              <a:spcPct val="90000"/>
            </a:lnSpc>
            <a:spcBef>
              <a:spcPct val="0"/>
            </a:spcBef>
            <a:spcAft>
              <a:spcPct val="15000"/>
            </a:spcAft>
            <a:buChar char="•"/>
          </a:pPr>
          <a:r>
            <a:rPr lang="en-US" sz="1200" b="0" kern="1200"/>
            <a:t> How do artificial neural networks work</a:t>
          </a:r>
        </a:p>
        <a:p>
          <a:pPr marL="114300" lvl="1" indent="-114300" algn="l" defTabSz="533400">
            <a:lnSpc>
              <a:spcPct val="90000"/>
            </a:lnSpc>
            <a:spcBef>
              <a:spcPct val="0"/>
            </a:spcBef>
            <a:spcAft>
              <a:spcPct val="15000"/>
            </a:spcAft>
            <a:buChar char="•"/>
          </a:pPr>
          <a:r>
            <a:rPr lang="en-US" sz="1200" b="0" kern="1200"/>
            <a:t> Convolutional neural network(CNN)</a:t>
          </a:r>
        </a:p>
        <a:p>
          <a:pPr marL="114300" lvl="1" indent="-114300" algn="l" defTabSz="533400">
            <a:lnSpc>
              <a:spcPct val="90000"/>
            </a:lnSpc>
            <a:spcBef>
              <a:spcPct val="0"/>
            </a:spcBef>
            <a:spcAft>
              <a:spcPct val="15000"/>
            </a:spcAft>
            <a:buChar char="•"/>
          </a:pPr>
          <a:r>
            <a:rPr lang="en-US" sz="1200" b="0" kern="1200"/>
            <a:t> ANN vs CNN</a:t>
          </a:r>
        </a:p>
        <a:p>
          <a:pPr marL="114300" lvl="1" indent="-114300" algn="l" defTabSz="533400">
            <a:lnSpc>
              <a:spcPct val="90000"/>
            </a:lnSpc>
            <a:spcBef>
              <a:spcPct val="0"/>
            </a:spcBef>
            <a:spcAft>
              <a:spcPct val="15000"/>
            </a:spcAft>
            <a:buChar char="•"/>
          </a:pPr>
          <a:endParaRPr lang="en-US" sz="1200" b="0" kern="1200"/>
        </a:p>
      </dsp:txBody>
      <dsp:txXfrm>
        <a:off x="0" y="7236584"/>
        <a:ext cx="5486400" cy="107836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91637C-453D-48D4-B172-CF4797434A0B}">
      <dsp:nvSpPr>
        <dsp:cNvPr id="0" name=""/>
        <dsp:cNvSpPr/>
      </dsp:nvSpPr>
      <dsp:spPr>
        <a:xfrm>
          <a:off x="0" y="6915462"/>
          <a:ext cx="5486400" cy="0"/>
        </a:xfrm>
        <a:prstGeom prst="line">
          <a:avLst/>
        </a:prstGeom>
        <a:noFill/>
        <a:ln w="25400">
          <a:solidFill>
            <a:schemeClr val="accent1">
              <a:shade val="6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89EEAAAF-2743-49A4-A37F-04CF10BE5759}">
      <dsp:nvSpPr>
        <dsp:cNvPr id="0" name=""/>
        <dsp:cNvSpPr/>
      </dsp:nvSpPr>
      <dsp:spPr>
        <a:xfrm>
          <a:off x="0" y="4458796"/>
          <a:ext cx="5486400" cy="0"/>
        </a:xfrm>
        <a:prstGeom prst="line">
          <a:avLst/>
        </a:prstGeom>
        <a:noFill/>
        <a:ln w="25400">
          <a:solidFill>
            <a:schemeClr val="accent1">
              <a:shade val="6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1DB02555-A781-45E3-913A-0931F0BDD685}">
      <dsp:nvSpPr>
        <dsp:cNvPr id="0" name=""/>
        <dsp:cNvSpPr/>
      </dsp:nvSpPr>
      <dsp:spPr>
        <a:xfrm>
          <a:off x="0" y="2543913"/>
          <a:ext cx="5486400" cy="0"/>
        </a:xfrm>
        <a:prstGeom prst="line">
          <a:avLst/>
        </a:prstGeom>
        <a:noFill/>
        <a:ln w="25400">
          <a:solidFill>
            <a:schemeClr val="accent1">
              <a:shade val="6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94548F63-C092-41A3-8DB3-D94A1343307C}">
      <dsp:nvSpPr>
        <dsp:cNvPr id="0" name=""/>
        <dsp:cNvSpPr/>
      </dsp:nvSpPr>
      <dsp:spPr>
        <a:xfrm>
          <a:off x="0" y="629030"/>
          <a:ext cx="5486400" cy="0"/>
        </a:xfrm>
        <a:prstGeom prst="line">
          <a:avLst/>
        </a:prstGeom>
        <a:noFill/>
        <a:ln w="25400">
          <a:solidFill>
            <a:schemeClr val="accent1">
              <a:shade val="6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7B377AFF-8901-49E9-9093-409EA73AA337}">
      <dsp:nvSpPr>
        <dsp:cNvPr id="0" name=""/>
        <dsp:cNvSpPr/>
      </dsp:nvSpPr>
      <dsp:spPr>
        <a:xfrm>
          <a:off x="1426463" y="1262"/>
          <a:ext cx="4059936" cy="627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b" anchorCtr="0">
          <a:noAutofit/>
        </a:bodyPr>
        <a:lstStyle/>
        <a:p>
          <a:pPr marL="0" lvl="0" indent="0" algn="l" defTabSz="622300">
            <a:lnSpc>
              <a:spcPct val="90000"/>
            </a:lnSpc>
            <a:spcBef>
              <a:spcPct val="0"/>
            </a:spcBef>
            <a:spcAft>
              <a:spcPct val="35000"/>
            </a:spcAft>
            <a:buNone/>
          </a:pPr>
          <a:endParaRPr lang="en-US" sz="1400" b="1" kern="1200">
            <a:latin typeface="Lucida Bright" panose="02040602050505020304" pitchFamily="18" charset="0"/>
          </a:endParaRPr>
        </a:p>
      </dsp:txBody>
      <dsp:txXfrm>
        <a:off x="1426463" y="1262"/>
        <a:ext cx="4059936" cy="627768"/>
      </dsp:txXfrm>
    </dsp:sp>
    <dsp:sp modelId="{554EB137-FE7D-42B9-A9C3-35AD53237C87}">
      <dsp:nvSpPr>
        <dsp:cNvPr id="0" name=""/>
        <dsp:cNvSpPr/>
      </dsp:nvSpPr>
      <dsp:spPr>
        <a:xfrm>
          <a:off x="0" y="10295"/>
          <a:ext cx="1426464" cy="627768"/>
        </a:xfrm>
        <a:prstGeom prst="round2SameRect">
          <a:avLst>
            <a:gd name="adj1" fmla="val 16670"/>
            <a:gd name="adj2" fmla="val 0"/>
          </a:avLst>
        </a:prstGeom>
        <a:solidFill>
          <a:schemeClr val="accent1">
            <a:hueOff val="0"/>
            <a:satOff val="0"/>
            <a:lumOff val="0"/>
            <a:alphaOff val="0"/>
          </a:schemeClr>
        </a:solidFill>
        <a:ln w="12700">
          <a:solidFill>
            <a:schemeClr val="accent1">
              <a:hueOff val="0"/>
              <a:satOff val="0"/>
              <a:lumOff val="0"/>
              <a:alphaOff val="0"/>
            </a:schemeClr>
          </a:solidFill>
          <a:prstDash val="solid"/>
        </a:ln>
        <a:effectLst/>
        <a:scene3d>
          <a:camera prst="orthographicFront"/>
          <a:lightRig rig="chilly" dir="t"/>
        </a:scene3d>
        <a:sp3d prstMaterial="translucentPowder">
          <a:bevelT w="127000" h="25400" prst="softRound"/>
        </a:sp3d>
      </dsp:spPr>
      <dsp:style>
        <a:lnRef idx="1">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n-US" sz="1400" b="1" kern="1200">
              <a:solidFill>
                <a:schemeClr val="bg1"/>
              </a:solidFill>
            </a:rPr>
            <a:t>DIAGRAMS</a:t>
          </a:r>
          <a:endParaRPr lang="en-US" sz="1400" b="1" kern="1200">
            <a:solidFill>
              <a:schemeClr val="bg1"/>
            </a:solidFill>
            <a:latin typeface="Lucida Bright" panose="02040602050505020304" pitchFamily="18" charset="0"/>
          </a:endParaRPr>
        </a:p>
      </dsp:txBody>
      <dsp:txXfrm>
        <a:off x="30651" y="40946"/>
        <a:ext cx="1365162" cy="597117"/>
      </dsp:txXfrm>
    </dsp:sp>
    <dsp:sp modelId="{7A18876B-653F-4CA3-B26E-EE1F2A1E188B}">
      <dsp:nvSpPr>
        <dsp:cNvPr id="0" name=""/>
        <dsp:cNvSpPr/>
      </dsp:nvSpPr>
      <dsp:spPr>
        <a:xfrm>
          <a:off x="0" y="629030"/>
          <a:ext cx="5486400" cy="12557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114300" lvl="1" indent="-114300" algn="l" defTabSz="622300">
            <a:lnSpc>
              <a:spcPct val="90000"/>
            </a:lnSpc>
            <a:spcBef>
              <a:spcPct val="0"/>
            </a:spcBef>
            <a:spcAft>
              <a:spcPct val="15000"/>
            </a:spcAft>
            <a:buChar char="•"/>
          </a:pPr>
          <a:r>
            <a:rPr lang="en-US" sz="1400" b="0" kern="1200"/>
            <a:t>Block Diagram</a:t>
          </a:r>
        </a:p>
        <a:p>
          <a:pPr marL="114300" lvl="1" indent="-114300" algn="l" defTabSz="622300">
            <a:lnSpc>
              <a:spcPct val="90000"/>
            </a:lnSpc>
            <a:spcBef>
              <a:spcPct val="0"/>
            </a:spcBef>
            <a:spcAft>
              <a:spcPct val="15000"/>
            </a:spcAft>
            <a:buChar char="•"/>
          </a:pPr>
          <a:r>
            <a:rPr lang="en-US" sz="1400" b="0" kern="1200"/>
            <a:t>Activity Diagram</a:t>
          </a:r>
        </a:p>
        <a:p>
          <a:pPr marL="114300" lvl="1" indent="-114300" algn="l" defTabSz="622300">
            <a:lnSpc>
              <a:spcPct val="90000"/>
            </a:lnSpc>
            <a:spcBef>
              <a:spcPct val="0"/>
            </a:spcBef>
            <a:spcAft>
              <a:spcPct val="15000"/>
            </a:spcAft>
            <a:buChar char="•"/>
          </a:pPr>
          <a:r>
            <a:rPr lang="en-US" sz="1400" b="0" kern="1200"/>
            <a:t>Sequence diagram</a:t>
          </a:r>
        </a:p>
        <a:p>
          <a:pPr marL="114300" lvl="1" indent="-114300" algn="l" defTabSz="622300">
            <a:lnSpc>
              <a:spcPct val="90000"/>
            </a:lnSpc>
            <a:spcBef>
              <a:spcPct val="0"/>
            </a:spcBef>
            <a:spcAft>
              <a:spcPct val="15000"/>
            </a:spcAft>
            <a:buChar char="•"/>
          </a:pPr>
          <a:r>
            <a:rPr lang="en-US" sz="1400" b="0" kern="1200"/>
            <a:t>Flowchart</a:t>
          </a:r>
        </a:p>
        <a:p>
          <a:pPr marL="114300" lvl="1" indent="-114300" algn="l" defTabSz="622300">
            <a:lnSpc>
              <a:spcPct val="90000"/>
            </a:lnSpc>
            <a:spcBef>
              <a:spcPct val="0"/>
            </a:spcBef>
            <a:spcAft>
              <a:spcPct val="15000"/>
            </a:spcAft>
            <a:buChar char="•"/>
          </a:pPr>
          <a:r>
            <a:rPr lang="en-US" sz="1400" b="0" kern="1200"/>
            <a:t>Use case</a:t>
          </a:r>
        </a:p>
        <a:p>
          <a:pPr marL="228600" lvl="1" indent="-228600" algn="l" defTabSz="1200150">
            <a:lnSpc>
              <a:spcPct val="90000"/>
            </a:lnSpc>
            <a:spcBef>
              <a:spcPct val="0"/>
            </a:spcBef>
            <a:spcAft>
              <a:spcPct val="15000"/>
            </a:spcAft>
            <a:buChar char="•"/>
          </a:pPr>
          <a:endParaRPr lang="en-US" sz="2700" kern="1200"/>
        </a:p>
      </dsp:txBody>
      <dsp:txXfrm>
        <a:off x="0" y="629030"/>
        <a:ext cx="5486400" cy="1255725"/>
      </dsp:txXfrm>
    </dsp:sp>
    <dsp:sp modelId="{90E5900C-A168-4CF5-995F-40AC5991AB38}">
      <dsp:nvSpPr>
        <dsp:cNvPr id="0" name=""/>
        <dsp:cNvSpPr/>
      </dsp:nvSpPr>
      <dsp:spPr>
        <a:xfrm>
          <a:off x="1426463" y="1916145"/>
          <a:ext cx="4059936" cy="627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6675" tIns="66675" rIns="66675" bIns="66675" numCol="1" spcCol="1270" anchor="b" anchorCtr="0">
          <a:noAutofit/>
        </a:bodyPr>
        <a:lstStyle/>
        <a:p>
          <a:pPr marL="0" lvl="0" indent="0" algn="l" defTabSz="1555750">
            <a:lnSpc>
              <a:spcPct val="90000"/>
            </a:lnSpc>
            <a:spcBef>
              <a:spcPct val="0"/>
            </a:spcBef>
            <a:spcAft>
              <a:spcPct val="35000"/>
            </a:spcAft>
            <a:buNone/>
          </a:pPr>
          <a:endParaRPr lang="en-US" sz="3500" kern="1200"/>
        </a:p>
      </dsp:txBody>
      <dsp:txXfrm>
        <a:off x="1426463" y="1916145"/>
        <a:ext cx="4059936" cy="627768"/>
      </dsp:txXfrm>
    </dsp:sp>
    <dsp:sp modelId="{213E4A41-6F92-40AD-A2E9-E1B1D9B3C610}">
      <dsp:nvSpPr>
        <dsp:cNvPr id="0" name=""/>
        <dsp:cNvSpPr/>
      </dsp:nvSpPr>
      <dsp:spPr>
        <a:xfrm>
          <a:off x="0" y="1916145"/>
          <a:ext cx="1426464" cy="627768"/>
        </a:xfrm>
        <a:prstGeom prst="round2SameRect">
          <a:avLst>
            <a:gd name="adj1" fmla="val 16670"/>
            <a:gd name="adj2" fmla="val 0"/>
          </a:avLst>
        </a:prstGeom>
        <a:solidFill>
          <a:schemeClr val="accent1">
            <a:hueOff val="0"/>
            <a:satOff val="0"/>
            <a:lumOff val="0"/>
            <a:alphaOff val="0"/>
          </a:schemeClr>
        </a:solidFill>
        <a:ln w="12700">
          <a:solidFill>
            <a:schemeClr val="accent1">
              <a:hueOff val="0"/>
              <a:satOff val="0"/>
              <a:lumOff val="0"/>
              <a:alphaOff val="0"/>
            </a:schemeClr>
          </a:solidFill>
          <a:prstDash val="solid"/>
        </a:ln>
        <a:effectLst/>
        <a:scene3d>
          <a:camera prst="orthographicFront"/>
          <a:lightRig rig="chilly" dir="t"/>
        </a:scene3d>
        <a:sp3d prstMaterial="translucentPowder">
          <a:bevelT w="127000" h="25400" prst="softRound"/>
        </a:sp3d>
      </dsp:spPr>
      <dsp:style>
        <a:lnRef idx="1">
          <a:scrgbClr r="0" g="0" b="0"/>
        </a:lnRef>
        <a:fillRef idx="1">
          <a:scrgbClr r="0" g="0" b="0"/>
        </a:fillRef>
        <a:effectRef idx="0">
          <a:scrgbClr r="0" g="0" b="0"/>
        </a:effectRef>
        <a:fontRef idx="minor">
          <a:schemeClr val="lt1"/>
        </a:fontRef>
      </dsp:style>
      <dsp:txBody>
        <a:bodyPr spcFirstLastPara="0" vert="horz" wrap="square" lIns="62865" tIns="62865" rIns="62865" bIns="62865" numCol="1" spcCol="1270" anchor="ctr" anchorCtr="0">
          <a:noAutofit/>
        </a:bodyPr>
        <a:lstStyle/>
        <a:p>
          <a:pPr marL="0" lvl="0" indent="0" algn="ctr" defTabSz="1466850">
            <a:lnSpc>
              <a:spcPct val="90000"/>
            </a:lnSpc>
            <a:spcBef>
              <a:spcPct val="0"/>
            </a:spcBef>
            <a:spcAft>
              <a:spcPct val="35000"/>
            </a:spcAft>
            <a:buNone/>
          </a:pPr>
          <a:r>
            <a:rPr lang="en-US" sz="3300" kern="1200"/>
            <a:t>Model</a:t>
          </a:r>
        </a:p>
      </dsp:txBody>
      <dsp:txXfrm>
        <a:off x="30651" y="1946796"/>
        <a:ext cx="1365162" cy="597117"/>
      </dsp:txXfrm>
    </dsp:sp>
    <dsp:sp modelId="{6757F621-BDF4-4F0D-A45A-51115F9984B2}">
      <dsp:nvSpPr>
        <dsp:cNvPr id="0" name=""/>
        <dsp:cNvSpPr/>
      </dsp:nvSpPr>
      <dsp:spPr>
        <a:xfrm>
          <a:off x="0" y="2543913"/>
          <a:ext cx="5486400" cy="12557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114300" lvl="1" indent="-114300" algn="l" defTabSz="622300">
            <a:lnSpc>
              <a:spcPct val="90000"/>
            </a:lnSpc>
            <a:spcBef>
              <a:spcPct val="0"/>
            </a:spcBef>
            <a:spcAft>
              <a:spcPct val="15000"/>
            </a:spcAft>
            <a:buChar char="•"/>
          </a:pPr>
          <a:r>
            <a:rPr lang="en-US" sz="1400" b="0" kern="1200"/>
            <a:t>Preparing the data</a:t>
          </a:r>
        </a:p>
        <a:p>
          <a:pPr marL="114300" lvl="1" indent="-114300" algn="l" defTabSz="622300">
            <a:lnSpc>
              <a:spcPct val="90000"/>
            </a:lnSpc>
            <a:spcBef>
              <a:spcPct val="0"/>
            </a:spcBef>
            <a:spcAft>
              <a:spcPct val="15000"/>
            </a:spcAft>
            <a:buChar char="•"/>
          </a:pPr>
          <a:r>
            <a:rPr lang="en-US" sz="1400" b="0" kern="1200"/>
            <a:t>Building the Model</a:t>
          </a:r>
          <a:endParaRPr lang="en-US" sz="1400" kern="1200"/>
        </a:p>
        <a:p>
          <a:pPr marL="114300" lvl="1" indent="-114300" algn="l" defTabSz="622300">
            <a:lnSpc>
              <a:spcPct val="90000"/>
            </a:lnSpc>
            <a:spcBef>
              <a:spcPct val="0"/>
            </a:spcBef>
            <a:spcAft>
              <a:spcPct val="15000"/>
            </a:spcAft>
            <a:buChar char="•"/>
          </a:pPr>
          <a:r>
            <a:rPr lang="en-US" sz="1400" b="0" kern="1200"/>
            <a:t>Training the Model</a:t>
          </a:r>
          <a:endParaRPr lang="en-US" sz="1400" kern="1200"/>
        </a:p>
        <a:p>
          <a:pPr marL="114300" lvl="1" indent="-114300" algn="l" defTabSz="622300">
            <a:lnSpc>
              <a:spcPct val="90000"/>
            </a:lnSpc>
            <a:spcBef>
              <a:spcPct val="0"/>
            </a:spcBef>
            <a:spcAft>
              <a:spcPct val="15000"/>
            </a:spcAft>
            <a:buChar char="•"/>
          </a:pPr>
          <a:r>
            <a:rPr lang="en-US" sz="1400" b="0" kern="1200"/>
            <a:t>Save &amp; Load</a:t>
          </a:r>
          <a:endParaRPr lang="en-US" sz="1400" kern="1200"/>
        </a:p>
        <a:p>
          <a:pPr marL="114300" lvl="1" indent="-114300" algn="l" defTabSz="622300">
            <a:lnSpc>
              <a:spcPct val="90000"/>
            </a:lnSpc>
            <a:spcBef>
              <a:spcPct val="0"/>
            </a:spcBef>
            <a:spcAft>
              <a:spcPct val="15000"/>
            </a:spcAft>
            <a:buChar char="•"/>
          </a:pPr>
          <a:r>
            <a:rPr lang="en-US" sz="1400" kern="1200"/>
            <a:t>Testing the Model</a:t>
          </a:r>
        </a:p>
        <a:p>
          <a:pPr marL="57150" lvl="1" indent="-57150" algn="l" defTabSz="311150">
            <a:lnSpc>
              <a:spcPct val="90000"/>
            </a:lnSpc>
            <a:spcBef>
              <a:spcPct val="0"/>
            </a:spcBef>
            <a:spcAft>
              <a:spcPct val="15000"/>
            </a:spcAft>
            <a:buChar char="•"/>
          </a:pPr>
          <a:endParaRPr lang="en-US" sz="700" kern="1200"/>
        </a:p>
      </dsp:txBody>
      <dsp:txXfrm>
        <a:off x="0" y="2543913"/>
        <a:ext cx="5486400" cy="1255725"/>
      </dsp:txXfrm>
    </dsp:sp>
    <dsp:sp modelId="{0E6D2194-607F-43BA-828C-1522E807CC40}">
      <dsp:nvSpPr>
        <dsp:cNvPr id="0" name=""/>
        <dsp:cNvSpPr/>
      </dsp:nvSpPr>
      <dsp:spPr>
        <a:xfrm>
          <a:off x="1426463" y="3831027"/>
          <a:ext cx="4059936" cy="627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335" tIns="13335" rIns="13335" bIns="13335" numCol="1" spcCol="1270" anchor="b" anchorCtr="0">
          <a:noAutofit/>
        </a:bodyPr>
        <a:lstStyle/>
        <a:p>
          <a:pPr marL="0" lvl="0" indent="0" algn="l" defTabSz="311150">
            <a:lnSpc>
              <a:spcPct val="90000"/>
            </a:lnSpc>
            <a:spcBef>
              <a:spcPct val="0"/>
            </a:spcBef>
            <a:spcAft>
              <a:spcPct val="35000"/>
            </a:spcAft>
            <a:buNone/>
          </a:pPr>
          <a:endParaRPr lang="en-US" sz="700" kern="1200"/>
        </a:p>
      </dsp:txBody>
      <dsp:txXfrm>
        <a:off x="1426463" y="3831027"/>
        <a:ext cx="4059936" cy="627768"/>
      </dsp:txXfrm>
    </dsp:sp>
    <dsp:sp modelId="{E9B00DA3-7594-4F28-B67F-D51B89DC9F18}">
      <dsp:nvSpPr>
        <dsp:cNvPr id="0" name=""/>
        <dsp:cNvSpPr/>
      </dsp:nvSpPr>
      <dsp:spPr>
        <a:xfrm>
          <a:off x="0" y="3831027"/>
          <a:ext cx="1426464" cy="627768"/>
        </a:xfrm>
        <a:prstGeom prst="round2SameRect">
          <a:avLst>
            <a:gd name="adj1" fmla="val 16670"/>
            <a:gd name="adj2" fmla="val 0"/>
          </a:avLst>
        </a:prstGeom>
        <a:solidFill>
          <a:schemeClr val="accent1">
            <a:hueOff val="0"/>
            <a:satOff val="0"/>
            <a:lumOff val="0"/>
            <a:alphaOff val="0"/>
          </a:schemeClr>
        </a:solidFill>
        <a:ln w="12700">
          <a:solidFill>
            <a:schemeClr val="accent1">
              <a:hueOff val="0"/>
              <a:satOff val="0"/>
              <a:lumOff val="0"/>
              <a:alphaOff val="0"/>
            </a:schemeClr>
          </a:solidFill>
          <a:prstDash val="solid"/>
        </a:ln>
        <a:effectLst/>
        <a:scene3d>
          <a:camera prst="orthographicFront"/>
          <a:lightRig rig="chilly" dir="t"/>
        </a:scene3d>
        <a:sp3d prstMaterial="translucentPowder">
          <a:bevelT w="127000" h="25400" prst="softRound"/>
        </a:sp3d>
      </dsp:spPr>
      <dsp:style>
        <a:lnRef idx="1">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311150">
            <a:lnSpc>
              <a:spcPct val="90000"/>
            </a:lnSpc>
            <a:spcBef>
              <a:spcPct val="0"/>
            </a:spcBef>
            <a:spcAft>
              <a:spcPct val="35000"/>
            </a:spcAft>
            <a:buNone/>
          </a:pPr>
          <a:r>
            <a:rPr lang="en-US" sz="700" kern="1200"/>
            <a:t>Model Evaluation</a:t>
          </a:r>
        </a:p>
      </dsp:txBody>
      <dsp:txXfrm>
        <a:off x="30651" y="3861678"/>
        <a:ext cx="1365162" cy="597117"/>
      </dsp:txXfrm>
    </dsp:sp>
    <dsp:sp modelId="{00125F36-2B48-4577-BA91-AC37A522E93E}">
      <dsp:nvSpPr>
        <dsp:cNvPr id="0" name=""/>
        <dsp:cNvSpPr/>
      </dsp:nvSpPr>
      <dsp:spPr>
        <a:xfrm>
          <a:off x="0" y="4458796"/>
          <a:ext cx="5486400" cy="1797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114300" lvl="1" indent="-114300" algn="l" defTabSz="622300">
            <a:lnSpc>
              <a:spcPct val="90000"/>
            </a:lnSpc>
            <a:spcBef>
              <a:spcPct val="0"/>
            </a:spcBef>
            <a:spcAft>
              <a:spcPct val="15000"/>
            </a:spcAft>
            <a:buChar char="•"/>
          </a:pPr>
          <a:r>
            <a:rPr lang="en-US" sz="1400" kern="1200"/>
            <a:t>Regularization</a:t>
          </a:r>
        </a:p>
        <a:p>
          <a:pPr marL="114300" lvl="1" indent="-114300" algn="l" defTabSz="622300">
            <a:lnSpc>
              <a:spcPct val="90000"/>
            </a:lnSpc>
            <a:spcBef>
              <a:spcPct val="0"/>
            </a:spcBef>
            <a:spcAft>
              <a:spcPct val="15000"/>
            </a:spcAft>
            <a:buChar char="•"/>
          </a:pPr>
          <a:r>
            <a:rPr lang="en-US" sz="1400" kern="1200"/>
            <a:t>Rescaling</a:t>
          </a:r>
        </a:p>
        <a:p>
          <a:pPr marL="114300" lvl="1" indent="-114300" algn="l" defTabSz="622300">
            <a:lnSpc>
              <a:spcPct val="90000"/>
            </a:lnSpc>
            <a:spcBef>
              <a:spcPct val="0"/>
            </a:spcBef>
            <a:spcAft>
              <a:spcPct val="15000"/>
            </a:spcAft>
            <a:buChar char="•"/>
          </a:pPr>
          <a:r>
            <a:rPr lang="en-US" sz="1400" kern="1200"/>
            <a:t>Converting</a:t>
          </a:r>
        </a:p>
        <a:p>
          <a:pPr marL="114300" lvl="1" indent="-114300" algn="l" defTabSz="622300">
            <a:lnSpc>
              <a:spcPct val="90000"/>
            </a:lnSpc>
            <a:spcBef>
              <a:spcPct val="0"/>
            </a:spcBef>
            <a:spcAft>
              <a:spcPct val="15000"/>
            </a:spcAft>
            <a:buChar char="•"/>
          </a:pPr>
          <a:r>
            <a:rPr lang="en-US" sz="1400" kern="1200"/>
            <a:t>Reshaping</a:t>
          </a:r>
        </a:p>
        <a:p>
          <a:pPr marL="114300" lvl="1" indent="-114300" algn="l" defTabSz="622300">
            <a:lnSpc>
              <a:spcPct val="90000"/>
            </a:lnSpc>
            <a:spcBef>
              <a:spcPct val="0"/>
            </a:spcBef>
            <a:spcAft>
              <a:spcPct val="15000"/>
            </a:spcAft>
            <a:buChar char="•"/>
          </a:pPr>
          <a:r>
            <a:rPr lang="en-US" sz="1400" kern="1200"/>
            <a:t>Hyperparameter Tuning</a:t>
          </a:r>
        </a:p>
        <a:p>
          <a:pPr marL="114300" lvl="1" indent="-114300" algn="l" defTabSz="622300">
            <a:lnSpc>
              <a:spcPct val="90000"/>
            </a:lnSpc>
            <a:spcBef>
              <a:spcPct val="0"/>
            </a:spcBef>
            <a:spcAft>
              <a:spcPct val="15000"/>
            </a:spcAft>
            <a:buChar char="•"/>
          </a:pPr>
          <a:r>
            <a:rPr lang="en-US" sz="1400" kern="1200"/>
            <a:t>Visualization</a:t>
          </a:r>
        </a:p>
        <a:p>
          <a:pPr marL="114300" lvl="1" indent="-114300" algn="l" defTabSz="622300">
            <a:lnSpc>
              <a:spcPct val="90000"/>
            </a:lnSpc>
            <a:spcBef>
              <a:spcPct val="0"/>
            </a:spcBef>
            <a:spcAft>
              <a:spcPct val="15000"/>
            </a:spcAft>
            <a:buChar char="•"/>
          </a:pPr>
          <a:r>
            <a:rPr lang="en-US" sz="1400" kern="1200"/>
            <a:t>K-fold</a:t>
          </a:r>
        </a:p>
        <a:p>
          <a:pPr marL="57150" lvl="1" indent="-57150" algn="l" defTabSz="311150">
            <a:lnSpc>
              <a:spcPct val="90000"/>
            </a:lnSpc>
            <a:spcBef>
              <a:spcPct val="0"/>
            </a:spcBef>
            <a:spcAft>
              <a:spcPct val="15000"/>
            </a:spcAft>
            <a:buChar char="•"/>
          </a:pPr>
          <a:endParaRPr lang="en-US" sz="700" kern="1200"/>
        </a:p>
      </dsp:txBody>
      <dsp:txXfrm>
        <a:off x="0" y="4458796"/>
        <a:ext cx="5486400" cy="1797508"/>
      </dsp:txXfrm>
    </dsp:sp>
    <dsp:sp modelId="{8BDCFD3E-FBCF-4AB4-87F2-E99B1623CDF9}">
      <dsp:nvSpPr>
        <dsp:cNvPr id="0" name=""/>
        <dsp:cNvSpPr/>
      </dsp:nvSpPr>
      <dsp:spPr>
        <a:xfrm>
          <a:off x="1426463" y="6287693"/>
          <a:ext cx="4059936" cy="627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335" tIns="13335" rIns="13335" bIns="13335" numCol="1" spcCol="1270" anchor="b" anchorCtr="0">
          <a:noAutofit/>
        </a:bodyPr>
        <a:lstStyle/>
        <a:p>
          <a:pPr marL="0" lvl="0" indent="0" algn="l" defTabSz="311150">
            <a:lnSpc>
              <a:spcPct val="90000"/>
            </a:lnSpc>
            <a:spcBef>
              <a:spcPct val="0"/>
            </a:spcBef>
            <a:spcAft>
              <a:spcPct val="35000"/>
            </a:spcAft>
            <a:buNone/>
          </a:pPr>
          <a:endParaRPr lang="en-US" sz="700" kern="1200"/>
        </a:p>
      </dsp:txBody>
      <dsp:txXfrm>
        <a:off x="1426463" y="6287693"/>
        <a:ext cx="4059936" cy="627768"/>
      </dsp:txXfrm>
    </dsp:sp>
    <dsp:sp modelId="{5CABD9B0-B14A-4246-83DD-38C017047B82}">
      <dsp:nvSpPr>
        <dsp:cNvPr id="0" name=""/>
        <dsp:cNvSpPr/>
      </dsp:nvSpPr>
      <dsp:spPr>
        <a:xfrm>
          <a:off x="0" y="6287693"/>
          <a:ext cx="1426464" cy="627768"/>
        </a:xfrm>
        <a:prstGeom prst="round2SameRect">
          <a:avLst>
            <a:gd name="adj1" fmla="val 16670"/>
            <a:gd name="adj2" fmla="val 0"/>
          </a:avLst>
        </a:prstGeom>
        <a:solidFill>
          <a:schemeClr val="accent1">
            <a:hueOff val="0"/>
            <a:satOff val="0"/>
            <a:lumOff val="0"/>
            <a:alphaOff val="0"/>
          </a:schemeClr>
        </a:solidFill>
        <a:ln w="12700">
          <a:solidFill>
            <a:schemeClr val="accent1">
              <a:hueOff val="0"/>
              <a:satOff val="0"/>
              <a:lumOff val="0"/>
              <a:alphaOff val="0"/>
            </a:schemeClr>
          </a:solidFill>
          <a:prstDash val="solid"/>
        </a:ln>
        <a:effectLst/>
        <a:scene3d>
          <a:camera prst="orthographicFront"/>
          <a:lightRig rig="chilly" dir="t"/>
        </a:scene3d>
        <a:sp3d prstMaterial="translucentPowder">
          <a:bevelT w="127000" h="25400" prst="softRound"/>
        </a:sp3d>
      </dsp:spPr>
      <dsp:style>
        <a:lnRef idx="1">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800100">
            <a:lnSpc>
              <a:spcPct val="90000"/>
            </a:lnSpc>
            <a:spcBef>
              <a:spcPct val="0"/>
            </a:spcBef>
            <a:spcAft>
              <a:spcPct val="35000"/>
            </a:spcAft>
            <a:buNone/>
          </a:pPr>
          <a:r>
            <a:rPr lang="en-US" sz="1800" kern="1200"/>
            <a:t>Development platform</a:t>
          </a:r>
        </a:p>
      </dsp:txBody>
      <dsp:txXfrm>
        <a:off x="30651" y="6318344"/>
        <a:ext cx="1365162" cy="597117"/>
      </dsp:txXfrm>
    </dsp:sp>
    <dsp:sp modelId="{5CCCB754-FD1B-45A9-B30C-D0A3357B94C4}">
      <dsp:nvSpPr>
        <dsp:cNvPr id="0" name=""/>
        <dsp:cNvSpPr/>
      </dsp:nvSpPr>
      <dsp:spPr>
        <a:xfrm>
          <a:off x="0" y="6915462"/>
          <a:ext cx="5486400" cy="12557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endParaRPr lang="en-US" sz="700" kern="1200"/>
        </a:p>
      </dsp:txBody>
      <dsp:txXfrm>
        <a:off x="0" y="6915462"/>
        <a:ext cx="5486400" cy="1255725"/>
      </dsp:txXfrm>
    </dsp:sp>
  </dsp:spTree>
</dsp:drawing>
</file>

<file path=word/diagrams/layout1.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45CCC4F4713413480EA294501A0193A"/>
        <w:category>
          <w:name w:val="General"/>
          <w:gallery w:val="placeholder"/>
        </w:category>
        <w:types>
          <w:type w:val="bbPlcHdr"/>
        </w:types>
        <w:behaviors>
          <w:behavior w:val="content"/>
        </w:behaviors>
        <w:guid w:val="{3EBB82F8-AE8A-44E9-82AB-42AE6709DE85}"/>
      </w:docPartPr>
      <w:docPartBody>
        <w:p w:rsidR="00000000" w:rsidRDefault="00B074D8" w:rsidP="00B074D8">
          <w:pPr>
            <w:pStyle w:val="745CCC4F4713413480EA294501A0193A"/>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noProof/>
            </w:rPr>
            <w:t>December 18</w:t>
          </w:r>
          <w:r w:rsidRPr="00D86945">
            <w:rPr>
              <w:rStyle w:val="SubtitleChar"/>
              <w:b/>
            </w:rPr>
            <w:fldChar w:fldCharType="end"/>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 w:name="Montserrat">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0E1"/>
    <w:rsid w:val="00293550"/>
    <w:rsid w:val="00353712"/>
    <w:rsid w:val="00382249"/>
    <w:rsid w:val="0076302E"/>
    <w:rsid w:val="008F10E1"/>
    <w:rsid w:val="00B074D8"/>
    <w:rsid w:val="00D22C2A"/>
    <w:rsid w:val="00F967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rsid w:val="00B074D8"/>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sid w:val="00B074D8"/>
    <w:rPr>
      <w:caps/>
      <w:color w:val="44546A" w:themeColor="text2"/>
      <w:spacing w:val="20"/>
      <w:sz w:val="32"/>
    </w:rPr>
  </w:style>
  <w:style w:type="paragraph" w:customStyle="1" w:styleId="38DCBA8B5AC94F6787FCCBE11C03FCFA">
    <w:name w:val="38DCBA8B5AC94F6787FCCBE11C03FCFA"/>
    <w:rsid w:val="008F10E1"/>
  </w:style>
  <w:style w:type="paragraph" w:customStyle="1" w:styleId="745CCC4F4713413480EA294501A0193A">
    <w:name w:val="745CCC4F4713413480EA294501A0193A"/>
    <w:rsid w:val="00B074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B7CA93-3D89-4A2E-B3B4-7F25AC4FC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{3F8DC4DE-0EAC-41D9-B304-664DB4A97997}tf16392850_win32.dotx</Template>
  <TotalTime>0</TotalTime>
  <Pages>47</Pages>
  <Words>4882</Words>
  <Characters>24118</Characters>
  <Application>Microsoft Office Word</Application>
  <DocSecurity>0</DocSecurity>
  <Lines>730</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MBR</dc:creator>
  <cp:keywords/>
  <cp:lastModifiedBy>Muatasim Mohamed</cp:lastModifiedBy>
  <cp:revision>2</cp:revision>
  <cp:lastPrinted>2022-11-26T18:22:00Z</cp:lastPrinted>
  <dcterms:created xsi:type="dcterms:W3CDTF">2022-12-18T12:24:00Z</dcterms:created>
  <dcterms:modified xsi:type="dcterms:W3CDTF">2022-12-18T12:24:00Z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GrammarlyDocumentId">
    <vt:lpwstr>2997c18b-bd0d-46b4-8cb1-2144be88314c</vt:lpwstr>
  </property>
</Properties>
</file>